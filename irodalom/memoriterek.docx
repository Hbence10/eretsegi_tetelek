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50FA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 xml:space="preserve">JANUS PANNONIUS </w:t>
      </w:r>
    </w:p>
    <w:p w14:paraId="789263BA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Pannónia dicsérete</w:t>
      </w:r>
    </w:p>
    <w:p w14:paraId="2308DFC4" w14:textId="77777777" w:rsidR="0057452F" w:rsidRDefault="0057452F">
      <w:pPr>
        <w:spacing w:after="0"/>
      </w:pPr>
    </w:p>
    <w:p w14:paraId="267D2C29" w14:textId="77777777" w:rsidR="0057452F" w:rsidRDefault="00000000">
      <w:pPr>
        <w:spacing w:after="0"/>
      </w:pPr>
      <w:r>
        <w:t>Eddig Itália földjén termettek csak a könyvek,</w:t>
      </w:r>
    </w:p>
    <w:p w14:paraId="2B13DF16" w14:textId="77777777" w:rsidR="0057452F" w:rsidRDefault="00000000">
      <w:pPr>
        <w:spacing w:after="0"/>
      </w:pPr>
      <w:r>
        <w:t>S most Pannónia is ontja a szép dalokat.</w:t>
      </w:r>
    </w:p>
    <w:p w14:paraId="34621FB1" w14:textId="77777777" w:rsidR="0057452F" w:rsidRDefault="00000000">
      <w:pPr>
        <w:spacing w:after="0"/>
      </w:pPr>
      <w:r>
        <w:t>Sokra becsülnek már, a hazám is büszke lehet rám,</w:t>
      </w:r>
    </w:p>
    <w:p w14:paraId="336694D4" w14:textId="77777777" w:rsidR="0057452F" w:rsidRDefault="00000000">
      <w:pPr>
        <w:spacing w:after="0"/>
      </w:pPr>
      <w:r>
        <w:t>Szellemem egyre dicsőbb, általa híres e föld!</w:t>
      </w:r>
    </w:p>
    <w:p w14:paraId="01686675" w14:textId="77777777" w:rsidR="0057452F" w:rsidRDefault="0057452F">
      <w:pPr>
        <w:spacing w:after="0"/>
      </w:pPr>
    </w:p>
    <w:p w14:paraId="1D2F3706" w14:textId="77777777" w:rsidR="0057452F" w:rsidRDefault="0057452F">
      <w:pPr>
        <w:spacing w:after="0"/>
      </w:pPr>
    </w:p>
    <w:p w14:paraId="375EB494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Csokonai Vitéz Mihály</w:t>
      </w:r>
    </w:p>
    <w:p w14:paraId="4742571D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Tartózkodó kérelem</w:t>
      </w:r>
    </w:p>
    <w:p w14:paraId="5714BE50" w14:textId="77777777" w:rsidR="0057452F" w:rsidRDefault="00000000">
      <w:pPr>
        <w:spacing w:after="0"/>
      </w:pPr>
      <w:r>
        <w:t xml:space="preserve"> </w:t>
      </w:r>
    </w:p>
    <w:p w14:paraId="51D5E78A" w14:textId="77777777" w:rsidR="0057452F" w:rsidRDefault="00000000">
      <w:pPr>
        <w:spacing w:after="0"/>
      </w:pPr>
      <w:r>
        <w:t>A hatalmas szerelemnek</w:t>
      </w:r>
    </w:p>
    <w:p w14:paraId="1620893A" w14:textId="77777777" w:rsidR="0057452F" w:rsidRDefault="00000000">
      <w:pPr>
        <w:spacing w:after="0"/>
      </w:pPr>
      <w:r>
        <w:t>Megemésztő tüze bánt.</w:t>
      </w:r>
    </w:p>
    <w:p w14:paraId="793D45B7" w14:textId="77777777" w:rsidR="0057452F" w:rsidRDefault="00000000">
      <w:pPr>
        <w:spacing w:after="0"/>
      </w:pPr>
      <w:r>
        <w:t>Te lehetsz írja sebemnek,</w:t>
      </w:r>
    </w:p>
    <w:p w14:paraId="3EA880E8" w14:textId="77777777" w:rsidR="0057452F" w:rsidRDefault="00000000">
      <w:pPr>
        <w:spacing w:after="0"/>
      </w:pPr>
      <w:r>
        <w:t>Gyönyörű kis tulipánt!</w:t>
      </w:r>
    </w:p>
    <w:p w14:paraId="61660ED5" w14:textId="77777777" w:rsidR="0057452F" w:rsidRDefault="00000000">
      <w:pPr>
        <w:spacing w:after="0"/>
      </w:pPr>
      <w:r>
        <w:t xml:space="preserve"> </w:t>
      </w:r>
    </w:p>
    <w:p w14:paraId="2353F751" w14:textId="77777777" w:rsidR="0057452F" w:rsidRDefault="00000000">
      <w:pPr>
        <w:spacing w:after="0"/>
      </w:pPr>
      <w:r>
        <w:t>Szemeid szép ragyogása</w:t>
      </w:r>
    </w:p>
    <w:p w14:paraId="6743B484" w14:textId="77777777" w:rsidR="0057452F" w:rsidRDefault="00000000">
      <w:pPr>
        <w:spacing w:after="0"/>
      </w:pPr>
      <w:r>
        <w:t>Eleven hajnali tűz,</w:t>
      </w:r>
    </w:p>
    <w:p w14:paraId="2B7120D8" w14:textId="77777777" w:rsidR="0057452F" w:rsidRDefault="00000000">
      <w:pPr>
        <w:spacing w:after="0"/>
      </w:pPr>
      <w:r>
        <w:t>Ajakid harmatozása</w:t>
      </w:r>
    </w:p>
    <w:p w14:paraId="2E05BFBC" w14:textId="77777777" w:rsidR="0057452F" w:rsidRDefault="00000000">
      <w:pPr>
        <w:spacing w:after="0"/>
      </w:pPr>
      <w:r>
        <w:t>Sok ezer gondot elűz.</w:t>
      </w:r>
    </w:p>
    <w:p w14:paraId="2D994ACB" w14:textId="77777777" w:rsidR="0057452F" w:rsidRDefault="00000000">
      <w:pPr>
        <w:spacing w:after="0"/>
      </w:pPr>
      <w:r>
        <w:t xml:space="preserve"> </w:t>
      </w:r>
    </w:p>
    <w:p w14:paraId="6CD709C3" w14:textId="77777777" w:rsidR="0057452F" w:rsidRDefault="00000000">
      <w:pPr>
        <w:spacing w:after="0"/>
      </w:pPr>
      <w:r>
        <w:t xml:space="preserve">Teljesítsd angyali </w:t>
      </w:r>
      <w:proofErr w:type="spellStart"/>
      <w:r>
        <w:t>szókkal</w:t>
      </w:r>
      <w:proofErr w:type="spellEnd"/>
      <w:r>
        <w:t>,</w:t>
      </w:r>
    </w:p>
    <w:p w14:paraId="109E6AA4" w14:textId="77777777" w:rsidR="0057452F" w:rsidRDefault="00000000">
      <w:pPr>
        <w:spacing w:after="0"/>
      </w:pPr>
      <w:r>
        <w:t>Szeretőd amire kért:</w:t>
      </w:r>
    </w:p>
    <w:p w14:paraId="286DBF2A" w14:textId="77777777" w:rsidR="0057452F" w:rsidRDefault="00000000">
      <w:pPr>
        <w:spacing w:after="0"/>
      </w:pPr>
      <w:r>
        <w:t>Ezer ambrózia csókkal</w:t>
      </w:r>
    </w:p>
    <w:p w14:paraId="154B80D5" w14:textId="77777777" w:rsidR="0057452F" w:rsidRDefault="00000000">
      <w:pPr>
        <w:spacing w:after="0"/>
      </w:pPr>
      <w:r>
        <w:t>Fizetek válaszodért.</w:t>
      </w:r>
    </w:p>
    <w:p w14:paraId="0C9A254D" w14:textId="77777777" w:rsidR="0057452F" w:rsidRDefault="0057452F">
      <w:pPr>
        <w:spacing w:after="0"/>
      </w:pPr>
    </w:p>
    <w:p w14:paraId="1095BE1D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Csokonai Vitéz Mihály</w:t>
      </w:r>
    </w:p>
    <w:p w14:paraId="5BAB086B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A reményhez</w:t>
      </w:r>
    </w:p>
    <w:p w14:paraId="4B6EDF51" w14:textId="77777777" w:rsidR="0057452F" w:rsidRDefault="00000000">
      <w:pPr>
        <w:spacing w:after="0"/>
      </w:pPr>
      <w:r>
        <w:t xml:space="preserve"> </w:t>
      </w:r>
    </w:p>
    <w:p w14:paraId="7779F639" w14:textId="77777777" w:rsidR="0057452F" w:rsidRDefault="00000000">
      <w:pPr>
        <w:spacing w:after="0"/>
      </w:pPr>
      <w:proofErr w:type="spellStart"/>
      <w:r>
        <w:t>Főldiekkel</w:t>
      </w:r>
      <w:proofErr w:type="spellEnd"/>
      <w:r>
        <w:t xml:space="preserve"> játszó</w:t>
      </w:r>
    </w:p>
    <w:p w14:paraId="1CE7D3B5" w14:textId="77777777" w:rsidR="0057452F" w:rsidRDefault="00000000">
      <w:pPr>
        <w:spacing w:after="0"/>
      </w:pPr>
      <w:r>
        <w:t xml:space="preserve">Égi </w:t>
      </w:r>
      <w:proofErr w:type="spellStart"/>
      <w:r>
        <w:t>tűnemény</w:t>
      </w:r>
      <w:proofErr w:type="spellEnd"/>
      <w:r>
        <w:t>,</w:t>
      </w:r>
    </w:p>
    <w:p w14:paraId="04B188EB" w14:textId="77777777" w:rsidR="0057452F" w:rsidRDefault="00000000">
      <w:pPr>
        <w:spacing w:after="0"/>
      </w:pPr>
      <w:r>
        <w:t>Istenségnek látszó</w:t>
      </w:r>
    </w:p>
    <w:p w14:paraId="29DE61C2" w14:textId="77777777" w:rsidR="0057452F" w:rsidRDefault="00000000">
      <w:pPr>
        <w:spacing w:after="0"/>
      </w:pPr>
      <w:r>
        <w:t>Csalfa, vak Remény!</w:t>
      </w:r>
    </w:p>
    <w:p w14:paraId="535926C4" w14:textId="77777777" w:rsidR="0057452F" w:rsidRDefault="00000000">
      <w:pPr>
        <w:spacing w:after="0"/>
      </w:pPr>
      <w:r>
        <w:t>Kit teremt magának</w:t>
      </w:r>
    </w:p>
    <w:p w14:paraId="1E311E7F" w14:textId="77777777" w:rsidR="0057452F" w:rsidRDefault="00000000">
      <w:pPr>
        <w:spacing w:after="0"/>
      </w:pPr>
      <w:r>
        <w:t>A boldogtalan,</w:t>
      </w:r>
    </w:p>
    <w:p w14:paraId="5D6BBA30" w14:textId="77777777" w:rsidR="0057452F" w:rsidRDefault="00000000">
      <w:pPr>
        <w:spacing w:after="0"/>
      </w:pPr>
      <w:r>
        <w:t>S mint védangyalának,</w:t>
      </w:r>
    </w:p>
    <w:p w14:paraId="08D2AB4B" w14:textId="77777777" w:rsidR="0057452F" w:rsidRDefault="00000000">
      <w:pPr>
        <w:spacing w:after="0"/>
      </w:pPr>
      <w:r>
        <w:t xml:space="preserve">Bókol </w:t>
      </w:r>
      <w:proofErr w:type="spellStart"/>
      <w:r>
        <w:t>úntalan</w:t>
      </w:r>
      <w:proofErr w:type="spellEnd"/>
      <w:r>
        <w:t>.</w:t>
      </w:r>
    </w:p>
    <w:p w14:paraId="15020649" w14:textId="77777777" w:rsidR="0057452F" w:rsidRDefault="00000000">
      <w:pPr>
        <w:spacing w:after="0"/>
      </w:pPr>
      <w:proofErr w:type="spellStart"/>
      <w:r>
        <w:t>Síma</w:t>
      </w:r>
      <w:proofErr w:type="spellEnd"/>
      <w:r>
        <w:t xml:space="preserve"> száddal mit kecsegtetsz?</w:t>
      </w:r>
    </w:p>
    <w:p w14:paraId="09B7CE2D" w14:textId="77777777" w:rsidR="0057452F" w:rsidRDefault="00000000">
      <w:pPr>
        <w:spacing w:after="0"/>
      </w:pPr>
      <w:r>
        <w:t>Mért nevetsz felém?</w:t>
      </w:r>
    </w:p>
    <w:p w14:paraId="6B6D5BE7" w14:textId="77777777" w:rsidR="0057452F" w:rsidRDefault="00000000">
      <w:pPr>
        <w:spacing w:after="0"/>
      </w:pPr>
      <w:r>
        <w:t>Kétes kedvet mért csepegtetsz</w:t>
      </w:r>
    </w:p>
    <w:p w14:paraId="5D6B98AA" w14:textId="77777777" w:rsidR="0057452F" w:rsidRDefault="00000000">
      <w:pPr>
        <w:spacing w:after="0"/>
      </w:pPr>
      <w:r>
        <w:t>Még most is belém?</w:t>
      </w:r>
    </w:p>
    <w:p w14:paraId="03CC9365" w14:textId="77777777" w:rsidR="0057452F" w:rsidRDefault="00000000">
      <w:pPr>
        <w:spacing w:after="0"/>
      </w:pPr>
      <w:r>
        <w:t>Csak maradj magadnak!</w:t>
      </w:r>
    </w:p>
    <w:p w14:paraId="5A3F30CD" w14:textId="77777777" w:rsidR="0057452F" w:rsidRDefault="00000000">
      <w:pPr>
        <w:spacing w:after="0"/>
      </w:pPr>
      <w:r>
        <w:t xml:space="preserve">Biztatóm </w:t>
      </w:r>
      <w:proofErr w:type="spellStart"/>
      <w:r>
        <w:t>valál</w:t>
      </w:r>
      <w:proofErr w:type="spellEnd"/>
      <w:r>
        <w:t>;</w:t>
      </w:r>
    </w:p>
    <w:p w14:paraId="454021A2" w14:textId="77777777" w:rsidR="0057452F" w:rsidRDefault="00000000">
      <w:pPr>
        <w:spacing w:after="0"/>
      </w:pPr>
      <w:r>
        <w:t xml:space="preserve">Hittem szép </w:t>
      </w:r>
      <w:proofErr w:type="spellStart"/>
      <w:r>
        <w:t>szavadnak</w:t>
      </w:r>
      <w:proofErr w:type="spellEnd"/>
      <w:r>
        <w:t>:</w:t>
      </w:r>
    </w:p>
    <w:p w14:paraId="485712AD" w14:textId="77777777" w:rsidR="0057452F" w:rsidRDefault="00000000">
      <w:pPr>
        <w:spacing w:after="0"/>
      </w:pPr>
      <w:r>
        <w:t xml:space="preserve">Mégis </w:t>
      </w:r>
      <w:proofErr w:type="spellStart"/>
      <w:r>
        <w:t>megcsalál</w:t>
      </w:r>
      <w:proofErr w:type="spellEnd"/>
      <w:r>
        <w:t>.</w:t>
      </w:r>
    </w:p>
    <w:p w14:paraId="4F7453FC" w14:textId="77777777" w:rsidR="0057452F" w:rsidRDefault="00000000">
      <w:pPr>
        <w:spacing w:after="0"/>
      </w:pPr>
      <w:r>
        <w:t xml:space="preserve"> </w:t>
      </w:r>
    </w:p>
    <w:p w14:paraId="3CC6BBEB" w14:textId="77777777" w:rsidR="0057452F" w:rsidRDefault="0057452F">
      <w:pPr>
        <w:spacing w:after="0"/>
      </w:pPr>
    </w:p>
    <w:p w14:paraId="2F240A40" w14:textId="77777777" w:rsidR="0057452F" w:rsidRDefault="00000000">
      <w:pPr>
        <w:spacing w:after="0"/>
      </w:pPr>
      <w:r>
        <w:lastRenderedPageBreak/>
        <w:t xml:space="preserve">Kertem </w:t>
      </w:r>
      <w:proofErr w:type="spellStart"/>
      <w:r>
        <w:t>nárcisokkal</w:t>
      </w:r>
      <w:proofErr w:type="spellEnd"/>
    </w:p>
    <w:p w14:paraId="14AA17F6" w14:textId="77777777" w:rsidR="0057452F" w:rsidRDefault="0057452F">
      <w:pPr>
        <w:spacing w:after="0"/>
      </w:pPr>
    </w:p>
    <w:p w14:paraId="5C66029F" w14:textId="77777777" w:rsidR="0057452F" w:rsidRDefault="00000000">
      <w:pPr>
        <w:spacing w:after="0"/>
      </w:pPr>
      <w:r>
        <w:t xml:space="preserve">Végig </w:t>
      </w:r>
      <w:proofErr w:type="spellStart"/>
      <w:r>
        <w:t>űltetéd</w:t>
      </w:r>
      <w:proofErr w:type="spellEnd"/>
      <w:r>
        <w:t>;</w:t>
      </w:r>
    </w:p>
    <w:p w14:paraId="507F67D3" w14:textId="77777777" w:rsidR="0057452F" w:rsidRDefault="00000000">
      <w:pPr>
        <w:spacing w:after="0"/>
      </w:pPr>
      <w:r>
        <w:t>Csörgő patakokkal</w:t>
      </w:r>
    </w:p>
    <w:p w14:paraId="42BEF03B" w14:textId="77777777" w:rsidR="0057452F" w:rsidRDefault="00000000">
      <w:pPr>
        <w:spacing w:after="0"/>
      </w:pPr>
      <w:r>
        <w:t xml:space="preserve">Fáim </w:t>
      </w:r>
      <w:proofErr w:type="spellStart"/>
      <w:r>
        <w:t>éltetéd</w:t>
      </w:r>
      <w:proofErr w:type="spellEnd"/>
      <w:r>
        <w:t>;</w:t>
      </w:r>
    </w:p>
    <w:p w14:paraId="3212D476" w14:textId="77777777" w:rsidR="0057452F" w:rsidRDefault="00000000">
      <w:pPr>
        <w:spacing w:after="0"/>
      </w:pPr>
      <w:r>
        <w:t>Rám ezer virággal</w:t>
      </w:r>
    </w:p>
    <w:p w14:paraId="176D8238" w14:textId="77777777" w:rsidR="0057452F" w:rsidRDefault="00000000">
      <w:pPr>
        <w:spacing w:after="0"/>
      </w:pPr>
      <w:r>
        <w:t>Szórtad a tavaszt</w:t>
      </w:r>
    </w:p>
    <w:p w14:paraId="5F295F88" w14:textId="77777777" w:rsidR="0057452F" w:rsidRDefault="00000000">
      <w:pPr>
        <w:spacing w:after="0"/>
      </w:pPr>
      <w:r>
        <w:t>S égi boldogsággal</w:t>
      </w:r>
    </w:p>
    <w:p w14:paraId="5142BF4B" w14:textId="77777777" w:rsidR="0057452F" w:rsidRDefault="00000000">
      <w:pPr>
        <w:spacing w:after="0"/>
      </w:pPr>
      <w:r>
        <w:t>Fűszerezted azt.</w:t>
      </w:r>
    </w:p>
    <w:p w14:paraId="08B186C0" w14:textId="77777777" w:rsidR="0057452F" w:rsidRDefault="00000000">
      <w:pPr>
        <w:spacing w:after="0"/>
      </w:pPr>
      <w:r>
        <w:t>Gondolatim minden reggel,</w:t>
      </w:r>
    </w:p>
    <w:p w14:paraId="1D8B39CF" w14:textId="77777777" w:rsidR="0057452F" w:rsidRDefault="00000000">
      <w:pPr>
        <w:spacing w:after="0"/>
      </w:pPr>
      <w:r>
        <w:t>Mint a fürge méh,</w:t>
      </w:r>
    </w:p>
    <w:p w14:paraId="01358DAC" w14:textId="77777777" w:rsidR="0057452F" w:rsidRDefault="00000000">
      <w:pPr>
        <w:spacing w:after="0"/>
      </w:pPr>
      <w:r>
        <w:t>Repkedtek a friss meleggel</w:t>
      </w:r>
    </w:p>
    <w:p w14:paraId="7E88C04B" w14:textId="77777777" w:rsidR="0057452F" w:rsidRDefault="00000000">
      <w:pPr>
        <w:spacing w:after="0"/>
      </w:pPr>
      <w:r>
        <w:t>Rózsáim felé.</w:t>
      </w:r>
    </w:p>
    <w:p w14:paraId="5F460205" w14:textId="77777777" w:rsidR="0057452F" w:rsidRDefault="00000000">
      <w:pPr>
        <w:spacing w:after="0"/>
      </w:pPr>
      <w:r>
        <w:t>Egy híjját esmértem</w:t>
      </w:r>
    </w:p>
    <w:p w14:paraId="1BC85A1A" w14:textId="77777777" w:rsidR="0057452F" w:rsidRDefault="00000000">
      <w:pPr>
        <w:spacing w:after="0"/>
      </w:pPr>
      <w:r>
        <w:t>Örömimnek még:</w:t>
      </w:r>
    </w:p>
    <w:p w14:paraId="70355A94" w14:textId="77777777" w:rsidR="0057452F" w:rsidRDefault="00000000">
      <w:pPr>
        <w:spacing w:after="0"/>
      </w:pPr>
      <w:r>
        <w:t>Lilla szívét kértem;</w:t>
      </w:r>
    </w:p>
    <w:p w14:paraId="49E0D660" w14:textId="77777777" w:rsidR="0057452F" w:rsidRDefault="00000000">
      <w:pPr>
        <w:spacing w:after="0"/>
      </w:pPr>
      <w:r>
        <w:t xml:space="preserve">S </w:t>
      </w:r>
      <w:proofErr w:type="spellStart"/>
      <w:r>
        <w:t>megadá</w:t>
      </w:r>
      <w:proofErr w:type="spellEnd"/>
      <w:r>
        <w:t xml:space="preserve"> az ég.</w:t>
      </w:r>
    </w:p>
    <w:p w14:paraId="518D0F65" w14:textId="77777777" w:rsidR="0057452F" w:rsidRDefault="00000000">
      <w:pPr>
        <w:spacing w:after="0"/>
      </w:pPr>
      <w:r>
        <w:t xml:space="preserve"> </w:t>
      </w:r>
    </w:p>
    <w:p w14:paraId="2B946C76" w14:textId="77777777" w:rsidR="0057452F" w:rsidRDefault="00000000">
      <w:pPr>
        <w:spacing w:after="0"/>
      </w:pPr>
      <w:r>
        <w:t>Jaj, de friss rózsáim</w:t>
      </w:r>
    </w:p>
    <w:p w14:paraId="7811AB61" w14:textId="77777777" w:rsidR="0057452F" w:rsidRDefault="00000000">
      <w:pPr>
        <w:spacing w:after="0"/>
      </w:pPr>
      <w:proofErr w:type="spellStart"/>
      <w:r>
        <w:t>Elhervadtanak</w:t>
      </w:r>
      <w:proofErr w:type="spellEnd"/>
      <w:r>
        <w:t>;</w:t>
      </w:r>
    </w:p>
    <w:p w14:paraId="58E89123" w14:textId="77777777" w:rsidR="0057452F" w:rsidRDefault="00000000">
      <w:pPr>
        <w:spacing w:after="0"/>
      </w:pPr>
      <w:r>
        <w:t xml:space="preserve">Forrásim, </w:t>
      </w:r>
      <w:proofErr w:type="spellStart"/>
      <w:r>
        <w:t>zőld</w:t>
      </w:r>
      <w:proofErr w:type="spellEnd"/>
      <w:r>
        <w:t xml:space="preserve"> fáim</w:t>
      </w:r>
    </w:p>
    <w:p w14:paraId="6D14D0F1" w14:textId="77777777" w:rsidR="0057452F" w:rsidRDefault="00000000">
      <w:pPr>
        <w:spacing w:after="0"/>
      </w:pPr>
      <w:proofErr w:type="spellStart"/>
      <w:r>
        <w:t>Kiszáradtanak</w:t>
      </w:r>
      <w:proofErr w:type="spellEnd"/>
      <w:r>
        <w:t>;</w:t>
      </w:r>
    </w:p>
    <w:p w14:paraId="52A09699" w14:textId="77777777" w:rsidR="0057452F" w:rsidRDefault="00000000">
      <w:pPr>
        <w:spacing w:after="0"/>
      </w:pPr>
      <w:r>
        <w:t>Tavaszom, vígságom</w:t>
      </w:r>
    </w:p>
    <w:p w14:paraId="75BE5EE5" w14:textId="77777777" w:rsidR="0057452F" w:rsidRDefault="00000000">
      <w:pPr>
        <w:spacing w:after="0"/>
      </w:pPr>
      <w:r>
        <w:t>Téli búra vált;</w:t>
      </w:r>
    </w:p>
    <w:p w14:paraId="234B65F0" w14:textId="77777777" w:rsidR="0057452F" w:rsidRDefault="00000000">
      <w:pPr>
        <w:spacing w:after="0"/>
      </w:pPr>
      <w:r>
        <w:t>Régi jó világom</w:t>
      </w:r>
    </w:p>
    <w:p w14:paraId="1E926DA6" w14:textId="77777777" w:rsidR="0057452F" w:rsidRDefault="00000000">
      <w:pPr>
        <w:spacing w:after="0"/>
      </w:pPr>
      <w:r>
        <w:t>Méltatlanra szállt.</w:t>
      </w:r>
    </w:p>
    <w:p w14:paraId="72853B64" w14:textId="77777777" w:rsidR="0057452F" w:rsidRDefault="00000000">
      <w:pPr>
        <w:spacing w:after="0"/>
      </w:pPr>
      <w:proofErr w:type="spellStart"/>
      <w:r>
        <w:t>Óh</w:t>
      </w:r>
      <w:proofErr w:type="spellEnd"/>
      <w:r>
        <w:t>! csak Lillát hagytad volna</w:t>
      </w:r>
    </w:p>
    <w:p w14:paraId="7C444D1B" w14:textId="77777777" w:rsidR="0057452F" w:rsidRDefault="00000000">
      <w:pPr>
        <w:spacing w:after="0"/>
      </w:pPr>
      <w:r>
        <w:t>Csak magát nekem:</w:t>
      </w:r>
    </w:p>
    <w:p w14:paraId="634F06A8" w14:textId="77777777" w:rsidR="0057452F" w:rsidRDefault="00000000">
      <w:pPr>
        <w:spacing w:after="0"/>
      </w:pPr>
      <w:r>
        <w:t>Most panaszra nem hajolna</w:t>
      </w:r>
    </w:p>
    <w:p w14:paraId="69BF52FD" w14:textId="77777777" w:rsidR="0057452F" w:rsidRDefault="00000000">
      <w:pPr>
        <w:spacing w:after="0"/>
      </w:pPr>
      <w:r>
        <w:t>Gyászos énekem.</w:t>
      </w:r>
    </w:p>
    <w:p w14:paraId="6BDFACB1" w14:textId="77777777" w:rsidR="0057452F" w:rsidRDefault="00000000">
      <w:pPr>
        <w:spacing w:after="0"/>
      </w:pPr>
      <w:r>
        <w:t>Karja közt a búkat</w:t>
      </w:r>
    </w:p>
    <w:p w14:paraId="7EF0FB02" w14:textId="77777777" w:rsidR="0057452F" w:rsidRDefault="00000000">
      <w:pPr>
        <w:spacing w:after="0"/>
      </w:pPr>
      <w:r>
        <w:t>Elfelejteném,</w:t>
      </w:r>
    </w:p>
    <w:p w14:paraId="7DDA6D8A" w14:textId="77777777" w:rsidR="0057452F" w:rsidRDefault="00000000">
      <w:pPr>
        <w:spacing w:after="0"/>
      </w:pPr>
      <w:r>
        <w:t>S a gyöngykoszorúkat</w:t>
      </w:r>
    </w:p>
    <w:p w14:paraId="3FA9440A" w14:textId="77777777" w:rsidR="0057452F" w:rsidRDefault="00000000">
      <w:pPr>
        <w:spacing w:after="0"/>
      </w:pPr>
      <w:r>
        <w:t xml:space="preserve">Nem </w:t>
      </w:r>
      <w:proofErr w:type="spellStart"/>
      <w:r>
        <w:t>irígyleném</w:t>
      </w:r>
      <w:proofErr w:type="spellEnd"/>
      <w:r>
        <w:t>.</w:t>
      </w:r>
    </w:p>
    <w:p w14:paraId="5BA405AE" w14:textId="77777777" w:rsidR="0057452F" w:rsidRDefault="00000000">
      <w:pPr>
        <w:spacing w:after="0"/>
      </w:pPr>
      <w:r>
        <w:t xml:space="preserve"> </w:t>
      </w:r>
    </w:p>
    <w:p w14:paraId="3E7ABA14" w14:textId="77777777" w:rsidR="0057452F" w:rsidRDefault="00000000">
      <w:pPr>
        <w:spacing w:after="0"/>
      </w:pPr>
      <w:r>
        <w:t xml:space="preserve">Hagyj el, </w:t>
      </w:r>
      <w:proofErr w:type="spellStart"/>
      <w:r>
        <w:t>óh</w:t>
      </w:r>
      <w:proofErr w:type="spellEnd"/>
      <w:r>
        <w:t xml:space="preserve"> Reménység!</w:t>
      </w:r>
    </w:p>
    <w:p w14:paraId="05417141" w14:textId="77777777" w:rsidR="0057452F" w:rsidRDefault="00000000">
      <w:pPr>
        <w:spacing w:after="0"/>
      </w:pPr>
      <w:r>
        <w:t xml:space="preserve">Hagyj el </w:t>
      </w:r>
      <w:proofErr w:type="spellStart"/>
      <w:r>
        <w:t>engemet</w:t>
      </w:r>
      <w:proofErr w:type="spellEnd"/>
      <w:r>
        <w:t>;</w:t>
      </w:r>
    </w:p>
    <w:p w14:paraId="3AA271E0" w14:textId="77777777" w:rsidR="0057452F" w:rsidRDefault="00000000">
      <w:pPr>
        <w:spacing w:after="0"/>
      </w:pPr>
      <w:r>
        <w:t>Mert ez a keménység</w:t>
      </w:r>
    </w:p>
    <w:p w14:paraId="04F77F1D" w14:textId="77777777" w:rsidR="0057452F" w:rsidRDefault="00000000">
      <w:pPr>
        <w:spacing w:after="0"/>
      </w:pPr>
      <w:r>
        <w:t>Úgyis eltemet.</w:t>
      </w:r>
    </w:p>
    <w:p w14:paraId="25D41BC2" w14:textId="77777777" w:rsidR="0057452F" w:rsidRDefault="00000000">
      <w:pPr>
        <w:spacing w:after="0"/>
      </w:pPr>
      <w:r>
        <w:t>Érzem: e kétségbe</w:t>
      </w:r>
    </w:p>
    <w:p w14:paraId="553998FF" w14:textId="77777777" w:rsidR="0057452F" w:rsidRDefault="00000000">
      <w:pPr>
        <w:spacing w:after="0"/>
      </w:pPr>
      <w:r>
        <w:t xml:space="preserve">Volt erőm </w:t>
      </w:r>
      <w:proofErr w:type="spellStart"/>
      <w:r>
        <w:t>elhágy</w:t>
      </w:r>
      <w:proofErr w:type="spellEnd"/>
      <w:r>
        <w:t>,</w:t>
      </w:r>
    </w:p>
    <w:p w14:paraId="1DAF5F55" w14:textId="77777777" w:rsidR="0057452F" w:rsidRDefault="00000000">
      <w:pPr>
        <w:spacing w:after="0"/>
      </w:pPr>
      <w:r>
        <w:t>Fáradt lelkem égbe,</w:t>
      </w:r>
    </w:p>
    <w:p w14:paraId="6BE8FA8C" w14:textId="77777777" w:rsidR="0057452F" w:rsidRDefault="00000000">
      <w:pPr>
        <w:spacing w:after="0"/>
      </w:pPr>
      <w:r>
        <w:t xml:space="preserve">Testem </w:t>
      </w:r>
      <w:proofErr w:type="spellStart"/>
      <w:r>
        <w:t>főldbe</w:t>
      </w:r>
      <w:proofErr w:type="spellEnd"/>
      <w:r>
        <w:t xml:space="preserve"> vágy.</w:t>
      </w:r>
    </w:p>
    <w:p w14:paraId="63E0AF50" w14:textId="77777777" w:rsidR="0057452F" w:rsidRDefault="00000000">
      <w:pPr>
        <w:spacing w:after="0"/>
      </w:pPr>
      <w:proofErr w:type="spellStart"/>
      <w:r>
        <w:t>Nékem</w:t>
      </w:r>
      <w:proofErr w:type="spellEnd"/>
      <w:r>
        <w:t xml:space="preserve"> már a rét hímetlen,</w:t>
      </w:r>
    </w:p>
    <w:p w14:paraId="3DB283FA" w14:textId="77777777" w:rsidR="0057452F" w:rsidRDefault="00000000">
      <w:pPr>
        <w:spacing w:after="0"/>
      </w:pPr>
      <w:r>
        <w:t xml:space="preserve">A mező </w:t>
      </w:r>
      <w:proofErr w:type="spellStart"/>
      <w:r>
        <w:t>kisűlt</w:t>
      </w:r>
      <w:proofErr w:type="spellEnd"/>
      <w:r>
        <w:t>,</w:t>
      </w:r>
    </w:p>
    <w:p w14:paraId="047DE797" w14:textId="77777777" w:rsidR="0057452F" w:rsidRDefault="00000000">
      <w:pPr>
        <w:spacing w:after="0"/>
      </w:pPr>
      <w:r>
        <w:t>A zengő liget kietlen,</w:t>
      </w:r>
    </w:p>
    <w:p w14:paraId="6D2A3031" w14:textId="77777777" w:rsidR="0057452F" w:rsidRDefault="00000000">
      <w:pPr>
        <w:spacing w:after="0"/>
      </w:pPr>
      <w:r>
        <w:t>A nap éjre dűlt.</w:t>
      </w:r>
    </w:p>
    <w:p w14:paraId="0687CBAE" w14:textId="77777777" w:rsidR="0057452F" w:rsidRDefault="00000000">
      <w:pPr>
        <w:spacing w:after="0"/>
      </w:pPr>
      <w:r>
        <w:t>Bájoló lágy trillák!</w:t>
      </w:r>
    </w:p>
    <w:p w14:paraId="229D79B3" w14:textId="77777777" w:rsidR="0057452F" w:rsidRDefault="00000000">
      <w:pPr>
        <w:spacing w:after="0"/>
      </w:pPr>
      <w:r>
        <w:lastRenderedPageBreak/>
        <w:t>Tarka képzetek!</w:t>
      </w:r>
    </w:p>
    <w:p w14:paraId="0E52974E" w14:textId="77777777" w:rsidR="0057452F" w:rsidRDefault="00000000">
      <w:pPr>
        <w:spacing w:after="0"/>
      </w:pPr>
      <w:r>
        <w:t>Kedv! Remények! Lillák!</w:t>
      </w:r>
    </w:p>
    <w:p w14:paraId="1183458F" w14:textId="77777777" w:rsidR="0057452F" w:rsidRDefault="00000000">
      <w:pPr>
        <w:spacing w:after="0"/>
      </w:pPr>
      <w:r>
        <w:t>Isten véletek!</w:t>
      </w:r>
    </w:p>
    <w:p w14:paraId="74103798" w14:textId="77777777" w:rsidR="0057452F" w:rsidRDefault="0057452F">
      <w:pPr>
        <w:spacing w:after="0"/>
      </w:pPr>
    </w:p>
    <w:p w14:paraId="2D31A859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Berzsenyi Dániel</w:t>
      </w:r>
    </w:p>
    <w:p w14:paraId="651427FC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A KÖZELÍTŐ TÉL</w:t>
      </w:r>
    </w:p>
    <w:p w14:paraId="514EDD97" w14:textId="77777777" w:rsidR="0057452F" w:rsidRDefault="00000000">
      <w:pPr>
        <w:spacing w:after="0"/>
      </w:pPr>
      <w:r>
        <w:t xml:space="preserve"> </w:t>
      </w:r>
    </w:p>
    <w:p w14:paraId="5997CB09" w14:textId="77777777" w:rsidR="0057452F" w:rsidRDefault="00000000">
      <w:pPr>
        <w:spacing w:after="0"/>
      </w:pPr>
      <w:r>
        <w:t>Hervad már ligetünk, s díszei hullanak,</w:t>
      </w:r>
    </w:p>
    <w:p w14:paraId="2F5508AA" w14:textId="77777777" w:rsidR="0057452F" w:rsidRDefault="00000000">
      <w:pPr>
        <w:spacing w:after="0"/>
      </w:pPr>
      <w:r>
        <w:t>Tarlott bokrai közt sárga levél zörög.</w:t>
      </w:r>
    </w:p>
    <w:p w14:paraId="6C3A26EA" w14:textId="77777777" w:rsidR="0057452F" w:rsidRDefault="00000000">
      <w:pPr>
        <w:spacing w:after="0"/>
      </w:pPr>
      <w:r>
        <w:t xml:space="preserve">Nincs rózsás </w:t>
      </w:r>
      <w:proofErr w:type="spellStart"/>
      <w:r>
        <w:t>labyrinth</w:t>
      </w:r>
      <w:proofErr w:type="spellEnd"/>
      <w:r>
        <w:t>, s balzsamos illatok</w:t>
      </w:r>
    </w:p>
    <w:p w14:paraId="0DF3D1F4" w14:textId="77777777" w:rsidR="0057452F" w:rsidRDefault="00000000">
      <w:pPr>
        <w:spacing w:after="0"/>
      </w:pPr>
      <w:r>
        <w:t xml:space="preserve">Közt nem lengedez a </w:t>
      </w:r>
      <w:proofErr w:type="spellStart"/>
      <w:r>
        <w:t>Zephyr</w:t>
      </w:r>
      <w:proofErr w:type="spellEnd"/>
      <w:r>
        <w:t>.</w:t>
      </w:r>
    </w:p>
    <w:p w14:paraId="5DCA2354" w14:textId="77777777" w:rsidR="0057452F" w:rsidRDefault="0057452F">
      <w:pPr>
        <w:spacing w:after="0"/>
      </w:pPr>
    </w:p>
    <w:p w14:paraId="2EBA355E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Berzsenyi Dániel</w:t>
      </w:r>
    </w:p>
    <w:p w14:paraId="389E278C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A MAGYAROKHOZ</w:t>
      </w:r>
    </w:p>
    <w:p w14:paraId="265FFBE1" w14:textId="77777777" w:rsidR="0057452F" w:rsidRDefault="00000000">
      <w:pPr>
        <w:spacing w:after="0"/>
      </w:pPr>
      <w:r>
        <w:t xml:space="preserve"> </w:t>
      </w:r>
    </w:p>
    <w:p w14:paraId="4B4EAE4B" w14:textId="77777777" w:rsidR="0057452F" w:rsidRDefault="00000000">
      <w:pPr>
        <w:spacing w:after="0"/>
      </w:pPr>
      <w:r>
        <w:t>Romlásnak indult hajdan erős magyar!</w:t>
      </w:r>
    </w:p>
    <w:p w14:paraId="24815EFF" w14:textId="77777777" w:rsidR="0057452F" w:rsidRDefault="00000000">
      <w:pPr>
        <w:spacing w:after="0"/>
      </w:pPr>
      <w:r>
        <w:t xml:space="preserve">Nem látod, Árpád vére miként </w:t>
      </w:r>
      <w:proofErr w:type="spellStart"/>
      <w:r>
        <w:t>fajúl</w:t>
      </w:r>
      <w:proofErr w:type="spellEnd"/>
      <w:r>
        <w:t>?</w:t>
      </w:r>
    </w:p>
    <w:p w14:paraId="122617C2" w14:textId="77777777" w:rsidR="0057452F" w:rsidRDefault="00000000">
      <w:pPr>
        <w:spacing w:after="0"/>
      </w:pPr>
      <w:r>
        <w:t xml:space="preserve">Nem látod a bosszús </w:t>
      </w:r>
      <w:proofErr w:type="spellStart"/>
      <w:r>
        <w:t>egeknek</w:t>
      </w:r>
      <w:proofErr w:type="spellEnd"/>
    </w:p>
    <w:p w14:paraId="5A6A2D04" w14:textId="77777777" w:rsidR="0057452F" w:rsidRDefault="00000000">
      <w:pPr>
        <w:spacing w:after="0"/>
      </w:pPr>
      <w:r>
        <w:t xml:space="preserve">Ostorait </w:t>
      </w:r>
      <w:proofErr w:type="spellStart"/>
      <w:r>
        <w:t>nyomorúlt</w:t>
      </w:r>
      <w:proofErr w:type="spellEnd"/>
      <w:r>
        <w:t xml:space="preserve"> hazádon?</w:t>
      </w:r>
    </w:p>
    <w:p w14:paraId="364DCD7E" w14:textId="77777777" w:rsidR="0057452F" w:rsidRDefault="0057452F">
      <w:pPr>
        <w:spacing w:after="0"/>
      </w:pPr>
    </w:p>
    <w:p w14:paraId="61D128D9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Berzsenyi Dániel</w:t>
      </w:r>
    </w:p>
    <w:p w14:paraId="3018F103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OSZTÁLYRÉSZEM</w:t>
      </w:r>
    </w:p>
    <w:p w14:paraId="47E2D44F" w14:textId="77777777" w:rsidR="0057452F" w:rsidRDefault="00000000">
      <w:pPr>
        <w:spacing w:after="0"/>
      </w:pPr>
      <w:r>
        <w:t xml:space="preserve"> </w:t>
      </w:r>
    </w:p>
    <w:p w14:paraId="63F7BAD5" w14:textId="77777777" w:rsidR="0057452F" w:rsidRDefault="00000000">
      <w:pPr>
        <w:spacing w:after="0"/>
      </w:pPr>
      <w:r>
        <w:t>Partra szállottam. Levonom vitorlám.</w:t>
      </w:r>
    </w:p>
    <w:p w14:paraId="31C758F1" w14:textId="77777777" w:rsidR="0057452F" w:rsidRDefault="00000000">
      <w:pPr>
        <w:spacing w:after="0"/>
      </w:pPr>
      <w:r>
        <w:t>A szelek mérgét nemesen kiálltam.</w:t>
      </w:r>
    </w:p>
    <w:p w14:paraId="47ABEE0A" w14:textId="77777777" w:rsidR="0057452F" w:rsidRDefault="00000000">
      <w:pPr>
        <w:spacing w:after="0"/>
      </w:pPr>
      <w:r>
        <w:t>Sok Charybdis közt, sok ezer veszélyben</w:t>
      </w:r>
    </w:p>
    <w:p w14:paraId="29D7E354" w14:textId="77777777" w:rsidR="0057452F" w:rsidRDefault="00000000">
      <w:pPr>
        <w:spacing w:after="0"/>
      </w:pPr>
      <w:proofErr w:type="spellStart"/>
      <w:r>
        <w:t>Izzada</w:t>
      </w:r>
      <w:proofErr w:type="spellEnd"/>
      <w:r>
        <w:t xml:space="preserve"> orcám.</w:t>
      </w:r>
    </w:p>
    <w:p w14:paraId="5A38E45B" w14:textId="77777777" w:rsidR="0057452F" w:rsidRDefault="00000000">
      <w:pPr>
        <w:spacing w:after="0"/>
      </w:pPr>
      <w:r>
        <w:t xml:space="preserve"> </w:t>
      </w:r>
    </w:p>
    <w:p w14:paraId="539D64E7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Petőfi Sándor</w:t>
      </w:r>
    </w:p>
    <w:p w14:paraId="5834D6B2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A BÁNAT? EGY NAGY OCEÁN</w:t>
      </w:r>
    </w:p>
    <w:p w14:paraId="7E1D5043" w14:textId="77777777" w:rsidR="0057452F" w:rsidRDefault="00000000">
      <w:pPr>
        <w:spacing w:after="0"/>
      </w:pPr>
      <w:r>
        <w:t xml:space="preserve"> </w:t>
      </w:r>
    </w:p>
    <w:p w14:paraId="459D263B" w14:textId="77777777" w:rsidR="0057452F" w:rsidRDefault="00000000">
      <w:pPr>
        <w:spacing w:after="0"/>
      </w:pPr>
      <w:r>
        <w:t xml:space="preserve">A bánat? egy nagy </w:t>
      </w:r>
      <w:proofErr w:type="spellStart"/>
      <w:r>
        <w:t>oceán</w:t>
      </w:r>
      <w:proofErr w:type="spellEnd"/>
      <w:r>
        <w:t>.</w:t>
      </w:r>
    </w:p>
    <w:p w14:paraId="38D08412" w14:textId="77777777" w:rsidR="0057452F" w:rsidRDefault="00000000">
      <w:pPr>
        <w:spacing w:after="0"/>
      </w:pPr>
      <w:r>
        <w:t>S az öröm?</w:t>
      </w:r>
    </w:p>
    <w:p w14:paraId="326769D3" w14:textId="77777777" w:rsidR="0057452F" w:rsidRDefault="00000000">
      <w:pPr>
        <w:spacing w:after="0"/>
      </w:pPr>
      <w:r>
        <w:t xml:space="preserve">Az </w:t>
      </w:r>
      <w:proofErr w:type="spellStart"/>
      <w:r>
        <w:t>oceán</w:t>
      </w:r>
      <w:proofErr w:type="spellEnd"/>
      <w:r>
        <w:t xml:space="preserve"> kis gyöngye. Talán,</w:t>
      </w:r>
    </w:p>
    <w:p w14:paraId="4453A1D6" w14:textId="77777777" w:rsidR="0057452F" w:rsidRDefault="00000000">
      <w:pPr>
        <w:spacing w:after="0"/>
      </w:pPr>
      <w:r>
        <w:t xml:space="preserve">Mire fölhozom, össze is </w:t>
      </w:r>
      <w:proofErr w:type="spellStart"/>
      <w:r>
        <w:t>töröm</w:t>
      </w:r>
      <w:proofErr w:type="spellEnd"/>
      <w:r>
        <w:t>.</w:t>
      </w:r>
    </w:p>
    <w:p w14:paraId="577474F1" w14:textId="77777777" w:rsidR="0057452F" w:rsidRDefault="0057452F">
      <w:pPr>
        <w:spacing w:after="0"/>
        <w:rPr>
          <w:b/>
          <w:bCs/>
        </w:rPr>
      </w:pPr>
    </w:p>
    <w:p w14:paraId="29B73877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Petőfi Sándor</w:t>
      </w:r>
    </w:p>
    <w:p w14:paraId="74FDEAD2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A LESZEK, HA...</w:t>
      </w:r>
    </w:p>
    <w:p w14:paraId="4C265FF7" w14:textId="77777777" w:rsidR="0057452F" w:rsidRDefault="00000000">
      <w:pPr>
        <w:spacing w:after="0"/>
      </w:pPr>
      <w:r>
        <w:t xml:space="preserve"> </w:t>
      </w:r>
    </w:p>
    <w:p w14:paraId="773C734C" w14:textId="77777777" w:rsidR="0057452F" w:rsidRDefault="00000000">
      <w:pPr>
        <w:spacing w:after="0"/>
      </w:pPr>
      <w:r>
        <w:t>Fa leszek, ha fának vagy virága.</w:t>
      </w:r>
    </w:p>
    <w:p w14:paraId="65203261" w14:textId="77777777" w:rsidR="0057452F" w:rsidRDefault="00000000">
      <w:pPr>
        <w:spacing w:after="0"/>
      </w:pPr>
      <w:r>
        <w:t>Ha harmat vagy: én virág leszek.</w:t>
      </w:r>
    </w:p>
    <w:p w14:paraId="1F39922D" w14:textId="77777777" w:rsidR="0057452F" w:rsidRDefault="00000000">
      <w:pPr>
        <w:spacing w:after="0"/>
      </w:pPr>
      <w:r>
        <w:t>Harmat leszek, ha te napsugár vagy...</w:t>
      </w:r>
    </w:p>
    <w:p w14:paraId="7EA98124" w14:textId="77777777" w:rsidR="0057452F" w:rsidRDefault="00000000">
      <w:pPr>
        <w:spacing w:after="0"/>
      </w:pPr>
      <w:r>
        <w:t>Csak, hogy lényink egyesüljenek.</w:t>
      </w:r>
    </w:p>
    <w:p w14:paraId="47CC3624" w14:textId="77777777" w:rsidR="0057452F" w:rsidRDefault="00000000">
      <w:pPr>
        <w:spacing w:after="0"/>
      </w:pPr>
      <w:r>
        <w:t xml:space="preserve"> </w:t>
      </w:r>
    </w:p>
    <w:p w14:paraId="0045EADC" w14:textId="77777777" w:rsidR="0057452F" w:rsidRDefault="00000000">
      <w:pPr>
        <w:spacing w:after="0"/>
      </w:pPr>
      <w:proofErr w:type="gramStart"/>
      <w:r>
        <w:t>Ha,</w:t>
      </w:r>
      <w:proofErr w:type="gramEnd"/>
      <w:r>
        <w:t xml:space="preserve"> leányka, te vagy a mennyország:</w:t>
      </w:r>
    </w:p>
    <w:p w14:paraId="154F9CFE" w14:textId="77777777" w:rsidR="0057452F" w:rsidRDefault="00000000">
      <w:pPr>
        <w:spacing w:after="0"/>
      </w:pPr>
      <w:r>
        <w:t xml:space="preserve">Akkor én </w:t>
      </w:r>
      <w:proofErr w:type="spellStart"/>
      <w:r>
        <w:t>csillagá</w:t>
      </w:r>
      <w:proofErr w:type="spellEnd"/>
      <w:r>
        <w:t xml:space="preserve"> változom.</w:t>
      </w:r>
    </w:p>
    <w:p w14:paraId="2A46700D" w14:textId="77777777" w:rsidR="0057452F" w:rsidRDefault="00000000">
      <w:pPr>
        <w:spacing w:after="0"/>
      </w:pPr>
      <w:proofErr w:type="gramStart"/>
      <w:r>
        <w:t>Ha,</w:t>
      </w:r>
      <w:proofErr w:type="gramEnd"/>
      <w:r>
        <w:t xml:space="preserve"> leányka, te vagy a pokol: (hogy</w:t>
      </w:r>
    </w:p>
    <w:p w14:paraId="6B457845" w14:textId="77777777" w:rsidR="0057452F" w:rsidRDefault="00000000">
      <w:pPr>
        <w:spacing w:after="0"/>
      </w:pPr>
      <w:r>
        <w:t>Egyesüljünk) én elkárhozom.</w:t>
      </w:r>
    </w:p>
    <w:p w14:paraId="6323E168" w14:textId="77777777" w:rsidR="0057452F" w:rsidRDefault="00000000">
      <w:pPr>
        <w:spacing w:after="0"/>
      </w:pPr>
      <w:r>
        <w:rPr>
          <w:b/>
          <w:bCs/>
        </w:rPr>
        <w:lastRenderedPageBreak/>
        <w:t>Ady Endre</w:t>
      </w:r>
    </w:p>
    <w:p w14:paraId="728B33D0" w14:textId="77777777" w:rsidR="0057452F" w:rsidRDefault="00000000">
      <w:pPr>
        <w:spacing w:after="0"/>
        <w:rPr>
          <w:b/>
          <w:bCs/>
        </w:rPr>
      </w:pPr>
      <w:proofErr w:type="spellStart"/>
      <w:r>
        <w:rPr>
          <w:b/>
          <w:bCs/>
        </w:rPr>
        <w:t>Góg</w:t>
      </w:r>
      <w:proofErr w:type="spellEnd"/>
      <w:r>
        <w:rPr>
          <w:b/>
          <w:bCs/>
        </w:rPr>
        <w:t xml:space="preserve"> és Magóg fia vagyok én…</w:t>
      </w:r>
    </w:p>
    <w:p w14:paraId="614F9504" w14:textId="77777777" w:rsidR="0057452F" w:rsidRDefault="0057452F">
      <w:pPr>
        <w:spacing w:after="0"/>
      </w:pPr>
    </w:p>
    <w:p w14:paraId="4514AE5E" w14:textId="77777777" w:rsidR="0057452F" w:rsidRDefault="00000000">
      <w:pPr>
        <w:spacing w:after="0"/>
      </w:pPr>
      <w:proofErr w:type="spellStart"/>
      <w:r>
        <w:t>Góg</w:t>
      </w:r>
      <w:proofErr w:type="spellEnd"/>
      <w:r>
        <w:t xml:space="preserve"> és Magóg fia vagyok én...</w:t>
      </w:r>
    </w:p>
    <w:p w14:paraId="457225EA" w14:textId="77777777" w:rsidR="0057452F" w:rsidRDefault="00000000">
      <w:pPr>
        <w:spacing w:after="0"/>
      </w:pPr>
      <w:proofErr w:type="spellStart"/>
      <w:r>
        <w:t>Góg</w:t>
      </w:r>
      <w:proofErr w:type="spellEnd"/>
      <w:r>
        <w:t xml:space="preserve"> és Magóg fia vagyok én,</w:t>
      </w:r>
    </w:p>
    <w:p w14:paraId="47254CB6" w14:textId="77777777" w:rsidR="0057452F" w:rsidRDefault="00000000">
      <w:pPr>
        <w:spacing w:after="0"/>
      </w:pPr>
      <w:r>
        <w:t>Hiába döngetek kaput, falat</w:t>
      </w:r>
    </w:p>
    <w:p w14:paraId="7CFCBFA0" w14:textId="77777777" w:rsidR="0057452F" w:rsidRDefault="00000000">
      <w:pPr>
        <w:spacing w:after="0"/>
      </w:pPr>
      <w:r>
        <w:t>S mégis megkérdem tőletek:</w:t>
      </w:r>
    </w:p>
    <w:p w14:paraId="07505158" w14:textId="77777777" w:rsidR="0057452F" w:rsidRDefault="00000000">
      <w:pPr>
        <w:spacing w:after="0"/>
      </w:pPr>
      <w:r>
        <w:t>Szabad-e sírni a Kárpátok alatt?</w:t>
      </w:r>
    </w:p>
    <w:p w14:paraId="2F4D45F5" w14:textId="77777777" w:rsidR="0057452F" w:rsidRDefault="0057452F">
      <w:pPr>
        <w:spacing w:after="0"/>
      </w:pPr>
    </w:p>
    <w:p w14:paraId="42818931" w14:textId="77777777" w:rsidR="0057452F" w:rsidRDefault="00000000">
      <w:pPr>
        <w:spacing w:after="0"/>
      </w:pPr>
      <w:r>
        <w:t>Verecke híres útján jöttem én,</w:t>
      </w:r>
    </w:p>
    <w:p w14:paraId="7E78F7AF" w14:textId="77777777" w:rsidR="0057452F" w:rsidRDefault="00000000">
      <w:pPr>
        <w:spacing w:after="0"/>
      </w:pPr>
      <w:r>
        <w:t>Fülembe még ősmagyar dal rivall,</w:t>
      </w:r>
    </w:p>
    <w:p w14:paraId="01C30172" w14:textId="77777777" w:rsidR="0057452F" w:rsidRDefault="00000000">
      <w:pPr>
        <w:spacing w:after="0"/>
      </w:pPr>
      <w:r>
        <w:t xml:space="preserve">Szabad-e Dévénynél </w:t>
      </w:r>
      <w:proofErr w:type="spellStart"/>
      <w:r>
        <w:t>betörnöm</w:t>
      </w:r>
      <w:proofErr w:type="spellEnd"/>
    </w:p>
    <w:p w14:paraId="311B121C" w14:textId="77777777" w:rsidR="0057452F" w:rsidRDefault="00000000">
      <w:pPr>
        <w:spacing w:after="0"/>
      </w:pPr>
      <w:r>
        <w:t>Új időknek új dalaival?</w:t>
      </w:r>
    </w:p>
    <w:p w14:paraId="76928FA4" w14:textId="77777777" w:rsidR="0057452F" w:rsidRDefault="0057452F">
      <w:pPr>
        <w:spacing w:after="0"/>
      </w:pPr>
    </w:p>
    <w:p w14:paraId="6F9D84C1" w14:textId="77777777" w:rsidR="0057452F" w:rsidRDefault="00000000">
      <w:pPr>
        <w:spacing w:after="0"/>
      </w:pPr>
      <w:r>
        <w:t>Fülembe forró ólmot öntsetek</w:t>
      </w:r>
    </w:p>
    <w:p w14:paraId="08FADBD3" w14:textId="77777777" w:rsidR="0057452F" w:rsidRDefault="00000000">
      <w:pPr>
        <w:spacing w:after="0"/>
      </w:pPr>
      <w:r>
        <w:t>Legyek az új, az énekes Vazul,</w:t>
      </w:r>
    </w:p>
    <w:p w14:paraId="1ACFDCEF" w14:textId="77777777" w:rsidR="0057452F" w:rsidRDefault="00000000">
      <w:pPr>
        <w:spacing w:after="0"/>
      </w:pPr>
      <w:r>
        <w:t>Ne halljam az élet új dalait,</w:t>
      </w:r>
    </w:p>
    <w:p w14:paraId="335B87E7" w14:textId="77777777" w:rsidR="0057452F" w:rsidRDefault="00000000">
      <w:pPr>
        <w:spacing w:after="0"/>
      </w:pPr>
      <w:r>
        <w:t>Tiporjatok reám durván, gazul.</w:t>
      </w:r>
    </w:p>
    <w:p w14:paraId="597982E8" w14:textId="77777777" w:rsidR="0057452F" w:rsidRDefault="0057452F">
      <w:pPr>
        <w:spacing w:after="0"/>
      </w:pPr>
    </w:p>
    <w:p w14:paraId="259FDDE4" w14:textId="77777777" w:rsidR="0057452F" w:rsidRDefault="00000000">
      <w:pPr>
        <w:spacing w:after="0"/>
      </w:pPr>
      <w:r>
        <w:t>De addig sírva, kínban, mit se várva</w:t>
      </w:r>
    </w:p>
    <w:p w14:paraId="011044FB" w14:textId="77777777" w:rsidR="0057452F" w:rsidRDefault="00000000">
      <w:pPr>
        <w:spacing w:after="0"/>
      </w:pPr>
      <w:r>
        <w:t>Mégiscsak száll új szárnyakon a dal</w:t>
      </w:r>
    </w:p>
    <w:p w14:paraId="6832F9CB" w14:textId="77777777" w:rsidR="0057452F" w:rsidRDefault="00000000">
      <w:pPr>
        <w:spacing w:after="0"/>
      </w:pPr>
      <w:r>
        <w:t>S ha elátkozza százszor Pusztaszer,</w:t>
      </w:r>
    </w:p>
    <w:p w14:paraId="06A5CBD3" w14:textId="77777777" w:rsidR="0057452F" w:rsidRDefault="00000000">
      <w:pPr>
        <w:spacing w:after="0"/>
      </w:pPr>
      <w:r>
        <w:t>Mégis győztes, mégis új és magyar.</w:t>
      </w:r>
    </w:p>
    <w:p w14:paraId="21890BE3" w14:textId="77777777" w:rsidR="0057452F" w:rsidRDefault="0057452F">
      <w:pPr>
        <w:spacing w:after="0"/>
        <w:rPr>
          <w:b/>
          <w:bCs/>
        </w:rPr>
      </w:pPr>
    </w:p>
    <w:p w14:paraId="2199B9B7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Ady Endre:</w:t>
      </w:r>
    </w:p>
    <w:p w14:paraId="21766871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Kocsi-út az éjszakában</w:t>
      </w:r>
    </w:p>
    <w:p w14:paraId="56916B0D" w14:textId="77777777" w:rsidR="0057452F" w:rsidRDefault="00000000">
      <w:pPr>
        <w:spacing w:after="0"/>
      </w:pPr>
      <w:r>
        <w:t xml:space="preserve"> </w:t>
      </w:r>
    </w:p>
    <w:p w14:paraId="23C4ADD0" w14:textId="77777777" w:rsidR="0057452F" w:rsidRDefault="00000000">
      <w:pPr>
        <w:spacing w:after="0"/>
      </w:pPr>
      <w:r>
        <w:t>Milyen csonka ma a Hold,</w:t>
      </w:r>
    </w:p>
    <w:p w14:paraId="4B4CC11B" w14:textId="77777777" w:rsidR="0057452F" w:rsidRDefault="00000000">
      <w:pPr>
        <w:spacing w:after="0"/>
      </w:pPr>
      <w:r>
        <w:t>Az éj milyen sivatag, néma,</w:t>
      </w:r>
    </w:p>
    <w:p w14:paraId="5A98F9A8" w14:textId="77777777" w:rsidR="0057452F" w:rsidRDefault="00000000">
      <w:pPr>
        <w:spacing w:after="0"/>
      </w:pPr>
      <w:r>
        <w:t xml:space="preserve">Milyen </w:t>
      </w:r>
      <w:proofErr w:type="spellStart"/>
      <w:r>
        <w:t>szomoru</w:t>
      </w:r>
      <w:proofErr w:type="spellEnd"/>
      <w:r>
        <w:t xml:space="preserve"> vagyok én ma,</w:t>
      </w:r>
    </w:p>
    <w:p w14:paraId="39AE7B7F" w14:textId="77777777" w:rsidR="0057452F" w:rsidRDefault="00000000">
      <w:pPr>
        <w:spacing w:after="0"/>
      </w:pPr>
      <w:r>
        <w:t>Milyen csonka ma a Hold.</w:t>
      </w:r>
    </w:p>
    <w:p w14:paraId="75C48C54" w14:textId="77777777" w:rsidR="0057452F" w:rsidRDefault="00000000">
      <w:pPr>
        <w:spacing w:after="0"/>
      </w:pPr>
      <w:r>
        <w:t xml:space="preserve"> </w:t>
      </w:r>
    </w:p>
    <w:p w14:paraId="10486083" w14:textId="77777777" w:rsidR="0057452F" w:rsidRDefault="00000000">
      <w:pPr>
        <w:spacing w:after="0"/>
      </w:pPr>
      <w:r>
        <w:t>Minden Egész eltörött,</w:t>
      </w:r>
    </w:p>
    <w:p w14:paraId="43AB4DF1" w14:textId="77777777" w:rsidR="0057452F" w:rsidRDefault="00000000">
      <w:pPr>
        <w:spacing w:after="0"/>
      </w:pPr>
      <w:r>
        <w:t>Minden láng csak részekben lobban,</w:t>
      </w:r>
    </w:p>
    <w:p w14:paraId="1DD9F3EA" w14:textId="77777777" w:rsidR="0057452F" w:rsidRDefault="00000000">
      <w:pPr>
        <w:spacing w:after="0"/>
      </w:pPr>
      <w:r>
        <w:t>Minden szerelem darabokban,</w:t>
      </w:r>
    </w:p>
    <w:p w14:paraId="4D6F17EC" w14:textId="77777777" w:rsidR="0057452F" w:rsidRDefault="00000000">
      <w:pPr>
        <w:spacing w:after="0"/>
      </w:pPr>
      <w:r>
        <w:t>Minden Egész eltörött.</w:t>
      </w:r>
    </w:p>
    <w:p w14:paraId="39F59040" w14:textId="77777777" w:rsidR="0057452F" w:rsidRDefault="00000000">
      <w:pPr>
        <w:spacing w:after="0"/>
      </w:pPr>
      <w:r>
        <w:t xml:space="preserve"> </w:t>
      </w:r>
    </w:p>
    <w:p w14:paraId="1CABC716" w14:textId="77777777" w:rsidR="0057452F" w:rsidRDefault="00000000">
      <w:pPr>
        <w:spacing w:after="0"/>
      </w:pPr>
      <w:r>
        <w:t>Fut velem egy rossz szekér,</w:t>
      </w:r>
    </w:p>
    <w:p w14:paraId="050156AF" w14:textId="77777777" w:rsidR="0057452F" w:rsidRDefault="00000000">
      <w:pPr>
        <w:spacing w:after="0"/>
      </w:pPr>
      <w:r>
        <w:t>Utána mintha jajszó szállna,</w:t>
      </w:r>
    </w:p>
    <w:p w14:paraId="1F673A30" w14:textId="77777777" w:rsidR="0057452F" w:rsidRDefault="00000000">
      <w:pPr>
        <w:spacing w:after="0"/>
      </w:pPr>
      <w:r>
        <w:t>Félig mély csönd és félig lárma,</w:t>
      </w:r>
    </w:p>
    <w:p w14:paraId="56300945" w14:textId="77777777" w:rsidR="0057452F" w:rsidRDefault="00000000">
      <w:pPr>
        <w:spacing w:after="0"/>
      </w:pPr>
      <w:r>
        <w:t>Fut velem egy rossz szekér.</w:t>
      </w:r>
    </w:p>
    <w:p w14:paraId="0BE08100" w14:textId="77777777" w:rsidR="0057452F" w:rsidRDefault="0057452F">
      <w:pPr>
        <w:spacing w:after="0"/>
      </w:pPr>
    </w:p>
    <w:p w14:paraId="3EC183D0" w14:textId="77777777" w:rsidR="0057452F" w:rsidRDefault="0057452F">
      <w:pPr>
        <w:spacing w:after="0"/>
      </w:pPr>
    </w:p>
    <w:p w14:paraId="20EA9FDA" w14:textId="77777777" w:rsidR="0057452F" w:rsidRDefault="0057452F">
      <w:pPr>
        <w:spacing w:after="0"/>
      </w:pPr>
    </w:p>
    <w:p w14:paraId="64032724" w14:textId="77777777" w:rsidR="0057452F" w:rsidRDefault="0057452F">
      <w:pPr>
        <w:spacing w:after="0"/>
      </w:pPr>
    </w:p>
    <w:p w14:paraId="68016BB7" w14:textId="77777777" w:rsidR="0057452F" w:rsidRDefault="0057452F">
      <w:pPr>
        <w:spacing w:after="0"/>
      </w:pPr>
    </w:p>
    <w:p w14:paraId="198E2AF1" w14:textId="77777777" w:rsidR="0057452F" w:rsidRDefault="0057452F">
      <w:pPr>
        <w:spacing w:after="0"/>
      </w:pPr>
    </w:p>
    <w:p w14:paraId="7E1222C2" w14:textId="77777777" w:rsidR="0057452F" w:rsidRDefault="0057452F">
      <w:pPr>
        <w:spacing w:after="0"/>
      </w:pPr>
    </w:p>
    <w:p w14:paraId="18CC6A0F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lastRenderedPageBreak/>
        <w:t>Babits Mihály</w:t>
      </w:r>
    </w:p>
    <w:p w14:paraId="750D8568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JÓNÁS IMÁJA</w:t>
      </w:r>
    </w:p>
    <w:p w14:paraId="22C3DD52" w14:textId="77777777" w:rsidR="0057452F" w:rsidRDefault="00000000">
      <w:pPr>
        <w:spacing w:after="0"/>
      </w:pPr>
      <w:r>
        <w:t xml:space="preserve"> </w:t>
      </w:r>
    </w:p>
    <w:p w14:paraId="4F0E540D" w14:textId="77777777" w:rsidR="0057452F" w:rsidRDefault="00000000">
      <w:pPr>
        <w:spacing w:after="0"/>
      </w:pPr>
      <w:r>
        <w:t>Hozzám már hűtlen lettek a szavak,</w:t>
      </w:r>
    </w:p>
    <w:p w14:paraId="73BB5894" w14:textId="77777777" w:rsidR="0057452F" w:rsidRDefault="00000000">
      <w:pPr>
        <w:spacing w:after="0"/>
      </w:pPr>
      <w:r>
        <w:t xml:space="preserve">vagy én </w:t>
      </w:r>
      <w:proofErr w:type="gramStart"/>
      <w:r>
        <w:t>lettem</w:t>
      </w:r>
      <w:proofErr w:type="gramEnd"/>
      <w:r>
        <w:t xml:space="preserve"> mint túláradt patak</w:t>
      </w:r>
    </w:p>
    <w:p w14:paraId="75420825" w14:textId="77777777" w:rsidR="0057452F" w:rsidRDefault="00000000">
      <w:pPr>
        <w:spacing w:after="0"/>
      </w:pPr>
      <w:r>
        <w:t>oly tétova céltalan parttalan</w:t>
      </w:r>
    </w:p>
    <w:p w14:paraId="013F6051" w14:textId="77777777" w:rsidR="0057452F" w:rsidRDefault="00000000">
      <w:pPr>
        <w:spacing w:after="0"/>
      </w:pPr>
      <w:r>
        <w:t xml:space="preserve">s </w:t>
      </w:r>
      <w:proofErr w:type="spellStart"/>
      <w:r>
        <w:t>ugy</w:t>
      </w:r>
      <w:proofErr w:type="spellEnd"/>
      <w:r>
        <w:t xml:space="preserve"> hordom régi sok hiú </w:t>
      </w:r>
      <w:proofErr w:type="spellStart"/>
      <w:r>
        <w:t>szavam</w:t>
      </w:r>
      <w:proofErr w:type="spellEnd"/>
    </w:p>
    <w:p w14:paraId="775EB40D" w14:textId="77777777" w:rsidR="0057452F" w:rsidRDefault="00000000">
      <w:pPr>
        <w:spacing w:after="0"/>
      </w:pPr>
      <w:r>
        <w:t>mint a tévelygő ár az elszakadt</w:t>
      </w:r>
    </w:p>
    <w:p w14:paraId="072E5282" w14:textId="77777777" w:rsidR="0057452F" w:rsidRDefault="00000000">
      <w:pPr>
        <w:spacing w:after="0"/>
      </w:pPr>
      <w:r>
        <w:t>sövényt jelzőkarókat gátakat.</w:t>
      </w:r>
    </w:p>
    <w:p w14:paraId="172006F1" w14:textId="77777777" w:rsidR="0057452F" w:rsidRDefault="00000000">
      <w:pPr>
        <w:spacing w:after="0"/>
      </w:pPr>
      <w:proofErr w:type="spellStart"/>
      <w:r>
        <w:t>Óh</w:t>
      </w:r>
      <w:proofErr w:type="spellEnd"/>
      <w:r>
        <w:t xml:space="preserve"> bár adna a Gazda patakom</w:t>
      </w:r>
    </w:p>
    <w:p w14:paraId="42B70A7E" w14:textId="77777777" w:rsidR="0057452F" w:rsidRDefault="00000000">
      <w:pPr>
        <w:spacing w:after="0"/>
      </w:pPr>
      <w:r>
        <w:t xml:space="preserve">sodrának medret, biztos </w:t>
      </w:r>
      <w:proofErr w:type="spellStart"/>
      <w:r>
        <w:t>útakon</w:t>
      </w:r>
      <w:proofErr w:type="spellEnd"/>
    </w:p>
    <w:p w14:paraId="031A4D6F" w14:textId="77777777" w:rsidR="0057452F" w:rsidRDefault="00000000">
      <w:pPr>
        <w:spacing w:after="0"/>
      </w:pPr>
      <w:r>
        <w:t>vinni tenger felé, bár verseim</w:t>
      </w:r>
    </w:p>
    <w:p w14:paraId="23193DA5" w14:textId="77777777" w:rsidR="0057452F" w:rsidRDefault="00000000">
      <w:pPr>
        <w:spacing w:after="0"/>
      </w:pPr>
      <w:r>
        <w:t xml:space="preserve">csücskére </w:t>
      </w:r>
      <w:proofErr w:type="gramStart"/>
      <w:r>
        <w:t>Tőle</w:t>
      </w:r>
      <w:proofErr w:type="gramEnd"/>
      <w:r>
        <w:t xml:space="preserve"> volna szabva </w:t>
      </w:r>
      <w:proofErr w:type="spellStart"/>
      <w:r>
        <w:t>rim</w:t>
      </w:r>
      <w:proofErr w:type="spellEnd"/>
    </w:p>
    <w:p w14:paraId="1A5E9DC4" w14:textId="77777777" w:rsidR="0057452F" w:rsidRDefault="00000000">
      <w:pPr>
        <w:spacing w:after="0"/>
      </w:pPr>
      <w:r>
        <w:t>előre kész, s mely itt áll polcomon,</w:t>
      </w:r>
    </w:p>
    <w:p w14:paraId="3AD722DF" w14:textId="77777777" w:rsidR="0057452F" w:rsidRDefault="00000000">
      <w:pPr>
        <w:spacing w:after="0"/>
      </w:pPr>
      <w:r>
        <w:t>szent Bibliája lenne verstanom,</w:t>
      </w:r>
    </w:p>
    <w:p w14:paraId="6A61A777" w14:textId="77777777" w:rsidR="0057452F" w:rsidRDefault="00000000">
      <w:pPr>
        <w:spacing w:after="0"/>
      </w:pPr>
      <w:r>
        <w:t xml:space="preserve">hogy </w:t>
      </w:r>
      <w:proofErr w:type="gramStart"/>
      <w:r>
        <w:t>ki</w:t>
      </w:r>
      <w:proofErr w:type="gramEnd"/>
      <w:r>
        <w:t xml:space="preserve"> mint Jónás, rest szolgája, hajdan</w:t>
      </w:r>
    </w:p>
    <w:p w14:paraId="3F6273FF" w14:textId="77777777" w:rsidR="0057452F" w:rsidRDefault="00000000">
      <w:pPr>
        <w:spacing w:after="0"/>
      </w:pPr>
      <w:r>
        <w:t xml:space="preserve">bujkálva, </w:t>
      </w:r>
      <w:proofErr w:type="gramStart"/>
      <w:r>
        <w:t>később</w:t>
      </w:r>
      <w:proofErr w:type="gramEnd"/>
      <w:r>
        <w:t xml:space="preserve"> mint Jónás a Halban</w:t>
      </w:r>
    </w:p>
    <w:p w14:paraId="3F08C977" w14:textId="77777777" w:rsidR="0057452F" w:rsidRDefault="00000000">
      <w:pPr>
        <w:spacing w:after="0"/>
      </w:pPr>
      <w:r>
        <w:t xml:space="preserve">leszálltam a </w:t>
      </w:r>
      <w:proofErr w:type="spellStart"/>
      <w:r>
        <w:t>kinoknak</w:t>
      </w:r>
      <w:proofErr w:type="spellEnd"/>
      <w:r>
        <w:t xml:space="preserve"> eleven</w:t>
      </w:r>
    </w:p>
    <w:p w14:paraId="4F25AD2D" w14:textId="77777777" w:rsidR="0057452F" w:rsidRDefault="00000000">
      <w:pPr>
        <w:spacing w:after="0"/>
      </w:pPr>
      <w:r>
        <w:t>süket és forró sötétjébe, nem</w:t>
      </w:r>
    </w:p>
    <w:p w14:paraId="7371741B" w14:textId="77777777" w:rsidR="0057452F" w:rsidRDefault="00000000">
      <w:pPr>
        <w:spacing w:after="0"/>
      </w:pPr>
      <w:r>
        <w:t>három napra, de három hóra, három</w:t>
      </w:r>
    </w:p>
    <w:p w14:paraId="62802B10" w14:textId="77777777" w:rsidR="0057452F" w:rsidRDefault="00000000">
      <w:pPr>
        <w:spacing w:after="0"/>
      </w:pPr>
      <w:r>
        <w:t>évre vagy évszázadra, megtaláljam,</w:t>
      </w:r>
    </w:p>
    <w:p w14:paraId="6A00FD5F" w14:textId="77777777" w:rsidR="0057452F" w:rsidRDefault="00000000">
      <w:pPr>
        <w:spacing w:after="0"/>
      </w:pPr>
      <w:r>
        <w:t xml:space="preserve">mielőtt egy </w:t>
      </w:r>
      <w:proofErr w:type="spellStart"/>
      <w:r>
        <w:t>mégvakabb</w:t>
      </w:r>
      <w:proofErr w:type="spellEnd"/>
      <w:r>
        <w:t xml:space="preserve"> és örök</w:t>
      </w:r>
    </w:p>
    <w:p w14:paraId="43050951" w14:textId="77777777" w:rsidR="0057452F" w:rsidRDefault="00000000">
      <w:pPr>
        <w:spacing w:after="0"/>
      </w:pPr>
      <w:r>
        <w:t xml:space="preserve">Cethal szájában végkép </w:t>
      </w:r>
      <w:proofErr w:type="spellStart"/>
      <w:r>
        <w:t>eltünök</w:t>
      </w:r>
      <w:proofErr w:type="spellEnd"/>
      <w:r>
        <w:t>,</w:t>
      </w:r>
    </w:p>
    <w:p w14:paraId="3343402B" w14:textId="77777777" w:rsidR="0057452F" w:rsidRDefault="00000000">
      <w:pPr>
        <w:spacing w:after="0"/>
      </w:pPr>
      <w:r>
        <w:t>a régi hangot s, szavaim hibátlan</w:t>
      </w:r>
    </w:p>
    <w:p w14:paraId="36017FFF" w14:textId="77777777" w:rsidR="0057452F" w:rsidRDefault="00000000">
      <w:pPr>
        <w:spacing w:after="0"/>
      </w:pPr>
      <w:r>
        <w:t xml:space="preserve">hadsorba </w:t>
      </w:r>
      <w:proofErr w:type="spellStart"/>
      <w:r>
        <w:t>állván</w:t>
      </w:r>
      <w:proofErr w:type="spellEnd"/>
      <w:r>
        <w:t xml:space="preserve">, mint </w:t>
      </w:r>
      <w:proofErr w:type="gramStart"/>
      <w:r>
        <w:t>Ő</w:t>
      </w:r>
      <w:proofErr w:type="gramEnd"/>
      <w:r>
        <w:t xml:space="preserve"> </w:t>
      </w:r>
      <w:proofErr w:type="spellStart"/>
      <w:r>
        <w:t>sugja</w:t>
      </w:r>
      <w:proofErr w:type="spellEnd"/>
      <w:r>
        <w:t>, bátran</w:t>
      </w:r>
    </w:p>
    <w:p w14:paraId="72983353" w14:textId="77777777" w:rsidR="0057452F" w:rsidRDefault="00000000">
      <w:pPr>
        <w:spacing w:after="0"/>
      </w:pPr>
      <w:r>
        <w:t>szólhassak s mint rossz gégémből telik</w:t>
      </w:r>
    </w:p>
    <w:p w14:paraId="53F5E140" w14:textId="77777777" w:rsidR="0057452F" w:rsidRDefault="00000000">
      <w:pPr>
        <w:spacing w:after="0"/>
      </w:pPr>
      <w:r>
        <w:t xml:space="preserve">és ne fáradjak bele </w:t>
      </w:r>
      <w:proofErr w:type="spellStart"/>
      <w:r>
        <w:t>estelig</w:t>
      </w:r>
      <w:proofErr w:type="spellEnd"/>
    </w:p>
    <w:p w14:paraId="1ACF35E2" w14:textId="77777777" w:rsidR="0057452F" w:rsidRDefault="00000000">
      <w:pPr>
        <w:spacing w:after="0"/>
      </w:pPr>
      <w:r>
        <w:t>vagy míg az égi és ninivei hatalmak</w:t>
      </w:r>
    </w:p>
    <w:p w14:paraId="1A52EC94" w14:textId="77777777" w:rsidR="0057452F" w:rsidRDefault="00000000">
      <w:pPr>
        <w:spacing w:after="0"/>
      </w:pPr>
      <w:proofErr w:type="gramStart"/>
      <w:r>
        <w:t>engedik</w:t>
      </w:r>
      <w:proofErr w:type="gramEnd"/>
      <w:r>
        <w:t xml:space="preserve"> hogy beszéljek s meg ne haljak.</w:t>
      </w:r>
    </w:p>
    <w:p w14:paraId="7A4ABC8F" w14:textId="77777777" w:rsidR="0057452F" w:rsidRDefault="0057452F">
      <w:pPr>
        <w:spacing w:after="0"/>
      </w:pPr>
    </w:p>
    <w:p w14:paraId="2030AF24" w14:textId="77777777" w:rsidR="0057452F" w:rsidRDefault="0057452F">
      <w:pPr>
        <w:spacing w:after="0"/>
        <w:rPr>
          <w:b/>
          <w:bCs/>
        </w:rPr>
      </w:pPr>
    </w:p>
    <w:p w14:paraId="06BBAEDB" w14:textId="77777777" w:rsidR="0057452F" w:rsidRDefault="0057452F">
      <w:pPr>
        <w:spacing w:after="0"/>
        <w:rPr>
          <w:b/>
          <w:bCs/>
        </w:rPr>
      </w:pPr>
    </w:p>
    <w:p w14:paraId="692FB291" w14:textId="77777777" w:rsidR="0057452F" w:rsidRDefault="0057452F">
      <w:pPr>
        <w:spacing w:after="0"/>
        <w:rPr>
          <w:b/>
          <w:bCs/>
        </w:rPr>
      </w:pPr>
    </w:p>
    <w:p w14:paraId="65E2488E" w14:textId="77777777" w:rsidR="0057452F" w:rsidRDefault="0057452F">
      <w:pPr>
        <w:spacing w:after="0"/>
        <w:rPr>
          <w:b/>
          <w:bCs/>
        </w:rPr>
      </w:pPr>
    </w:p>
    <w:p w14:paraId="35064E4C" w14:textId="77777777" w:rsidR="0057452F" w:rsidRDefault="0057452F">
      <w:pPr>
        <w:spacing w:after="0"/>
        <w:rPr>
          <w:b/>
          <w:bCs/>
        </w:rPr>
      </w:pPr>
    </w:p>
    <w:p w14:paraId="4DF683DD" w14:textId="77777777" w:rsidR="0057452F" w:rsidRDefault="0057452F">
      <w:pPr>
        <w:spacing w:after="0"/>
        <w:rPr>
          <w:b/>
          <w:bCs/>
        </w:rPr>
      </w:pPr>
    </w:p>
    <w:p w14:paraId="052D8F5A" w14:textId="77777777" w:rsidR="0057452F" w:rsidRDefault="0057452F">
      <w:pPr>
        <w:spacing w:after="0"/>
        <w:rPr>
          <w:b/>
          <w:bCs/>
        </w:rPr>
      </w:pPr>
    </w:p>
    <w:p w14:paraId="3FE12FE9" w14:textId="77777777" w:rsidR="0057452F" w:rsidRDefault="0057452F">
      <w:pPr>
        <w:spacing w:after="0"/>
        <w:rPr>
          <w:b/>
          <w:bCs/>
        </w:rPr>
      </w:pPr>
    </w:p>
    <w:p w14:paraId="3CF7CAAC" w14:textId="77777777" w:rsidR="0057452F" w:rsidRDefault="0057452F">
      <w:pPr>
        <w:spacing w:after="0"/>
        <w:rPr>
          <w:b/>
          <w:bCs/>
        </w:rPr>
      </w:pPr>
    </w:p>
    <w:p w14:paraId="0926F7D6" w14:textId="77777777" w:rsidR="0057452F" w:rsidRDefault="0057452F">
      <w:pPr>
        <w:spacing w:after="0"/>
        <w:rPr>
          <w:b/>
          <w:bCs/>
        </w:rPr>
      </w:pPr>
    </w:p>
    <w:p w14:paraId="36FE8DEE" w14:textId="77777777" w:rsidR="0057452F" w:rsidRDefault="0057452F">
      <w:pPr>
        <w:spacing w:after="0"/>
        <w:rPr>
          <w:b/>
          <w:bCs/>
        </w:rPr>
      </w:pPr>
    </w:p>
    <w:p w14:paraId="5E97BE59" w14:textId="77777777" w:rsidR="0057452F" w:rsidRDefault="0057452F">
      <w:pPr>
        <w:spacing w:after="0"/>
        <w:rPr>
          <w:b/>
          <w:bCs/>
        </w:rPr>
      </w:pPr>
    </w:p>
    <w:p w14:paraId="7E6E42D5" w14:textId="77777777" w:rsidR="0057452F" w:rsidRDefault="0057452F">
      <w:pPr>
        <w:spacing w:after="0"/>
        <w:rPr>
          <w:b/>
          <w:bCs/>
        </w:rPr>
      </w:pPr>
    </w:p>
    <w:p w14:paraId="6706D1CC" w14:textId="77777777" w:rsidR="0057452F" w:rsidRDefault="0057452F">
      <w:pPr>
        <w:spacing w:after="0"/>
        <w:rPr>
          <w:b/>
          <w:bCs/>
        </w:rPr>
      </w:pPr>
    </w:p>
    <w:p w14:paraId="0BAB7905" w14:textId="77777777" w:rsidR="0057452F" w:rsidRDefault="0057452F">
      <w:pPr>
        <w:spacing w:after="0"/>
        <w:rPr>
          <w:b/>
          <w:bCs/>
        </w:rPr>
      </w:pPr>
    </w:p>
    <w:p w14:paraId="4C4E7C99" w14:textId="77777777" w:rsidR="0057452F" w:rsidRDefault="0057452F">
      <w:pPr>
        <w:spacing w:after="0"/>
        <w:rPr>
          <w:b/>
          <w:bCs/>
        </w:rPr>
      </w:pPr>
    </w:p>
    <w:p w14:paraId="7A0ED3DE" w14:textId="77777777" w:rsidR="0057452F" w:rsidRDefault="0057452F">
      <w:pPr>
        <w:spacing w:after="0"/>
        <w:rPr>
          <w:b/>
          <w:bCs/>
        </w:rPr>
      </w:pPr>
    </w:p>
    <w:p w14:paraId="25E2E722" w14:textId="77777777" w:rsidR="0057452F" w:rsidRDefault="0057452F">
      <w:pPr>
        <w:spacing w:after="0"/>
        <w:rPr>
          <w:b/>
          <w:bCs/>
        </w:rPr>
      </w:pPr>
    </w:p>
    <w:p w14:paraId="0CC9C405" w14:textId="77777777" w:rsidR="0057452F" w:rsidRDefault="00000000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Kányádi</w:t>
      </w:r>
      <w:proofErr w:type="spellEnd"/>
      <w:r>
        <w:rPr>
          <w:b/>
          <w:bCs/>
        </w:rPr>
        <w:t xml:space="preserve"> Sándor</w:t>
      </w:r>
    </w:p>
    <w:p w14:paraId="33719DED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Valaki jár a fák hegyén</w:t>
      </w:r>
    </w:p>
    <w:p w14:paraId="28C46A16" w14:textId="77777777" w:rsidR="0057452F" w:rsidRDefault="0057452F">
      <w:pPr>
        <w:spacing w:after="0"/>
      </w:pPr>
    </w:p>
    <w:p w14:paraId="1226916E" w14:textId="77777777" w:rsidR="0057452F" w:rsidRDefault="00000000">
      <w:pPr>
        <w:spacing w:after="0"/>
      </w:pPr>
      <w:r>
        <w:t>Valaki jár a fák hegyén</w:t>
      </w:r>
    </w:p>
    <w:p w14:paraId="6CA5EEB7" w14:textId="77777777" w:rsidR="0057452F" w:rsidRDefault="00000000">
      <w:pPr>
        <w:spacing w:after="0"/>
      </w:pPr>
      <w:r>
        <w:t>valaki jár a fák hegyén</w:t>
      </w:r>
    </w:p>
    <w:p w14:paraId="34C3E6CE" w14:textId="77777777" w:rsidR="0057452F" w:rsidRDefault="00000000">
      <w:pPr>
        <w:spacing w:after="0"/>
      </w:pPr>
      <w:r>
        <w:t>ki gyújtja s oltja csillagod</w:t>
      </w:r>
    </w:p>
    <w:p w14:paraId="5A7A3E48" w14:textId="77777777" w:rsidR="0057452F" w:rsidRDefault="00000000">
      <w:pPr>
        <w:spacing w:after="0"/>
      </w:pPr>
      <w:r>
        <w:t>csak az nem fél kit a remény</w:t>
      </w:r>
    </w:p>
    <w:p w14:paraId="1EB43B02" w14:textId="77777777" w:rsidR="0057452F" w:rsidRDefault="00000000">
      <w:pPr>
        <w:spacing w:after="0"/>
      </w:pPr>
      <w:r>
        <w:t>már végképp magára hagyott</w:t>
      </w:r>
    </w:p>
    <w:p w14:paraId="03486FF5" w14:textId="77777777" w:rsidR="0057452F" w:rsidRDefault="00000000">
      <w:pPr>
        <w:spacing w:after="0"/>
      </w:pPr>
      <w:r>
        <w:t>én félek még reménykedem</w:t>
      </w:r>
    </w:p>
    <w:p w14:paraId="0CFBAE46" w14:textId="77777777" w:rsidR="0057452F" w:rsidRDefault="00000000">
      <w:pPr>
        <w:spacing w:after="0"/>
      </w:pPr>
      <w:r>
        <w:t>ez a megtartó irgalom</w:t>
      </w:r>
    </w:p>
    <w:p w14:paraId="2E59639D" w14:textId="77777777" w:rsidR="0057452F" w:rsidRDefault="00000000">
      <w:pPr>
        <w:spacing w:after="0"/>
      </w:pPr>
      <w:r>
        <w:t>a gondviselő félelem</w:t>
      </w:r>
    </w:p>
    <w:p w14:paraId="364F40A3" w14:textId="77777777" w:rsidR="0057452F" w:rsidRDefault="00000000">
      <w:pPr>
        <w:spacing w:after="0"/>
      </w:pPr>
      <w:r>
        <w:t>kísért eddigi utamon</w:t>
      </w:r>
    </w:p>
    <w:p w14:paraId="196F8A2B" w14:textId="77777777" w:rsidR="0057452F" w:rsidRDefault="00000000">
      <w:pPr>
        <w:spacing w:after="0"/>
      </w:pPr>
      <w:r>
        <w:t>valaki jár a fák hegyén</w:t>
      </w:r>
    </w:p>
    <w:p w14:paraId="6714406D" w14:textId="77777777" w:rsidR="0057452F" w:rsidRDefault="00000000">
      <w:pPr>
        <w:spacing w:after="0"/>
      </w:pPr>
      <w:r>
        <w:t>vajon amikor zuhanok</w:t>
      </w:r>
    </w:p>
    <w:p w14:paraId="0EF88744" w14:textId="77777777" w:rsidR="0057452F" w:rsidRDefault="00000000">
      <w:pPr>
        <w:spacing w:after="0"/>
      </w:pPr>
      <w:r>
        <w:t>meggyújt-e akkor még az én</w:t>
      </w:r>
    </w:p>
    <w:p w14:paraId="6F6A043B" w14:textId="77777777" w:rsidR="0057452F" w:rsidRDefault="00000000">
      <w:pPr>
        <w:spacing w:after="0"/>
      </w:pPr>
      <w:r>
        <w:t>tüzemnél egy új csillagot</w:t>
      </w:r>
    </w:p>
    <w:p w14:paraId="5131450B" w14:textId="77777777" w:rsidR="0057452F" w:rsidRDefault="00000000">
      <w:pPr>
        <w:spacing w:after="0"/>
      </w:pPr>
      <w:r>
        <w:t>vagy engem is egyetlenegy</w:t>
      </w:r>
    </w:p>
    <w:p w14:paraId="6A328957" w14:textId="77777777" w:rsidR="0057452F" w:rsidRDefault="00000000">
      <w:pPr>
        <w:spacing w:after="0"/>
      </w:pPr>
      <w:r>
        <w:t>sötétlő maggá összenyom</w:t>
      </w:r>
    </w:p>
    <w:p w14:paraId="2FCBC059" w14:textId="77777777" w:rsidR="0057452F" w:rsidRDefault="00000000">
      <w:pPr>
        <w:spacing w:after="0"/>
      </w:pPr>
      <w:r>
        <w:t>s nem villantja föl lelkemet</w:t>
      </w:r>
    </w:p>
    <w:p w14:paraId="369EE5D5" w14:textId="77777777" w:rsidR="0057452F" w:rsidRDefault="00000000">
      <w:pPr>
        <w:spacing w:after="0"/>
      </w:pPr>
      <w:r>
        <w:t>egy megszülető csillagon</w:t>
      </w:r>
    </w:p>
    <w:p w14:paraId="08E3EB82" w14:textId="77777777" w:rsidR="0057452F" w:rsidRDefault="00000000">
      <w:pPr>
        <w:spacing w:after="0"/>
      </w:pPr>
      <w:r>
        <w:t>valaki jár a fák hegyén</w:t>
      </w:r>
    </w:p>
    <w:p w14:paraId="2ACE8683" w14:textId="77777777" w:rsidR="0057452F" w:rsidRDefault="00000000">
      <w:pPr>
        <w:spacing w:after="0"/>
      </w:pPr>
      <w:r>
        <w:t>mondják úr minden porszemen</w:t>
      </w:r>
    </w:p>
    <w:p w14:paraId="500B107A" w14:textId="77777777" w:rsidR="0057452F" w:rsidRDefault="00000000">
      <w:pPr>
        <w:spacing w:after="0"/>
      </w:pPr>
      <w:proofErr w:type="gramStart"/>
      <w:r>
        <w:t>mondják</w:t>
      </w:r>
      <w:proofErr w:type="gramEnd"/>
      <w:r>
        <w:t xml:space="preserve"> hogy maga a remény</w:t>
      </w:r>
    </w:p>
    <w:p w14:paraId="5383FDB3" w14:textId="77777777" w:rsidR="0057452F" w:rsidRDefault="00000000">
      <w:pPr>
        <w:spacing w:after="0"/>
      </w:pPr>
      <w:r>
        <w:t>mondják maga a félelem</w:t>
      </w:r>
    </w:p>
    <w:p w14:paraId="09A88CA7" w14:textId="77777777" w:rsidR="0057452F" w:rsidRDefault="00000000">
      <w:pPr>
        <w:spacing w:after="0"/>
      </w:pPr>
      <w:r>
        <w:t xml:space="preserve"> </w:t>
      </w:r>
    </w:p>
    <w:p w14:paraId="2228A73B" w14:textId="77777777" w:rsidR="0057452F" w:rsidRDefault="0057452F">
      <w:pPr>
        <w:spacing w:after="0"/>
      </w:pPr>
    </w:p>
    <w:p w14:paraId="0CA43DA1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Nagy László</w:t>
      </w:r>
    </w:p>
    <w:p w14:paraId="13DD1000" w14:textId="77777777" w:rsidR="0057452F" w:rsidRDefault="00000000">
      <w:pPr>
        <w:spacing w:after="0"/>
        <w:rPr>
          <w:b/>
          <w:bCs/>
        </w:rPr>
      </w:pPr>
      <w:r>
        <w:rPr>
          <w:b/>
          <w:bCs/>
        </w:rPr>
        <w:t>KI VISZI ÁT A SZERELMET</w:t>
      </w:r>
    </w:p>
    <w:p w14:paraId="22BB808E" w14:textId="77777777" w:rsidR="0057452F" w:rsidRDefault="0057452F">
      <w:pPr>
        <w:spacing w:after="0"/>
        <w:rPr>
          <w:b/>
          <w:bCs/>
        </w:rPr>
      </w:pPr>
    </w:p>
    <w:p w14:paraId="0E3F960A" w14:textId="77777777" w:rsidR="0057452F" w:rsidRDefault="00000000">
      <w:pPr>
        <w:spacing w:after="0"/>
      </w:pPr>
      <w:proofErr w:type="gramStart"/>
      <w:r>
        <w:t>Létem</w:t>
      </w:r>
      <w:proofErr w:type="gramEnd"/>
      <w:r>
        <w:t xml:space="preserve"> ha végleg </w:t>
      </w:r>
      <w:proofErr w:type="spellStart"/>
      <w:r>
        <w:t>lemerűlt</w:t>
      </w:r>
      <w:proofErr w:type="spellEnd"/>
    </w:p>
    <w:p w14:paraId="386BB7EE" w14:textId="77777777" w:rsidR="0057452F" w:rsidRDefault="00000000">
      <w:pPr>
        <w:spacing w:after="0"/>
      </w:pPr>
      <w:r>
        <w:t>ki imád tücsök-hegedűt?</w:t>
      </w:r>
    </w:p>
    <w:p w14:paraId="177BE514" w14:textId="77777777" w:rsidR="0057452F" w:rsidRDefault="00000000">
      <w:pPr>
        <w:spacing w:after="0"/>
      </w:pPr>
      <w:r>
        <w:t>Lángot ki lehel deres ágra?</w:t>
      </w:r>
    </w:p>
    <w:p w14:paraId="070FEBEA" w14:textId="77777777" w:rsidR="0057452F" w:rsidRDefault="00000000">
      <w:pPr>
        <w:spacing w:after="0"/>
      </w:pPr>
      <w:r>
        <w:t>ki feszül föl a szivárványra?</w:t>
      </w:r>
    </w:p>
    <w:p w14:paraId="08DA139A" w14:textId="77777777" w:rsidR="0057452F" w:rsidRDefault="00000000">
      <w:pPr>
        <w:spacing w:after="0"/>
      </w:pPr>
      <w:r>
        <w:t xml:space="preserve">Lágy </w:t>
      </w:r>
      <w:proofErr w:type="spellStart"/>
      <w:r>
        <w:t>hantu</w:t>
      </w:r>
      <w:proofErr w:type="spellEnd"/>
      <w:r>
        <w:t xml:space="preserve"> mezővé a sziklacsípőket ki öleli sírva?</w:t>
      </w:r>
    </w:p>
    <w:p w14:paraId="312EB923" w14:textId="77777777" w:rsidR="0057452F" w:rsidRDefault="00000000">
      <w:pPr>
        <w:spacing w:after="0"/>
      </w:pPr>
      <w:r>
        <w:t>Ki becéz falban megeredt</w:t>
      </w:r>
    </w:p>
    <w:p w14:paraId="68814469" w14:textId="77777777" w:rsidR="0057452F" w:rsidRDefault="00000000">
      <w:pPr>
        <w:spacing w:after="0"/>
      </w:pPr>
      <w:r>
        <w:t>hajakat, verőereket?</w:t>
      </w:r>
    </w:p>
    <w:p w14:paraId="422A6209" w14:textId="77777777" w:rsidR="0057452F" w:rsidRDefault="00000000">
      <w:pPr>
        <w:spacing w:after="0"/>
      </w:pPr>
      <w:r>
        <w:t>S dúlt hiteknek kicsoda állít</w:t>
      </w:r>
    </w:p>
    <w:p w14:paraId="6EFFD0B4" w14:textId="77777777" w:rsidR="0057452F" w:rsidRDefault="00000000">
      <w:pPr>
        <w:spacing w:after="0"/>
      </w:pPr>
      <w:r>
        <w:t>káromkodásból katedrálist?</w:t>
      </w:r>
    </w:p>
    <w:p w14:paraId="66F676A2" w14:textId="77777777" w:rsidR="0057452F" w:rsidRDefault="00000000">
      <w:pPr>
        <w:spacing w:after="0"/>
      </w:pPr>
      <w:proofErr w:type="gramStart"/>
      <w:r>
        <w:t>Létem</w:t>
      </w:r>
      <w:proofErr w:type="gramEnd"/>
      <w:r>
        <w:t xml:space="preserve"> ha végleg </w:t>
      </w:r>
      <w:proofErr w:type="spellStart"/>
      <w:r>
        <w:t>lemerűlt</w:t>
      </w:r>
      <w:proofErr w:type="spellEnd"/>
      <w:r>
        <w:t>,</w:t>
      </w:r>
    </w:p>
    <w:p w14:paraId="18321EC3" w14:textId="77777777" w:rsidR="0057452F" w:rsidRDefault="00000000">
      <w:pPr>
        <w:spacing w:after="0"/>
      </w:pPr>
      <w:r>
        <w:t>ki rettenti a keselyűt!</w:t>
      </w:r>
    </w:p>
    <w:p w14:paraId="55D2E69F" w14:textId="77777777" w:rsidR="0057452F" w:rsidRDefault="00000000">
      <w:pPr>
        <w:spacing w:after="0"/>
      </w:pPr>
      <w:r>
        <w:t>S ki viszi át fogában tartva</w:t>
      </w:r>
    </w:p>
    <w:p w14:paraId="16E63C0E" w14:textId="77777777" w:rsidR="0057452F" w:rsidRDefault="00000000">
      <w:pPr>
        <w:spacing w:after="0"/>
      </w:pPr>
      <w:r>
        <w:t>a Szerelmet a túlsó partra!</w:t>
      </w:r>
    </w:p>
    <w:p w14:paraId="199A93D8" w14:textId="77777777" w:rsidR="0057452F" w:rsidRDefault="00000000">
      <w:pPr>
        <w:spacing w:after="0"/>
      </w:pPr>
      <w:r>
        <w:t>(1957)</w:t>
      </w:r>
    </w:p>
    <w:sectPr w:rsidR="0057452F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366B" w14:textId="77777777" w:rsidR="00440B47" w:rsidRDefault="00440B47">
      <w:pPr>
        <w:spacing w:after="0" w:line="240" w:lineRule="auto"/>
      </w:pPr>
      <w:r>
        <w:separator/>
      </w:r>
    </w:p>
  </w:endnote>
  <w:endnote w:type="continuationSeparator" w:id="0">
    <w:p w14:paraId="1ACB1841" w14:textId="77777777" w:rsidR="00440B47" w:rsidRDefault="0044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24C0" w14:textId="77777777" w:rsidR="00440B47" w:rsidRDefault="00440B4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07A3A5C" w14:textId="77777777" w:rsidR="00440B47" w:rsidRDefault="00440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7452F"/>
    <w:rsid w:val="001640E3"/>
    <w:rsid w:val="00440B47"/>
    <w:rsid w:val="0057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AE80"/>
  <w15:docId w15:val="{006BD5D5-B7C0-4A77-9833-4ED897DC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hu-HU" w:eastAsia="en-US" w:bidi="he-IL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dc:description/>
  <cp:lastModifiedBy>Bence Halmai</cp:lastModifiedBy>
  <cp:revision>2</cp:revision>
  <dcterms:created xsi:type="dcterms:W3CDTF">2024-02-08T19:10:00Z</dcterms:created>
  <dcterms:modified xsi:type="dcterms:W3CDTF">2024-02-08T19:10:00Z</dcterms:modified>
</cp:coreProperties>
</file>