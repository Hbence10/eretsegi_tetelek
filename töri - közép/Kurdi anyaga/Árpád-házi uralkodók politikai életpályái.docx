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87" w:rsidRPr="00F531C0" w:rsidRDefault="00AF3387" w:rsidP="0059781C">
      <w:pPr>
        <w:spacing w:before="0" w:after="1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Árpád-házi uralkodók politikai életpályái</w:t>
      </w:r>
    </w:p>
    <w:p w:rsidR="00AF3387" w:rsidRPr="00F531C0" w:rsidRDefault="00AF3387" w:rsidP="0059781C">
      <w:pPr>
        <w:spacing w:before="0" w:after="180" w:line="240" w:lineRule="auto"/>
        <w:jc w:val="center"/>
        <w:rPr>
          <w:rFonts w:ascii="Times New Roman" w:hAnsi="Times New Roman" w:cs="Times New Roman"/>
          <w:sz w:val="28"/>
          <w:szCs w:val="28"/>
          <w:lang w:eastAsia="hu-HU"/>
        </w:rPr>
      </w:pPr>
    </w:p>
    <w:p w:rsidR="00AF3387" w:rsidRPr="00F531C0" w:rsidRDefault="00AF3387" w:rsidP="003E4865">
      <w:pPr>
        <w:spacing w:before="18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Géza fejedelem (972-997):</w:t>
      </w:r>
      <w:r w:rsidRPr="00F531C0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</w:p>
    <w:p w:rsidR="00AF3387" w:rsidRPr="00F531C0" w:rsidRDefault="00AF3387" w:rsidP="0059781C">
      <w:pPr>
        <w:spacing w:before="0"/>
        <w:ind w:left="320" w:hanging="30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Belpolitikája:</w:t>
      </w:r>
    </w:p>
    <w:p w:rsidR="00AF3387" w:rsidRPr="00F531C0" w:rsidRDefault="00AF3387" w:rsidP="004F0105">
      <w:pPr>
        <w:pStyle w:val="ListParagraph"/>
        <w:numPr>
          <w:ilvl w:val="0"/>
          <w:numId w:val="5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törzsfők, nemzetségfők hatalmának a megtörése: fegyveres harcok után a legfontosabb részek katonai megszállása</w:t>
      </w:r>
      <w:r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krónikák ezért hirtelen haragúnak, kegyetlennek véreskezűnek bélyegezték</w:t>
      </w:r>
    </w:p>
    <w:p w:rsidR="00AF3387" w:rsidRPr="00F531C0" w:rsidRDefault="00AF3387" w:rsidP="003E4865">
      <w:pPr>
        <w:spacing w:before="0"/>
        <w:ind w:left="20" w:right="2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3E4865">
      <w:pPr>
        <w:tabs>
          <w:tab w:val="left" w:pos="264"/>
        </w:tabs>
        <w:spacing w:before="0"/>
        <w:ind w:lef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Házassága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4"/>
        </w:numPr>
        <w:tabs>
          <w:tab w:val="left" w:pos="264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erdélyi gyula lányát, </w:t>
      </w:r>
      <w:r w:rsidRPr="00F531C0">
        <w:rPr>
          <w:rFonts w:ascii="Times New Roman" w:hAnsi="Times New Roman" w:cs="Times New Roman"/>
          <w:b/>
          <w:bCs/>
          <w:lang w:eastAsia="hu-HU"/>
        </w:rPr>
        <w:t>Saroltot</w:t>
      </w:r>
      <w:r w:rsidRPr="00F531C0">
        <w:rPr>
          <w:rFonts w:ascii="Times New Roman" w:hAnsi="Times New Roman" w:cs="Times New Roman"/>
          <w:lang w:eastAsia="hu-HU"/>
        </w:rPr>
        <w:t xml:space="preserve"> vette feleségül, hogy ott is támogatást nyerjen</w:t>
      </w:r>
    </w:p>
    <w:p w:rsidR="00AF3387" w:rsidRPr="00F531C0" w:rsidRDefault="00AF3387" w:rsidP="003E4865">
      <w:pPr>
        <w:tabs>
          <w:tab w:val="left" w:pos="264"/>
        </w:tabs>
        <w:spacing w:before="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3E4865">
      <w:pPr>
        <w:tabs>
          <w:tab w:val="left" w:pos="264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Öröklés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6"/>
        </w:numPr>
        <w:tabs>
          <w:tab w:val="left" w:pos="268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Géza szakít a </w:t>
      </w:r>
      <w:r w:rsidRPr="00F531C0">
        <w:rPr>
          <w:rFonts w:ascii="Times New Roman" w:hAnsi="Times New Roman" w:cs="Times New Roman"/>
          <w:b/>
          <w:bCs/>
          <w:lang w:eastAsia="hu-HU"/>
        </w:rPr>
        <w:t>szeniorátusi örökléssel</w:t>
      </w:r>
      <w:r w:rsidRPr="00F531C0">
        <w:rPr>
          <w:rFonts w:ascii="Times New Roman" w:hAnsi="Times New Roman" w:cs="Times New Roman"/>
          <w:lang w:eastAsia="hu-HU"/>
        </w:rPr>
        <w:t xml:space="preserve"> (a nomád népekre jellemző), eszerint a vezető halála után a nemzetségen belül a legidősebb férfi az örökös</w:t>
      </w:r>
    </w:p>
    <w:p w:rsidR="00AF3387" w:rsidRPr="00F531C0" w:rsidRDefault="00AF3387" w:rsidP="004F0105">
      <w:pPr>
        <w:pStyle w:val="ListParagraph"/>
        <w:numPr>
          <w:ilvl w:val="0"/>
          <w:numId w:val="6"/>
        </w:numPr>
        <w:tabs>
          <w:tab w:val="left" w:pos="268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szeniorátussal együtt járt a levirátus is: az elhunyt nemzetségfő özvegyen maradt feleségét is megörökli az új vezető</w:t>
      </w:r>
    </w:p>
    <w:p w:rsidR="00AF3387" w:rsidRPr="00F531C0" w:rsidRDefault="00AF3387" w:rsidP="004F0105">
      <w:pPr>
        <w:pStyle w:val="ListParagraph"/>
        <w:numPr>
          <w:ilvl w:val="0"/>
          <w:numId w:val="6"/>
        </w:numPr>
        <w:tabs>
          <w:tab w:val="left" w:pos="268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bevezeti a </w:t>
      </w:r>
      <w:r w:rsidRPr="00F531C0">
        <w:rPr>
          <w:rFonts w:ascii="Times New Roman" w:hAnsi="Times New Roman" w:cs="Times New Roman"/>
          <w:b/>
          <w:bCs/>
          <w:lang w:eastAsia="hu-HU"/>
        </w:rPr>
        <w:t>primogenitúrát</w:t>
      </w:r>
      <w:r w:rsidRPr="00F531C0">
        <w:rPr>
          <w:rFonts w:ascii="Times New Roman" w:hAnsi="Times New Roman" w:cs="Times New Roman"/>
          <w:lang w:eastAsia="hu-HU"/>
        </w:rPr>
        <w:t xml:space="preserve"> (keresztény öröklési rend), vagyis az egyenes ági (</w:t>
      </w:r>
      <w:r w:rsidRPr="00F531C0">
        <w:rPr>
          <w:rFonts w:ascii="Times New Roman" w:hAnsi="Times New Roman" w:cs="Times New Roman"/>
          <w:b/>
          <w:bCs/>
          <w:lang w:eastAsia="hu-HU"/>
        </w:rPr>
        <w:t>apáról fiúra történő</w:t>
      </w:r>
      <w:r w:rsidRPr="00F531C0">
        <w:rPr>
          <w:rFonts w:ascii="Times New Roman" w:hAnsi="Times New Roman" w:cs="Times New Roman"/>
          <w:lang w:eastAsia="hu-HU"/>
        </w:rPr>
        <w:t xml:space="preserve">) örökösödést, aminek fia, </w:t>
      </w:r>
      <w:r w:rsidRPr="00F531C0">
        <w:rPr>
          <w:rFonts w:ascii="Times New Roman" w:hAnsi="Times New Roman" w:cs="Times New Roman"/>
          <w:b/>
          <w:bCs/>
          <w:lang w:eastAsia="hu-HU"/>
        </w:rPr>
        <w:t>István</w:t>
      </w:r>
      <w:r w:rsidRPr="00F531C0">
        <w:rPr>
          <w:rFonts w:ascii="Times New Roman" w:hAnsi="Times New Roman" w:cs="Times New Roman"/>
          <w:lang w:eastAsia="hu-HU"/>
        </w:rPr>
        <w:t xml:space="preserve"> lett a kedvezményezettje</w:t>
      </w:r>
    </w:p>
    <w:p w:rsidR="00AF3387" w:rsidRPr="00F531C0" w:rsidRDefault="00AF3387" w:rsidP="0059781C">
      <w:pPr>
        <w:tabs>
          <w:tab w:val="left" w:pos="268"/>
        </w:tabs>
        <w:spacing w:before="0"/>
        <w:ind w:left="320" w:right="2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59781C">
      <w:pPr>
        <w:spacing w:before="0"/>
        <w:ind w:left="320" w:hanging="30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:rsidR="00AF3387" w:rsidRPr="00F531C0" w:rsidRDefault="00AF3387" w:rsidP="003E4865">
      <w:pPr>
        <w:spacing w:before="0"/>
        <w:ind w:left="320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Kalandozások lezárása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2"/>
        </w:numPr>
        <w:tabs>
          <w:tab w:val="left" w:pos="31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kiegyezik </w:t>
      </w:r>
      <w:r w:rsidRPr="00F531C0">
        <w:rPr>
          <w:rFonts w:ascii="Times New Roman" w:hAnsi="Times New Roman" w:cs="Times New Roman"/>
          <w:b/>
          <w:bCs/>
          <w:lang w:eastAsia="hu-HU"/>
        </w:rPr>
        <w:t>I. Ottó német-római császárral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973</w:t>
      </w:r>
      <w:r w:rsidRPr="00F531C0">
        <w:rPr>
          <w:rFonts w:ascii="Times New Roman" w:hAnsi="Times New Roman" w:cs="Times New Roman"/>
          <w:lang w:eastAsia="hu-HU"/>
        </w:rPr>
        <w:t xml:space="preserve">-ban </w:t>
      </w:r>
      <w:r w:rsidRPr="00F531C0">
        <w:rPr>
          <w:rFonts w:ascii="Times New Roman" w:hAnsi="Times New Roman" w:cs="Times New Roman"/>
          <w:b/>
          <w:bCs/>
          <w:lang w:eastAsia="hu-HU"/>
        </w:rPr>
        <w:t>Quedlingburgban</w:t>
      </w:r>
      <w:r w:rsidRPr="00F531C0">
        <w:rPr>
          <w:rFonts w:ascii="Times New Roman" w:hAnsi="Times New Roman" w:cs="Times New Roman"/>
          <w:lang w:eastAsia="hu-HU"/>
        </w:rPr>
        <w:t>. Ezzel a kalandozásoknak végleg vége, sőt, Géza lemond a megszállt osztrák területekről is</w:t>
      </w:r>
    </w:p>
    <w:p w:rsidR="00AF3387" w:rsidRPr="00F531C0" w:rsidRDefault="00AF3387" w:rsidP="004F0105">
      <w:pPr>
        <w:pStyle w:val="ListParagraph"/>
        <w:numPr>
          <w:ilvl w:val="0"/>
          <w:numId w:val="2"/>
        </w:numPr>
        <w:tabs>
          <w:tab w:val="left" w:pos="31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Géza elsődlegesnek tekinti az államszervezet kiépítését, ezért kerüli a háborúkat</w:t>
      </w:r>
    </w:p>
    <w:p w:rsidR="00AF3387" w:rsidRPr="00F531C0" w:rsidRDefault="00AF3387" w:rsidP="003E4865">
      <w:pPr>
        <w:pStyle w:val="ListParagraph"/>
        <w:tabs>
          <w:tab w:val="left" w:pos="312"/>
        </w:tabs>
        <w:spacing w:before="0"/>
        <w:ind w:left="1068"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3E4865">
      <w:pPr>
        <w:tabs>
          <w:tab w:val="left" w:pos="276"/>
        </w:tabs>
        <w:spacing w:before="0"/>
        <w:ind w:left="360"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Házasságpolitikája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2"/>
        </w:numPr>
        <w:tabs>
          <w:tab w:val="left" w:pos="276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ennek érdekében gyerekeit a környező államok uralkodócsaládjaiba házasítja be. így lesz Vajk (István) a bajor Gizella férje (</w:t>
      </w:r>
      <w:r w:rsidRPr="00F531C0">
        <w:rPr>
          <w:rFonts w:ascii="Times New Roman" w:hAnsi="Times New Roman" w:cs="Times New Roman"/>
          <w:b/>
          <w:bCs/>
          <w:lang w:eastAsia="hu-HU"/>
        </w:rPr>
        <w:t>996</w:t>
      </w:r>
      <w:r w:rsidRPr="00F531C0">
        <w:rPr>
          <w:rFonts w:ascii="Times New Roman" w:hAnsi="Times New Roman" w:cs="Times New Roman"/>
          <w:lang w:eastAsia="hu-HU"/>
        </w:rPr>
        <w:t>) —* lovagok jönnek Mo-ra: pl. Hont, Pázmány, Vencelin. Három lánya pedig a velencei dózse, a lengyel herceg illetve Aba Sámuel felesége. Ez utóbbi Északkelet-Magyarország törzsfője, később magyar király (</w:t>
      </w:r>
      <w:r w:rsidRPr="00F531C0">
        <w:rPr>
          <w:rFonts w:ascii="Times New Roman" w:hAnsi="Times New Roman" w:cs="Times New Roman"/>
          <w:b/>
          <w:bCs/>
          <w:lang w:eastAsia="hu-HU"/>
        </w:rPr>
        <w:t>1041-44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3E4865">
      <w:pPr>
        <w:pStyle w:val="ListParagraph"/>
        <w:tabs>
          <w:tab w:val="left" w:pos="276"/>
        </w:tabs>
        <w:spacing w:before="0"/>
        <w:ind w:left="1068" w:right="2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3E4865">
      <w:pPr>
        <w:spacing w:before="0"/>
        <w:ind w:left="426"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Vallás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2"/>
        </w:numPr>
        <w:tabs>
          <w:tab w:val="left" w:pos="264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katolikus keresztény</w:t>
      </w:r>
      <w:r w:rsidRPr="00F531C0">
        <w:rPr>
          <w:rFonts w:ascii="Times New Roman" w:hAnsi="Times New Roman" w:cs="Times New Roman"/>
          <w:lang w:eastAsia="hu-HU"/>
        </w:rPr>
        <w:t xml:space="preserve"> hittérítőket kért a császártól</w:t>
      </w:r>
    </w:p>
    <w:p w:rsidR="00AF3387" w:rsidRPr="00F531C0" w:rsidRDefault="00AF3387" w:rsidP="004F0105">
      <w:pPr>
        <w:pStyle w:val="ListParagraph"/>
        <w:numPr>
          <w:ilvl w:val="0"/>
          <w:numId w:val="2"/>
        </w:numPr>
        <w:tabs>
          <w:tab w:val="left" w:pos="264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császár ad is, a hódítás előfutárát látta a papokban —► DE a kereszténység szerepe Magyarországon:</w:t>
      </w:r>
    </w:p>
    <w:p w:rsidR="00AF3387" w:rsidRPr="00F531C0" w:rsidRDefault="00AF3387" w:rsidP="004F0105">
      <w:pPr>
        <w:numPr>
          <w:ilvl w:val="0"/>
          <w:numId w:val="7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nem lesz ürügy a külső támadásra,</w:t>
      </w:r>
    </w:p>
    <w:p w:rsidR="00AF3387" w:rsidRPr="00F531C0" w:rsidRDefault="00AF3387" w:rsidP="004F0105">
      <w:pPr>
        <w:numPr>
          <w:ilvl w:val="0"/>
          <w:numId w:val="7"/>
        </w:numPr>
        <w:tabs>
          <w:tab w:val="left" w:pos="128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fejedelmi hatalomnak is támasza lesz a kereszténység</w:t>
      </w:r>
    </w:p>
    <w:p w:rsidR="00AF3387" w:rsidRPr="00F531C0" w:rsidRDefault="00AF3387" w:rsidP="00106BAA">
      <w:pPr>
        <w:tabs>
          <w:tab w:val="left" w:pos="128"/>
        </w:tabs>
        <w:spacing w:before="0"/>
        <w:ind w:left="2124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4F0105">
      <w:pPr>
        <w:pStyle w:val="ListParagraph"/>
        <w:numPr>
          <w:ilvl w:val="0"/>
          <w:numId w:val="8"/>
        </w:numPr>
        <w:tabs>
          <w:tab w:val="left" w:pos="128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Géza fejedelem és a fejedelmi család áttér a keresztény vallásra, de Géza megtartja a pogány szokásokat is („</w:t>
      </w:r>
      <w:r w:rsidRPr="00F531C0">
        <w:rPr>
          <w:rFonts w:ascii="Times New Roman" w:hAnsi="Times New Roman" w:cs="Times New Roman"/>
          <w:b/>
          <w:bCs/>
          <w:i/>
          <w:iCs/>
          <w:lang w:eastAsia="hu-HU"/>
        </w:rPr>
        <w:t>Elég hatalmas vagyok ahhoz, hogy egyszerre két istent is imádjak</w:t>
      </w:r>
      <w:r w:rsidRPr="00F531C0">
        <w:rPr>
          <w:rFonts w:ascii="Times New Roman" w:hAnsi="Times New Roman" w:cs="Times New Roman"/>
          <w:lang w:eastAsia="hu-HU"/>
        </w:rPr>
        <w:t xml:space="preserve">" - mondta). DE Vajk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István lesz!</w:t>
      </w:r>
    </w:p>
    <w:p w:rsidR="00AF3387" w:rsidRPr="00F531C0" w:rsidRDefault="00AF3387" w:rsidP="004F0105">
      <w:pPr>
        <w:numPr>
          <w:ilvl w:val="0"/>
          <w:numId w:val="1"/>
        </w:numPr>
        <w:tabs>
          <w:tab w:val="left" w:pos="12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996-ban Pannonhalmán (Szent Márton hegyén) bencés kolostort alapít</w:t>
      </w:r>
    </w:p>
    <w:p w:rsidR="00AF3387" w:rsidRPr="00F531C0" w:rsidRDefault="00AF3387" w:rsidP="004F0105">
      <w:pPr>
        <w:pStyle w:val="ListParagraph"/>
        <w:numPr>
          <w:ilvl w:val="0"/>
          <w:numId w:val="1"/>
        </w:numPr>
        <w:spacing w:before="0" w:after="18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Géza 997-ben hal meg. Jelentősége: felismerte a válasz útat, és jó útra lépett</w:t>
      </w:r>
    </w:p>
    <w:p w:rsidR="00AF3387" w:rsidRPr="00F531C0" w:rsidRDefault="00AF3387" w:rsidP="004F0105">
      <w:pPr>
        <w:pStyle w:val="ListParagraph"/>
        <w:numPr>
          <w:ilvl w:val="0"/>
          <w:numId w:val="1"/>
        </w:numPr>
        <w:spacing w:before="0" w:after="18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művét fia folytatta: (Szer/) István (V:\&gt;) 997-től fejedelem, 1000/1001-1038 között király</w:t>
      </w:r>
    </w:p>
    <w:p w:rsidR="00AF3387" w:rsidRPr="00F531C0" w:rsidRDefault="00AF3387" w:rsidP="0059781C">
      <w:pPr>
        <w:pStyle w:val="ListParagraph"/>
        <w:spacing w:before="180" w:after="6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59781C">
      <w:pPr>
        <w:spacing w:before="60"/>
        <w:ind w:left="320" w:hanging="30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Hatalmának megerősítése: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primogenitúra, vagyis az elsőszülöttség alapján örökli a trónt atyjától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István összetűzésbe kerül rokonával, Koppánnyal, a somogyi törzsfővel aki a szeniorátusi elv alapján magának, mint a fejedelmi nemzetség legidősebb tagjának követeli a hatalmat; a levirátus alapján pedig feleségének az özvegy Saroltot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hiába keresztelkedett meg, maradt lélekben pogány (több feleség, stb.)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997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Veszprémnél</w:t>
      </w:r>
      <w:r w:rsidRPr="00F531C0">
        <w:rPr>
          <w:rFonts w:ascii="Times New Roman" w:hAnsi="Times New Roman" w:cs="Times New Roman"/>
          <w:lang w:eastAsia="hu-HU"/>
        </w:rPr>
        <w:t xml:space="preserve"> István győz a nyugati lovagok segítségével (</w:t>
      </w:r>
      <w:r w:rsidRPr="00F531C0">
        <w:rPr>
          <w:rFonts w:ascii="Times New Roman" w:hAnsi="Times New Roman" w:cs="Times New Roman"/>
          <w:b/>
          <w:bCs/>
          <w:lang w:eastAsia="hu-HU"/>
        </w:rPr>
        <w:t>Vencelin</w:t>
      </w:r>
      <w:r w:rsidRPr="00F531C0">
        <w:rPr>
          <w:rFonts w:ascii="Times New Roman" w:hAnsi="Times New Roman" w:cs="Times New Roman"/>
          <w:lang w:eastAsia="hu-HU"/>
        </w:rPr>
        <w:t xml:space="preserve"> a sereg vezére) 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Koppány felett, Koppányt felnégyelteti, és holtteste darabjait kiszögelteti Győr, Veszprém és Fehérvár várkapujára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negyedik darabot elküldi az erdélyi gyulának (a nagyapja...) a miheztartás végett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ezzel István a hatalom egyértelmű birtokosává lesz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ezek után István </w:t>
      </w:r>
      <w:r w:rsidRPr="00F531C0">
        <w:rPr>
          <w:rFonts w:ascii="Times New Roman" w:hAnsi="Times New Roman" w:cs="Times New Roman"/>
          <w:b/>
          <w:bCs/>
          <w:lang w:eastAsia="hu-HU"/>
        </w:rPr>
        <w:t>1000</w:t>
      </w:r>
      <w:r w:rsidRPr="00F531C0">
        <w:rPr>
          <w:rFonts w:ascii="Times New Roman" w:hAnsi="Times New Roman" w:cs="Times New Roman"/>
          <w:lang w:eastAsia="hu-HU"/>
        </w:rPr>
        <w:t>-ben koronát kér a pápától</w:t>
      </w:r>
      <w:r w:rsidRPr="00F531C0">
        <w:rPr>
          <w:rFonts w:ascii="Times New Roman" w:hAnsi="Times New Roman" w:cs="Times New Roman"/>
          <w:b/>
          <w:bCs/>
          <w:lang w:eastAsia="hu-HU"/>
        </w:rPr>
        <w:t>, II. Szilvesztertől</w:t>
      </w:r>
      <w:r w:rsidRPr="00F531C0">
        <w:rPr>
          <w:rFonts w:ascii="Times New Roman" w:hAnsi="Times New Roman" w:cs="Times New Roman"/>
          <w:lang w:eastAsia="hu-HU"/>
        </w:rPr>
        <w:t xml:space="preserve">, és kap is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ez nem a mai Szentkorona volt! 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1000. december 25</w:t>
      </w:r>
      <w:r w:rsidRPr="00F531C0">
        <w:rPr>
          <w:rFonts w:ascii="Times New Roman" w:hAnsi="Times New Roman" w:cs="Times New Roman"/>
          <w:lang w:eastAsia="hu-HU"/>
        </w:rPr>
        <w:t xml:space="preserve">-én vagy </w:t>
      </w:r>
      <w:r w:rsidRPr="00F531C0">
        <w:rPr>
          <w:rFonts w:ascii="Times New Roman" w:hAnsi="Times New Roman" w:cs="Times New Roman"/>
          <w:b/>
          <w:bCs/>
          <w:lang w:eastAsia="hu-HU"/>
        </w:rPr>
        <w:t>1001. január l</w:t>
      </w:r>
      <w:r w:rsidRPr="00F531C0">
        <w:rPr>
          <w:rFonts w:ascii="Times New Roman" w:hAnsi="Times New Roman" w:cs="Times New Roman"/>
          <w:lang w:eastAsia="hu-HU"/>
        </w:rPr>
        <w:t xml:space="preserve">-jén </w:t>
      </w:r>
      <w:r w:rsidRPr="00F531C0">
        <w:rPr>
          <w:rFonts w:ascii="Times New Roman" w:hAnsi="Times New Roman" w:cs="Times New Roman"/>
          <w:b/>
          <w:bCs/>
          <w:lang w:eastAsia="hu-HU"/>
        </w:rPr>
        <w:t>Esztergomban Asztrik Anasztáz</w:t>
      </w:r>
      <w:r w:rsidRPr="00F531C0">
        <w:rPr>
          <w:rFonts w:ascii="Times New Roman" w:hAnsi="Times New Roman" w:cs="Times New Roman"/>
          <w:lang w:eastAsia="hu-HU"/>
        </w:rPr>
        <w:t xml:space="preserve">, az első esztergomi érsek királlyá koronázza Istvánt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megszületik </w:t>
      </w:r>
      <w:r w:rsidRPr="00F531C0">
        <w:rPr>
          <w:rFonts w:ascii="Times New Roman" w:hAnsi="Times New Roman" w:cs="Times New Roman"/>
          <w:b/>
          <w:bCs/>
          <w:lang w:eastAsia="hu-HU"/>
        </w:rPr>
        <w:t>a keresztény magyar állam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zárt korona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Magyarország független ország lesz, nem hűbérese senkinek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nagy tekintély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1083</w:t>
      </w:r>
      <w:r w:rsidRPr="00F531C0">
        <w:rPr>
          <w:rFonts w:ascii="Times New Roman" w:hAnsi="Times New Roman" w:cs="Times New Roman"/>
          <w:lang w:eastAsia="hu-HU"/>
        </w:rPr>
        <w:t>-ban ezért is avatják szentté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ezután István folytatja az </w:t>
      </w:r>
      <w:r w:rsidRPr="00F531C0">
        <w:rPr>
          <w:rFonts w:ascii="Times New Roman" w:hAnsi="Times New Roman" w:cs="Times New Roman"/>
          <w:b/>
          <w:bCs/>
          <w:lang w:eastAsia="hu-HU"/>
        </w:rPr>
        <w:t>egységes állam kialakítását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1003</w:t>
      </w:r>
      <w:r w:rsidRPr="00F531C0">
        <w:rPr>
          <w:rFonts w:ascii="Times New Roman" w:hAnsi="Times New Roman" w:cs="Times New Roman"/>
          <w:lang w:eastAsia="hu-HU"/>
        </w:rPr>
        <w:t>-ban meghódítja Erdélyt a gyulától, aki behódol.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1008</w:t>
      </w:r>
      <w:r w:rsidRPr="00F531C0">
        <w:rPr>
          <w:rFonts w:ascii="Times New Roman" w:hAnsi="Times New Roman" w:cs="Times New Roman"/>
          <w:lang w:eastAsia="hu-HU"/>
        </w:rPr>
        <w:t xml:space="preserve">-ban </w:t>
      </w:r>
      <w:r w:rsidRPr="00F531C0">
        <w:rPr>
          <w:rFonts w:ascii="Times New Roman" w:hAnsi="Times New Roman" w:cs="Times New Roman"/>
          <w:b/>
          <w:bCs/>
          <w:lang w:eastAsia="hu-HU"/>
        </w:rPr>
        <w:t>Marosvárnál Ajtonnyal</w:t>
      </w:r>
      <w:r w:rsidRPr="00F531C0">
        <w:rPr>
          <w:rFonts w:ascii="Times New Roman" w:hAnsi="Times New Roman" w:cs="Times New Roman"/>
          <w:lang w:eastAsia="hu-HU"/>
        </w:rPr>
        <w:t>, a délkeleti területek (Temesköz) urával számol le, aki görögkeleti vallású volt</w:t>
      </w:r>
    </w:p>
    <w:p w:rsidR="00AF3387" w:rsidRPr="00F531C0" w:rsidRDefault="00AF3387" w:rsidP="004F0105">
      <w:pPr>
        <w:pStyle w:val="ListParagraph"/>
        <w:numPr>
          <w:ilvl w:val="0"/>
          <w:numId w:val="3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Csanád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a győztes hadvezér</w:t>
      </w:r>
      <w:r w:rsidRPr="00F531C0">
        <w:rPr>
          <w:rFonts w:ascii="Times New Roman" w:hAnsi="Times New Roman" w:cs="Times New Roman"/>
          <w:lang w:eastAsia="hu-HU"/>
        </w:rPr>
        <w:t xml:space="preserve"> Marosvárból Csanád lesz</w:t>
      </w:r>
    </w:p>
    <w:p w:rsidR="00AF3387" w:rsidRPr="00F531C0" w:rsidRDefault="00AF3387" w:rsidP="004F0105">
      <w:pPr>
        <w:pStyle w:val="ListParagraph"/>
        <w:numPr>
          <w:ilvl w:val="0"/>
          <w:numId w:val="9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így a királyi hatalom teljes lesz a Kárpát-medencében</w:t>
      </w:r>
    </w:p>
    <w:p w:rsidR="00AF3387" w:rsidRPr="00F531C0" w:rsidRDefault="00AF3387" w:rsidP="004F0105">
      <w:pPr>
        <w:pStyle w:val="ListParagraph"/>
        <w:numPr>
          <w:ilvl w:val="0"/>
          <w:numId w:val="9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legyőzte a törzsfőket, nemzetségfőket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övé lett a földterület 2/3-a</w:t>
      </w:r>
    </w:p>
    <w:p w:rsidR="00AF3387" w:rsidRPr="00F531C0" w:rsidRDefault="00AF3387" w:rsidP="004F0105">
      <w:pPr>
        <w:pStyle w:val="ListParagraph"/>
        <w:numPr>
          <w:ilvl w:val="0"/>
          <w:numId w:val="9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István hadműveleteinek sikerességét az apjától rámaradt, s főleg idegen vitézekből álló </w:t>
      </w:r>
      <w:r w:rsidRPr="00F531C0">
        <w:rPr>
          <w:rFonts w:ascii="Times New Roman" w:hAnsi="Times New Roman" w:cs="Times New Roman"/>
          <w:b/>
          <w:bCs/>
          <w:lang w:eastAsia="hu-HU"/>
        </w:rPr>
        <w:t>lovagi hadsereg</w:t>
      </w:r>
      <w:r w:rsidRPr="00F531C0">
        <w:rPr>
          <w:rFonts w:ascii="Times New Roman" w:hAnsi="Times New Roman" w:cs="Times New Roman"/>
          <w:lang w:eastAsia="hu-HU"/>
        </w:rPr>
        <w:t>ének köszönheti</w:t>
      </w:r>
    </w:p>
    <w:p w:rsidR="00AF3387" w:rsidRPr="00F531C0" w:rsidRDefault="00AF3387" w:rsidP="00D47ABF">
      <w:pPr>
        <w:pStyle w:val="ListParagraph"/>
        <w:spacing w:before="0"/>
        <w:ind w:left="740" w:right="2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59781C">
      <w:pPr>
        <w:spacing w:before="0"/>
        <w:ind w:left="320" w:right="20" w:hanging="30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Az egyház kiépítése:</w:t>
      </w:r>
    </w:p>
    <w:p w:rsidR="00AF3387" w:rsidRPr="00F531C0" w:rsidRDefault="00AF3387" w:rsidP="004F0105">
      <w:pPr>
        <w:pStyle w:val="ListParagraph"/>
        <w:numPr>
          <w:ilvl w:val="0"/>
          <w:numId w:val="10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egyház kiépítése már Géza alatt megkezdődik</w:t>
      </w:r>
    </w:p>
    <w:p w:rsidR="00AF3387" w:rsidRPr="00F531C0" w:rsidRDefault="00AF3387" w:rsidP="004F0105">
      <w:pPr>
        <w:pStyle w:val="ListParagraph"/>
        <w:numPr>
          <w:ilvl w:val="0"/>
          <w:numId w:val="10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fia tovább folytatja a katolizálást</w:t>
      </w:r>
    </w:p>
    <w:p w:rsidR="00AF3387" w:rsidRPr="00F531C0" w:rsidRDefault="00AF3387" w:rsidP="004F0105">
      <w:pPr>
        <w:pStyle w:val="ListParagraph"/>
        <w:numPr>
          <w:ilvl w:val="0"/>
          <w:numId w:val="10"/>
        </w:numPr>
        <w:spacing w:before="0"/>
        <w:ind w:right="2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oka: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</w:t>
      </w:r>
    </w:p>
    <w:p w:rsidR="00AF3387" w:rsidRPr="00F531C0" w:rsidRDefault="00AF3387" w:rsidP="004F0105">
      <w:pPr>
        <w:pStyle w:val="ListParagraph"/>
        <w:numPr>
          <w:ilvl w:val="0"/>
          <w:numId w:val="11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királyi hatalomnak támasz</w:t>
      </w:r>
    </w:p>
    <w:p w:rsidR="00AF3387" w:rsidRPr="00F531C0" w:rsidRDefault="00AF3387" w:rsidP="004F0105">
      <w:pPr>
        <w:pStyle w:val="ListParagraph"/>
        <w:numPr>
          <w:ilvl w:val="0"/>
          <w:numId w:val="11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Európához való kötődés</w:t>
      </w:r>
    </w:p>
    <w:p w:rsidR="00AF3387" w:rsidRPr="00F531C0" w:rsidRDefault="00AF3387" w:rsidP="0059781C">
      <w:pPr>
        <w:spacing w:before="0"/>
        <w:ind w:left="320" w:right="20" w:hanging="30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0224B">
      <w:pPr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Törvényei az egyház megerősítésére: (I.</w:t>
      </w:r>
      <w:r w:rsidRPr="00F531C0">
        <w:rPr>
          <w:rFonts w:ascii="Times New Roman" w:hAnsi="Times New Roman" w:cs="Times New Roman"/>
          <w:lang w:eastAsia="hu-HU"/>
        </w:rPr>
        <w:t xml:space="preserve"> törvénykönyve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1001</w:t>
      </w:r>
      <w:r w:rsidRPr="00F531C0">
        <w:rPr>
          <w:rFonts w:ascii="Times New Roman" w:hAnsi="Times New Roman" w:cs="Times New Roman"/>
          <w:lang w:eastAsia="hu-HU"/>
        </w:rPr>
        <w:t xml:space="preserve"> körül;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EL</w:t>
      </w:r>
      <w:r w:rsidRPr="00F531C0">
        <w:rPr>
          <w:rFonts w:ascii="Times New Roman" w:hAnsi="Times New Roman" w:cs="Times New Roman"/>
          <w:lang w:eastAsia="hu-HU"/>
        </w:rPr>
        <w:t xml:space="preserve"> törvénykönyve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1030-38</w:t>
      </w:r>
      <w:r w:rsidRPr="00F531C0">
        <w:rPr>
          <w:rFonts w:ascii="Times New Roman" w:hAnsi="Times New Roman" w:cs="Times New Roman"/>
          <w:lang w:eastAsia="hu-HU"/>
        </w:rPr>
        <w:t xml:space="preserve"> között):</w:t>
      </w:r>
    </w:p>
    <w:p w:rsidR="00AF3387" w:rsidRPr="00F531C0" w:rsidRDefault="00AF3387" w:rsidP="004F0105">
      <w:pPr>
        <w:pStyle w:val="ListParagraph"/>
        <w:numPr>
          <w:ilvl w:val="0"/>
          <w:numId w:val="12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Hatalmas földbirtokokat adományoz a királyi földbirtokból a püspökségeknek, kolostoroknak.</w:t>
      </w:r>
    </w:p>
    <w:p w:rsidR="00AF3387" w:rsidRPr="00F531C0" w:rsidRDefault="00AF3387" w:rsidP="004F0105">
      <w:pPr>
        <w:pStyle w:val="ListParagraph"/>
        <w:numPr>
          <w:ilvl w:val="0"/>
          <w:numId w:val="12"/>
        </w:numPr>
        <w:tabs>
          <w:tab w:val="left" w:pos="264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egyház fenntartására kiveti a dézsmát, más néven tizedet, ami a termés egy tizedét jelenti.</w:t>
      </w:r>
    </w:p>
    <w:p w:rsidR="00AF3387" w:rsidRPr="00F531C0" w:rsidRDefault="00AF3387" w:rsidP="004F0105">
      <w:pPr>
        <w:pStyle w:val="ListParagraph"/>
        <w:numPr>
          <w:ilvl w:val="0"/>
          <w:numId w:val="12"/>
        </w:numPr>
        <w:tabs>
          <w:tab w:val="left" w:pos="292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Kötelezővé teszi, hogy minden tíz falu építsen egy templomot, s rendezze be, lássa el a tíz falu a papot könyvekkel, ruhával.</w:t>
      </w:r>
    </w:p>
    <w:p w:rsidR="00AF3387" w:rsidRPr="00F531C0" w:rsidRDefault="00AF3387" w:rsidP="004F0105">
      <w:pPr>
        <w:pStyle w:val="ListParagraph"/>
        <w:numPr>
          <w:ilvl w:val="0"/>
          <w:numId w:val="12"/>
        </w:numPr>
        <w:tabs>
          <w:tab w:val="left" w:pos="268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Egyház bíráskodási joga: az egyházon belüli ügyekben és az egyháziaknak a világiakkal szembeni ügyében is!</w:t>
      </w:r>
    </w:p>
    <w:p w:rsidR="00AF3387" w:rsidRPr="00F531C0" w:rsidRDefault="00AF3387" w:rsidP="00B0224B">
      <w:pPr>
        <w:pStyle w:val="ListParagraph"/>
        <w:tabs>
          <w:tab w:val="left" w:pos="268"/>
        </w:tabs>
        <w:spacing w:before="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0224B">
      <w:pPr>
        <w:tabs>
          <w:tab w:val="left" w:pos="260"/>
        </w:tabs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Törvények az új hit betartására:</w:t>
      </w:r>
    </w:p>
    <w:p w:rsidR="00AF3387" w:rsidRPr="00F531C0" w:rsidRDefault="00AF3387" w:rsidP="004F0105">
      <w:pPr>
        <w:pStyle w:val="ListParagraph"/>
        <w:numPr>
          <w:ilvl w:val="0"/>
          <w:numId w:val="13"/>
        </w:numPr>
        <w:spacing w:before="0"/>
        <w:ind w:right="30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vasárnap mindenki menjen templomba, kivéve az, aki a tüzet őrzi </w:t>
      </w:r>
    </w:p>
    <w:p w:rsidR="00AF3387" w:rsidRPr="00F531C0" w:rsidRDefault="00AF3387" w:rsidP="004F0105">
      <w:pPr>
        <w:pStyle w:val="ListParagraph"/>
        <w:numPr>
          <w:ilvl w:val="0"/>
          <w:numId w:val="13"/>
        </w:numPr>
        <w:spacing w:before="0"/>
        <w:ind w:right="30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böjti időszak megtartása</w:t>
      </w:r>
    </w:p>
    <w:p w:rsidR="00AF3387" w:rsidRPr="00F531C0" w:rsidRDefault="00AF3387" w:rsidP="004F0105">
      <w:pPr>
        <w:pStyle w:val="ListParagraph"/>
        <w:numPr>
          <w:ilvl w:val="0"/>
          <w:numId w:val="13"/>
        </w:numPr>
        <w:tabs>
          <w:tab w:val="left" w:pos="1431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aki misén tiszteletlenül viselkedik, beszélget, azt megbüntetik</w:t>
      </w:r>
    </w:p>
    <w:p w:rsidR="00AF3387" w:rsidRPr="00F531C0" w:rsidRDefault="00AF3387" w:rsidP="004F0105">
      <w:pPr>
        <w:pStyle w:val="ListParagraph"/>
        <w:numPr>
          <w:ilvl w:val="0"/>
          <w:numId w:val="13"/>
        </w:numPr>
        <w:tabs>
          <w:tab w:val="left" w:pos="1439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tiltotta a pogány szertartásokon való részvételt</w:t>
      </w:r>
    </w:p>
    <w:p w:rsidR="00AF3387" w:rsidRPr="00F531C0" w:rsidRDefault="00AF3387" w:rsidP="00B0224B">
      <w:pPr>
        <w:tabs>
          <w:tab w:val="left" w:pos="1439"/>
        </w:tabs>
        <w:spacing w:before="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0224B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Egyházszervezet kiépítése:</w:t>
      </w:r>
    </w:p>
    <w:p w:rsidR="00AF3387" w:rsidRPr="00F531C0" w:rsidRDefault="00AF3387" w:rsidP="004F0105">
      <w:pPr>
        <w:pStyle w:val="ListParagraph"/>
        <w:numPr>
          <w:ilvl w:val="0"/>
          <w:numId w:val="14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egyházszervezet kiépítésében nagyon fontos, hogy a magyar egyház nem a németnek van alárendelve, mint a honfoglalással egy időben alakult államoknál (pl. Csehország), hanem egyenesen a római pápának</w:t>
      </w:r>
    </w:p>
    <w:p w:rsidR="00AF3387" w:rsidRPr="00F531C0" w:rsidRDefault="00AF3387" w:rsidP="004F0105">
      <w:pPr>
        <w:pStyle w:val="ListParagraph"/>
        <w:numPr>
          <w:ilvl w:val="0"/>
          <w:numId w:val="14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magyar katolikus egyház független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ezáltal közvetve </w:t>
      </w:r>
      <w:r w:rsidRPr="00F531C0">
        <w:rPr>
          <w:rFonts w:ascii="Times New Roman" w:hAnsi="Times New Roman" w:cs="Times New Roman"/>
          <w:b/>
          <w:bCs/>
          <w:lang w:eastAsia="hu-HU"/>
        </w:rPr>
        <w:t>a Magyar Királyság is független</w:t>
      </w:r>
      <w:r w:rsidRPr="00F531C0">
        <w:rPr>
          <w:rFonts w:ascii="Times New Roman" w:hAnsi="Times New Roman" w:cs="Times New Roman"/>
          <w:lang w:eastAsia="hu-HU"/>
        </w:rPr>
        <w:t xml:space="preserve"> a Német-Római Császárságtól</w:t>
      </w:r>
    </w:p>
    <w:p w:rsidR="00AF3387" w:rsidRPr="00F531C0" w:rsidRDefault="00AF3387" w:rsidP="004F0105">
      <w:pPr>
        <w:pStyle w:val="ListParagraph"/>
        <w:numPr>
          <w:ilvl w:val="0"/>
          <w:numId w:val="14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István </w:t>
      </w:r>
      <w:r w:rsidRPr="00F531C0">
        <w:rPr>
          <w:rFonts w:ascii="Times New Roman" w:hAnsi="Times New Roman" w:cs="Times New Roman"/>
          <w:b/>
          <w:bCs/>
          <w:lang w:eastAsia="hu-HU"/>
        </w:rPr>
        <w:t>tíz egyházmegyét</w:t>
      </w:r>
      <w:r w:rsidRPr="00F531C0">
        <w:rPr>
          <w:rFonts w:ascii="Times New Roman" w:hAnsi="Times New Roman" w:cs="Times New Roman"/>
          <w:lang w:eastAsia="hu-HU"/>
        </w:rPr>
        <w:t xml:space="preserve"> hozott létre</w:t>
      </w:r>
    </w:p>
    <w:p w:rsidR="00AF3387" w:rsidRPr="00F531C0" w:rsidRDefault="00AF3387" w:rsidP="004F0105">
      <w:pPr>
        <w:pStyle w:val="ListParagraph"/>
        <w:numPr>
          <w:ilvl w:val="0"/>
          <w:numId w:val="14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István alapítja meg az </w:t>
      </w:r>
      <w:r w:rsidRPr="00F531C0">
        <w:rPr>
          <w:rFonts w:ascii="Times New Roman" w:hAnsi="Times New Roman" w:cs="Times New Roman"/>
          <w:b/>
          <w:bCs/>
          <w:lang w:eastAsia="hu-HU"/>
        </w:rPr>
        <w:t>esztergomi érsekséget</w:t>
      </w:r>
      <w:r w:rsidRPr="00F531C0">
        <w:rPr>
          <w:rFonts w:ascii="Times New Roman" w:hAnsi="Times New Roman" w:cs="Times New Roman"/>
          <w:lang w:eastAsia="hu-HU"/>
        </w:rPr>
        <w:t xml:space="preserve"> (ez a legfontosabb), később </w:t>
      </w:r>
      <w:r w:rsidRPr="00F531C0">
        <w:rPr>
          <w:rFonts w:ascii="Times New Roman" w:hAnsi="Times New Roman" w:cs="Times New Roman"/>
          <w:b/>
          <w:bCs/>
          <w:lang w:eastAsia="hu-HU"/>
        </w:rPr>
        <w:t>a kalocsai érsekséget</w:t>
      </w:r>
      <w:r w:rsidRPr="00F531C0">
        <w:rPr>
          <w:rFonts w:ascii="Times New Roman" w:hAnsi="Times New Roman" w:cs="Times New Roman"/>
          <w:lang w:eastAsia="hu-HU"/>
        </w:rPr>
        <w:t xml:space="preserve">, és kinevezi az első </w:t>
      </w:r>
      <w:r w:rsidRPr="00F531C0">
        <w:rPr>
          <w:rFonts w:ascii="Times New Roman" w:hAnsi="Times New Roman" w:cs="Times New Roman"/>
          <w:b/>
          <w:bCs/>
          <w:lang w:eastAsia="hu-HU"/>
        </w:rPr>
        <w:t>esztergomi érseket, Asztrik Anasztázt</w:t>
      </w:r>
    </w:p>
    <w:p w:rsidR="00AF3387" w:rsidRPr="00F531C0" w:rsidRDefault="00AF3387" w:rsidP="004F0105">
      <w:pPr>
        <w:pStyle w:val="ListParagraph"/>
        <w:numPr>
          <w:ilvl w:val="0"/>
          <w:numId w:val="14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Püspökségek</w:t>
      </w:r>
      <w:r w:rsidRPr="00F531C0">
        <w:rPr>
          <w:rFonts w:ascii="Times New Roman" w:hAnsi="Times New Roman" w:cs="Times New Roman"/>
          <w:lang w:eastAsia="hu-HU"/>
        </w:rPr>
        <w:t>: Veszprém, Pécs, Győr, Vác, Eger, Csanád, Várad, és Gyulafehérvár (Erdély)</w:t>
      </w:r>
    </w:p>
    <w:p w:rsidR="00AF3387" w:rsidRPr="00F531C0" w:rsidRDefault="00AF3387" w:rsidP="00B0224B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B0224B">
      <w:pPr>
        <w:spacing w:before="0"/>
        <w:ind w:left="360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Káptalan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</w:p>
    <w:p w:rsidR="00AF3387" w:rsidRPr="00F531C0" w:rsidRDefault="00AF3387" w:rsidP="004F0105">
      <w:pPr>
        <w:pStyle w:val="ListParagraph"/>
        <w:numPr>
          <w:ilvl w:val="0"/>
          <w:numId w:val="15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püspökök tanácsadó testülete a székesegyházban</w:t>
      </w:r>
    </w:p>
    <w:p w:rsidR="00AF3387" w:rsidRPr="00F531C0" w:rsidRDefault="00AF3387" w:rsidP="004F0105">
      <w:pPr>
        <w:pStyle w:val="ListParagraph"/>
        <w:numPr>
          <w:ilvl w:val="0"/>
          <w:numId w:val="15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élén a </w:t>
      </w:r>
      <w:r w:rsidRPr="00F531C0">
        <w:rPr>
          <w:rFonts w:ascii="Times New Roman" w:hAnsi="Times New Roman" w:cs="Times New Roman"/>
          <w:b/>
          <w:bCs/>
          <w:lang w:eastAsia="hu-HU"/>
        </w:rPr>
        <w:t>prépost</w:t>
      </w:r>
    </w:p>
    <w:p w:rsidR="00AF3387" w:rsidRPr="00F531C0" w:rsidRDefault="00AF3387" w:rsidP="004F0105">
      <w:pPr>
        <w:pStyle w:val="ListParagraph"/>
        <w:numPr>
          <w:ilvl w:val="0"/>
          <w:numId w:val="15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tagjai a kanonokok</w:t>
      </w:r>
    </w:p>
    <w:p w:rsidR="00AF3387" w:rsidRPr="00F531C0" w:rsidRDefault="00AF3387" w:rsidP="00B0224B">
      <w:pPr>
        <w:pStyle w:val="ListParagraph"/>
        <w:spacing w:before="0"/>
        <w:ind w:left="1068"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10E59">
      <w:p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       Esperességek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kb. egy-egy vármegye területén</w:t>
      </w:r>
    </w:p>
    <w:p w:rsidR="00AF3387" w:rsidRPr="00F531C0" w:rsidRDefault="00AF3387" w:rsidP="00B0224B">
      <w:pPr>
        <w:spacing w:before="0"/>
        <w:ind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10E59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       Plébánia, plébánosok: 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minden tíz faluban, ahol templom épült</w:t>
      </w:r>
    </w:p>
    <w:p w:rsidR="00AF3387" w:rsidRPr="00F531C0" w:rsidRDefault="00AF3387" w:rsidP="00110E59">
      <w:pPr>
        <w:spacing w:before="0"/>
        <w:ind w:left="348"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10E59">
      <w:p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       Szerzetesrendek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bencés rend a legfontosabb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Pannonhalmán még Géza idejében, István idejében Zalavárott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Bakonybélben, Pécsváradon apátságok, míg Veszprémvölgyben görögkeleti apácakolostor létesült</w:t>
      </w:r>
    </w:p>
    <w:p w:rsidR="00AF3387" w:rsidRPr="00F531C0" w:rsidRDefault="00AF3387" w:rsidP="00B0224B">
      <w:pPr>
        <w:spacing w:before="0"/>
        <w:ind w:left="60" w:right="20" w:hanging="6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István megnyitja a nyugatról Magyarországon keresztül Jeruzsálembe vezető zarándokutat</w:t>
      </w:r>
    </w:p>
    <w:p w:rsidR="00AF3387" w:rsidRPr="00F531C0" w:rsidRDefault="00AF3387" w:rsidP="00B0224B">
      <w:pPr>
        <w:spacing w:before="0"/>
        <w:ind w:left="60" w:right="20" w:hanging="6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110E59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        Elterjed a keresztény műveltség: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kőtemplomok a püspököknek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fatemplom minden 10 faluban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díszítés: szobrokkal</w:t>
      </w:r>
    </w:p>
    <w:p w:rsidR="00AF3387" w:rsidRPr="00F531C0" w:rsidRDefault="00AF3387" w:rsidP="004F0105">
      <w:pPr>
        <w:pStyle w:val="ListParagraph"/>
        <w:numPr>
          <w:ilvl w:val="0"/>
          <w:numId w:val="16"/>
        </w:numPr>
        <w:spacing w:before="0"/>
        <w:ind w:left="1068"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írásbeliség elterjedése: törvények, oklevelek</w:t>
      </w:r>
    </w:p>
    <w:p w:rsidR="00AF3387" w:rsidRPr="00F531C0" w:rsidRDefault="00AF3387" w:rsidP="00B0224B">
      <w:pPr>
        <w:spacing w:before="0"/>
        <w:ind w:left="60" w:right="20" w:hanging="6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10E59">
      <w:pPr>
        <w:spacing w:before="0"/>
        <w:ind w:left="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        A közigazgatás megszervezése </w:t>
      </w:r>
      <w:r w:rsidRPr="00F531C0">
        <w:rPr>
          <w:rFonts w:ascii="Times New Roman" w:hAnsi="Times New Roman" w:cs="Times New Roman"/>
          <w:b/>
          <w:bCs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a vármegyerendszer kiépítése:</w:t>
      </w:r>
    </w:p>
    <w:p w:rsidR="00AF3387" w:rsidRPr="00F531C0" w:rsidRDefault="00AF3387" w:rsidP="004F0105">
      <w:pPr>
        <w:pStyle w:val="ListParagraph"/>
        <w:numPr>
          <w:ilvl w:val="0"/>
          <w:numId w:val="17"/>
        </w:numPr>
        <w:tabs>
          <w:tab w:val="left" w:pos="1189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Patrimoniális királyság</w:t>
      </w:r>
      <w:r w:rsidRPr="00F531C0">
        <w:rPr>
          <w:rFonts w:ascii="Times New Roman" w:hAnsi="Times New Roman" w:cs="Times New Roman"/>
          <w:lang w:eastAsia="hu-HU"/>
        </w:rPr>
        <w:t>: a hatalom alapja a földbirtok</w:t>
      </w:r>
    </w:p>
    <w:p w:rsidR="00AF3387" w:rsidRPr="00F531C0" w:rsidRDefault="00AF3387" w:rsidP="004F0105">
      <w:pPr>
        <w:pStyle w:val="ListParagraph"/>
        <w:numPr>
          <w:ilvl w:val="0"/>
          <w:numId w:val="17"/>
        </w:numPr>
        <w:tabs>
          <w:tab w:val="left" w:pos="1189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legyőzött törzsfők birtokait királyi birtoknak minősíti, ami ezáltal Magyarország 2/3-át teszi ki</w:t>
      </w:r>
    </w:p>
    <w:p w:rsidR="00AF3387" w:rsidRPr="00F531C0" w:rsidRDefault="00AF3387" w:rsidP="000D3301">
      <w:pPr>
        <w:pStyle w:val="ListParagraph"/>
        <w:tabs>
          <w:tab w:val="left" w:pos="1189"/>
        </w:tabs>
        <w:spacing w:before="0"/>
        <w:ind w:left="1068"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10E59">
      <w:pPr>
        <w:tabs>
          <w:tab w:val="left" w:pos="1189"/>
        </w:tabs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István megszervezi a közigazgatást:</w:t>
      </w:r>
    </w:p>
    <w:p w:rsidR="00AF3387" w:rsidRPr="00F531C0" w:rsidRDefault="00AF3387" w:rsidP="004F0105">
      <w:pPr>
        <w:numPr>
          <w:ilvl w:val="0"/>
          <w:numId w:val="18"/>
        </w:numPr>
        <w:tabs>
          <w:tab w:val="left" w:pos="1178"/>
        </w:tabs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Királyi vármegyék:</w:t>
      </w:r>
    </w:p>
    <w:p w:rsidR="00AF3387" w:rsidRPr="00F531C0" w:rsidRDefault="00AF3387" w:rsidP="004F0105">
      <w:pPr>
        <w:numPr>
          <w:ilvl w:val="0"/>
          <w:numId w:val="19"/>
        </w:numPr>
        <w:tabs>
          <w:tab w:val="left" w:pos="1178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Magyarországot </w:t>
      </w:r>
      <w:r w:rsidRPr="00F531C0">
        <w:rPr>
          <w:rFonts w:ascii="Times New Roman" w:hAnsi="Times New Roman" w:cs="Times New Roman"/>
          <w:b/>
          <w:bCs/>
          <w:lang w:eastAsia="hu-HU"/>
        </w:rPr>
        <w:t>44-48 királyi vármegyére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comitatus</w:t>
      </w:r>
      <w:r w:rsidRPr="00F531C0">
        <w:rPr>
          <w:rFonts w:ascii="Times New Roman" w:hAnsi="Times New Roman" w:cs="Times New Roman"/>
          <w:lang w:eastAsia="hu-HU"/>
        </w:rPr>
        <w:t xml:space="preserve">) </w:t>
      </w:r>
      <w:r w:rsidRPr="00F531C0">
        <w:rPr>
          <w:rFonts w:ascii="Times New Roman" w:hAnsi="Times New Roman" w:cs="Times New Roman"/>
          <w:b/>
          <w:bCs/>
          <w:lang w:eastAsia="hu-HU"/>
        </w:rPr>
        <w:t>osztja</w:t>
      </w:r>
      <w:r w:rsidRPr="00F531C0">
        <w:rPr>
          <w:rFonts w:ascii="Times New Roman" w:hAnsi="Times New Roman" w:cs="Times New Roman"/>
          <w:lang w:eastAsia="hu-HU"/>
        </w:rPr>
        <w:t>, fennhatósága kiterjed az itt levő királyi, egyházi és magánbirtokokra</w:t>
      </w:r>
    </w:p>
    <w:p w:rsidR="00AF3387" w:rsidRPr="00F531C0" w:rsidRDefault="00AF3387" w:rsidP="004F0105">
      <w:pPr>
        <w:pStyle w:val="ListParagraph"/>
        <w:numPr>
          <w:ilvl w:val="0"/>
          <w:numId w:val="19"/>
        </w:numPr>
        <w:tabs>
          <w:tab w:val="left" w:pos="149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Élén az </w:t>
      </w:r>
      <w:r w:rsidRPr="00F531C0">
        <w:rPr>
          <w:rFonts w:ascii="Times New Roman" w:hAnsi="Times New Roman" w:cs="Times New Roman"/>
          <w:b/>
          <w:bCs/>
          <w:lang w:eastAsia="hu-HU"/>
        </w:rPr>
        <w:t>ispánok</w:t>
      </w:r>
      <w:r w:rsidRPr="00F531C0">
        <w:rPr>
          <w:rFonts w:ascii="Times New Roman" w:hAnsi="Times New Roman" w:cs="Times New Roman"/>
          <w:lang w:eastAsia="hu-HU"/>
        </w:rPr>
        <w:t xml:space="preserve"> állnak</w:t>
      </w:r>
    </w:p>
    <w:p w:rsidR="00AF3387" w:rsidRPr="00F531C0" w:rsidRDefault="00AF3387" w:rsidP="004F0105">
      <w:pPr>
        <w:pStyle w:val="ListParagraph"/>
        <w:numPr>
          <w:ilvl w:val="0"/>
          <w:numId w:val="19"/>
        </w:numPr>
        <w:tabs>
          <w:tab w:val="left" w:pos="149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Az ispán feladata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20"/>
        </w:numPr>
        <w:tabs>
          <w:tab w:val="left" w:pos="149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vármegyei adók beszedése</w:t>
      </w:r>
      <w:r w:rsidRPr="00F531C0">
        <w:rPr>
          <w:rFonts w:ascii="Times New Roman" w:hAnsi="Times New Roman" w:cs="Times New Roman"/>
          <w:lang w:eastAsia="hu-HU"/>
        </w:rPr>
        <w:t xml:space="preserve"> („</w:t>
      </w:r>
      <w:r w:rsidRPr="00F531C0">
        <w:rPr>
          <w:rFonts w:ascii="Times New Roman" w:hAnsi="Times New Roman" w:cs="Times New Roman"/>
          <w:b/>
          <w:bCs/>
          <w:lang w:eastAsia="hu-HU"/>
        </w:rPr>
        <w:t>vármegyei 2/3</w:t>
      </w:r>
      <w:r w:rsidRPr="00F531C0">
        <w:rPr>
          <w:rFonts w:ascii="Times New Roman" w:hAnsi="Times New Roman" w:cs="Times New Roman"/>
          <w:lang w:eastAsia="hu-HU"/>
        </w:rPr>
        <w:t xml:space="preserve">:"  a szabadok által a királynak fizetett adók, vámok), amelyből </w:t>
      </w:r>
      <w:r w:rsidRPr="00F531C0">
        <w:rPr>
          <w:rFonts w:ascii="Times New Roman" w:hAnsi="Times New Roman" w:cs="Times New Roman"/>
          <w:b/>
          <w:bCs/>
          <w:lang w:eastAsia="hu-HU"/>
        </w:rPr>
        <w:t>az ispán 1/3-dal részesedett</w:t>
      </w:r>
      <w:r w:rsidRPr="00F531C0">
        <w:rPr>
          <w:rFonts w:ascii="Times New Roman" w:hAnsi="Times New Roman" w:cs="Times New Roman"/>
          <w:lang w:eastAsia="hu-HU"/>
        </w:rPr>
        <w:t>, hogy ezáltal érdekeltté váljon a beszedésében</w:t>
      </w:r>
    </w:p>
    <w:p w:rsidR="00AF3387" w:rsidRPr="00F531C0" w:rsidRDefault="00AF3387" w:rsidP="004F0105">
      <w:pPr>
        <w:pStyle w:val="ListParagraph"/>
        <w:numPr>
          <w:ilvl w:val="0"/>
          <w:numId w:val="20"/>
        </w:numPr>
        <w:tabs>
          <w:tab w:val="left" w:pos="149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közigazgatás, vagyis a királyi akarat közvetítése</w:t>
      </w:r>
    </w:p>
    <w:p w:rsidR="00AF3387" w:rsidRPr="00F531C0" w:rsidRDefault="00AF3387" w:rsidP="004F0105">
      <w:pPr>
        <w:pStyle w:val="ListParagraph"/>
        <w:numPr>
          <w:ilvl w:val="0"/>
          <w:numId w:val="20"/>
        </w:numPr>
        <w:tabs>
          <w:tab w:val="left" w:pos="149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bíráskodás</w:t>
      </w:r>
    </w:p>
    <w:p w:rsidR="00AF3387" w:rsidRPr="00F531C0" w:rsidRDefault="00AF3387" w:rsidP="004F0105">
      <w:pPr>
        <w:pStyle w:val="ListParagraph"/>
        <w:numPr>
          <w:ilvl w:val="0"/>
          <w:numId w:val="20"/>
        </w:numPr>
        <w:tabs>
          <w:tab w:val="left" w:pos="149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háború idején vezeti a vármegye hadseregét</w:t>
      </w:r>
    </w:p>
    <w:p w:rsidR="00AF3387" w:rsidRPr="00F531C0" w:rsidRDefault="00AF3387" w:rsidP="006F0465">
      <w:pPr>
        <w:tabs>
          <w:tab w:val="left" w:pos="1492"/>
        </w:tabs>
        <w:spacing w:before="0"/>
        <w:ind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4F0105">
      <w:pPr>
        <w:pStyle w:val="ListParagraph"/>
        <w:numPr>
          <w:ilvl w:val="0"/>
          <w:numId w:val="21"/>
        </w:numPr>
        <w:tabs>
          <w:tab w:val="left" w:pos="151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megyékben </w:t>
      </w:r>
      <w:r w:rsidRPr="00F531C0">
        <w:rPr>
          <w:rFonts w:ascii="Times New Roman" w:hAnsi="Times New Roman" w:cs="Times New Roman"/>
          <w:b/>
          <w:bCs/>
          <w:lang w:eastAsia="hu-HU"/>
        </w:rPr>
        <w:t>várak</w:t>
      </w:r>
      <w:r w:rsidRPr="00F531C0">
        <w:rPr>
          <w:rFonts w:ascii="Times New Roman" w:hAnsi="Times New Roman" w:cs="Times New Roman"/>
          <w:lang w:eastAsia="hu-HU"/>
        </w:rPr>
        <w:t xml:space="preserve"> vannak, amik kő- vagy földsánccal körülvett települések</w:t>
      </w:r>
    </w:p>
    <w:p w:rsidR="00AF3387" w:rsidRPr="00F531C0" w:rsidRDefault="00AF3387" w:rsidP="004F0105">
      <w:pPr>
        <w:pStyle w:val="ListParagraph"/>
        <w:numPr>
          <w:ilvl w:val="0"/>
          <w:numId w:val="21"/>
        </w:numPr>
        <w:tabs>
          <w:tab w:val="left" w:pos="151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várjobbágyok</w:t>
      </w:r>
      <w:r w:rsidRPr="00F531C0">
        <w:rPr>
          <w:rFonts w:ascii="Times New Roman" w:hAnsi="Times New Roman" w:cs="Times New Roman"/>
          <w:lang w:eastAsia="hu-HU"/>
        </w:rPr>
        <w:t>: a várkatonaságot vezetik</w:t>
      </w:r>
    </w:p>
    <w:p w:rsidR="00AF3387" w:rsidRPr="00F531C0" w:rsidRDefault="00AF3387" w:rsidP="004F0105">
      <w:pPr>
        <w:pStyle w:val="ListParagraph"/>
        <w:numPr>
          <w:ilvl w:val="0"/>
          <w:numId w:val="21"/>
        </w:numPr>
        <w:tabs>
          <w:tab w:val="left" w:pos="151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várkatonaság</w:t>
      </w:r>
      <w:r w:rsidRPr="00F531C0">
        <w:rPr>
          <w:rFonts w:ascii="Times New Roman" w:hAnsi="Times New Roman" w:cs="Times New Roman"/>
          <w:lang w:eastAsia="hu-HU"/>
        </w:rPr>
        <w:t>. a királyi hadsereg alapja</w:t>
      </w:r>
    </w:p>
    <w:p w:rsidR="00AF3387" w:rsidRPr="00F531C0" w:rsidRDefault="00AF3387" w:rsidP="004F0105">
      <w:pPr>
        <w:pStyle w:val="ListParagraph"/>
        <w:numPr>
          <w:ilvl w:val="0"/>
          <w:numId w:val="21"/>
        </w:numPr>
        <w:tabs>
          <w:tab w:val="left" w:pos="151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várnép</w:t>
      </w:r>
      <w:r w:rsidRPr="00F531C0">
        <w:rPr>
          <w:rFonts w:ascii="Times New Roman" w:hAnsi="Times New Roman" w:cs="Times New Roman"/>
          <w:lang w:eastAsia="hu-HU"/>
        </w:rPr>
        <w:t>: a királyi vármegyében élő szolgák; ők végzik a termelő munkát, s fizetik az adót is</w:t>
      </w:r>
    </w:p>
    <w:p w:rsidR="00AF3387" w:rsidRPr="00F531C0" w:rsidRDefault="00AF3387" w:rsidP="006F0465">
      <w:pPr>
        <w:pStyle w:val="ListParagraph"/>
        <w:tabs>
          <w:tab w:val="left" w:pos="1512"/>
        </w:tabs>
        <w:spacing w:before="0"/>
        <w:ind w:left="2484"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4F0105">
      <w:pPr>
        <w:pStyle w:val="ListParagraph"/>
        <w:numPr>
          <w:ilvl w:val="0"/>
          <w:numId w:val="18"/>
        </w:numPr>
        <w:tabs>
          <w:tab w:val="left" w:pos="1201"/>
        </w:tabs>
        <w:spacing w:before="0" w:after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Ellátó vármegye: </w:t>
      </w:r>
    </w:p>
    <w:p w:rsidR="00AF3387" w:rsidRPr="00F531C0" w:rsidRDefault="00AF3387" w:rsidP="004F0105">
      <w:pPr>
        <w:pStyle w:val="ListParagraph"/>
        <w:numPr>
          <w:ilvl w:val="0"/>
          <w:numId w:val="22"/>
        </w:numPr>
        <w:tabs>
          <w:tab w:val="left" w:pos="1201"/>
        </w:tabs>
        <w:spacing w:before="0" w:after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varmegyénként a királynak, királynénak, hercegnek a </w:t>
      </w:r>
      <w:r w:rsidRPr="00F531C0">
        <w:rPr>
          <w:rFonts w:ascii="Times New Roman" w:hAnsi="Times New Roman" w:cs="Times New Roman"/>
          <w:b/>
          <w:bCs/>
          <w:lang w:eastAsia="hu-HU"/>
        </w:rPr>
        <w:t>magánbirtokai</w:t>
      </w:r>
      <w:r w:rsidRPr="00F531C0">
        <w:rPr>
          <w:rFonts w:ascii="Times New Roman" w:hAnsi="Times New Roman" w:cs="Times New Roman"/>
          <w:lang w:eastAsia="hu-HU"/>
        </w:rPr>
        <w:t xml:space="preserve">, amiknek a feladata az </w:t>
      </w:r>
      <w:r w:rsidRPr="00F531C0">
        <w:rPr>
          <w:rFonts w:ascii="Times New Roman" w:hAnsi="Times New Roman" w:cs="Times New Roman"/>
          <w:b/>
          <w:bCs/>
          <w:lang w:eastAsia="hu-HU"/>
        </w:rPr>
        <w:t>udvar ellátása</w:t>
      </w:r>
    </w:p>
    <w:p w:rsidR="00AF3387" w:rsidRPr="00F531C0" w:rsidRDefault="00AF3387" w:rsidP="004F0105">
      <w:pPr>
        <w:pStyle w:val="ListParagraph"/>
        <w:numPr>
          <w:ilvl w:val="0"/>
          <w:numId w:val="22"/>
        </w:numPr>
        <w:tabs>
          <w:tab w:val="left" w:pos="1201"/>
        </w:tabs>
        <w:spacing w:before="0" w:after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élén az </w:t>
      </w:r>
      <w:r w:rsidRPr="00F531C0">
        <w:rPr>
          <w:rFonts w:ascii="Times New Roman" w:hAnsi="Times New Roman" w:cs="Times New Roman"/>
          <w:b/>
          <w:bCs/>
          <w:lang w:eastAsia="hu-HU"/>
        </w:rPr>
        <w:t>udvarispán</w:t>
      </w:r>
      <w:r w:rsidRPr="00F531C0">
        <w:rPr>
          <w:rFonts w:ascii="Times New Roman" w:hAnsi="Times New Roman" w:cs="Times New Roman"/>
          <w:lang w:eastAsia="hu-HU"/>
        </w:rPr>
        <w:t xml:space="preserve"> (=udvarnagy) áll</w:t>
      </w:r>
    </w:p>
    <w:p w:rsidR="00AF3387" w:rsidRPr="00F531C0" w:rsidRDefault="00AF3387" w:rsidP="004F0105">
      <w:pPr>
        <w:pStyle w:val="ListParagraph"/>
        <w:numPr>
          <w:ilvl w:val="0"/>
          <w:numId w:val="22"/>
        </w:numPr>
        <w:tabs>
          <w:tab w:val="left" w:pos="1201"/>
        </w:tabs>
        <w:spacing w:before="0" w:after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itt dolgozók az </w:t>
      </w:r>
      <w:r w:rsidRPr="00F531C0">
        <w:rPr>
          <w:rFonts w:ascii="Times New Roman" w:hAnsi="Times New Roman" w:cs="Times New Roman"/>
          <w:b/>
          <w:bCs/>
          <w:lang w:eastAsia="hu-HU"/>
        </w:rPr>
        <w:t>udvarnokok</w:t>
      </w:r>
    </w:p>
    <w:p w:rsidR="00AF3387" w:rsidRPr="00F531C0" w:rsidRDefault="00AF3387" w:rsidP="000D3301">
      <w:pPr>
        <w:tabs>
          <w:tab w:val="left" w:pos="7844"/>
        </w:tabs>
        <w:spacing w:before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Királyi tanács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23"/>
        </w:numPr>
        <w:tabs>
          <w:tab w:val="left" w:pos="7844"/>
        </w:tabs>
        <w:spacing w:before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királyság legfontosabb szerve, ami a </w:t>
      </w:r>
      <w:r w:rsidRPr="00F531C0">
        <w:rPr>
          <w:rFonts w:ascii="Times New Roman" w:hAnsi="Times New Roman" w:cs="Times New Roman"/>
          <w:b/>
          <w:bCs/>
          <w:lang w:eastAsia="hu-HU"/>
        </w:rPr>
        <w:t>nádorispánból</w:t>
      </w:r>
      <w:r w:rsidRPr="00F531C0">
        <w:rPr>
          <w:rFonts w:ascii="Times New Roman" w:hAnsi="Times New Roman" w:cs="Times New Roman"/>
          <w:lang w:eastAsia="hu-HU"/>
        </w:rPr>
        <w:t xml:space="preserve"> (a király helyettese), az </w:t>
      </w:r>
      <w:r w:rsidRPr="00F531C0">
        <w:rPr>
          <w:rFonts w:ascii="Times New Roman" w:hAnsi="Times New Roman" w:cs="Times New Roman"/>
          <w:b/>
          <w:bCs/>
          <w:lang w:eastAsia="hu-HU"/>
        </w:rPr>
        <w:t>ispánokból</w:t>
      </w:r>
      <w:r w:rsidRPr="00F531C0">
        <w:rPr>
          <w:rFonts w:ascii="Times New Roman" w:hAnsi="Times New Roman" w:cs="Times New Roman"/>
          <w:lang w:eastAsia="hu-HU"/>
        </w:rPr>
        <w:t xml:space="preserve">, az </w:t>
      </w:r>
      <w:r w:rsidRPr="00F531C0">
        <w:rPr>
          <w:rFonts w:ascii="Times New Roman" w:hAnsi="Times New Roman" w:cs="Times New Roman"/>
          <w:b/>
          <w:bCs/>
          <w:lang w:eastAsia="hu-HU"/>
        </w:rPr>
        <w:t>érsekekből</w:t>
      </w:r>
      <w:r w:rsidRPr="00F531C0">
        <w:rPr>
          <w:rFonts w:ascii="Times New Roman" w:hAnsi="Times New Roman" w:cs="Times New Roman"/>
          <w:lang w:eastAsia="hu-HU"/>
        </w:rPr>
        <w:t xml:space="preserve">, a </w:t>
      </w:r>
      <w:r w:rsidRPr="00F531C0">
        <w:rPr>
          <w:rFonts w:ascii="Times New Roman" w:hAnsi="Times New Roman" w:cs="Times New Roman"/>
          <w:b/>
          <w:bCs/>
          <w:lang w:eastAsia="hu-HU"/>
        </w:rPr>
        <w:t>püspökökből</w:t>
      </w:r>
      <w:r w:rsidRPr="00F531C0">
        <w:rPr>
          <w:rFonts w:ascii="Times New Roman" w:hAnsi="Times New Roman" w:cs="Times New Roman"/>
          <w:lang w:eastAsia="hu-HU"/>
        </w:rPr>
        <w:t xml:space="preserve"> és a </w:t>
      </w:r>
      <w:r w:rsidRPr="00F531C0">
        <w:rPr>
          <w:rFonts w:ascii="Times New Roman" w:hAnsi="Times New Roman" w:cs="Times New Roman"/>
          <w:b/>
          <w:bCs/>
          <w:lang w:eastAsia="hu-HU"/>
        </w:rPr>
        <w:t>királyi család fontosabb tagjaiból</w:t>
      </w:r>
      <w:r w:rsidRPr="00F531C0">
        <w:rPr>
          <w:rFonts w:ascii="Times New Roman" w:hAnsi="Times New Roman" w:cs="Times New Roman"/>
          <w:lang w:eastAsia="hu-HU"/>
        </w:rPr>
        <w:t xml:space="preserve"> áll</w:t>
      </w:r>
    </w:p>
    <w:p w:rsidR="00AF3387" w:rsidRPr="00F531C0" w:rsidRDefault="00AF3387" w:rsidP="004F0105">
      <w:pPr>
        <w:pStyle w:val="ListParagraph"/>
        <w:numPr>
          <w:ilvl w:val="0"/>
          <w:numId w:val="23"/>
        </w:numPr>
        <w:tabs>
          <w:tab w:val="left" w:pos="7844"/>
        </w:tabs>
        <w:spacing w:before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uralkodónak illik a </w:t>
      </w:r>
      <w:r w:rsidRPr="00F531C0">
        <w:rPr>
          <w:rFonts w:ascii="Times New Roman" w:hAnsi="Times New Roman" w:cs="Times New Roman"/>
          <w:b/>
          <w:bCs/>
          <w:lang w:eastAsia="hu-HU"/>
        </w:rPr>
        <w:t>tanács</w:t>
      </w:r>
      <w:r w:rsidRPr="00F531C0">
        <w:rPr>
          <w:rFonts w:ascii="Times New Roman" w:hAnsi="Times New Roman" w:cs="Times New Roman"/>
          <w:lang w:eastAsia="hu-HU"/>
        </w:rPr>
        <w:t xml:space="preserve"> véleményét kikérni, ami azt jelenti, hogy a tanácsnak bele kell egyeznie a döntésekbe</w:t>
      </w:r>
    </w:p>
    <w:p w:rsidR="00AF3387" w:rsidRPr="00F531C0" w:rsidRDefault="00AF3387" w:rsidP="004F0105">
      <w:pPr>
        <w:pStyle w:val="ListParagraph"/>
        <w:numPr>
          <w:ilvl w:val="0"/>
          <w:numId w:val="23"/>
        </w:numPr>
        <w:tabs>
          <w:tab w:val="left" w:pos="7844"/>
        </w:tabs>
        <w:spacing w:before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nádorispán fogja össze a vármegyeispánokat</w:t>
      </w:r>
      <w:r w:rsidRPr="00F531C0">
        <w:rPr>
          <w:rFonts w:ascii="Times New Roman" w:hAnsi="Times New Roman" w:cs="Times New Roman"/>
          <w:lang w:eastAsia="hu-HU"/>
        </w:rPr>
        <w:t>, aki az uralkodó utáni legfontosabb személy</w:t>
      </w:r>
    </w:p>
    <w:p w:rsidR="00AF3387" w:rsidRPr="00F531C0" w:rsidRDefault="00AF3387" w:rsidP="004F0105">
      <w:pPr>
        <w:pStyle w:val="ListParagraph"/>
        <w:numPr>
          <w:ilvl w:val="0"/>
          <w:numId w:val="23"/>
        </w:numPr>
        <w:tabs>
          <w:tab w:val="left" w:pos="7844"/>
        </w:tabs>
        <w:spacing w:before="18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István a törvényeit két törvénykönyvben foglalta össze</w:t>
      </w:r>
    </w:p>
    <w:p w:rsidR="00AF3387" w:rsidRPr="00F531C0" w:rsidRDefault="00AF3387" w:rsidP="000D3301">
      <w:pPr>
        <w:tabs>
          <w:tab w:val="left" w:pos="7844"/>
        </w:tabs>
        <w:spacing w:before="18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Hadsereg:</w:t>
      </w:r>
    </w:p>
    <w:p w:rsidR="00AF3387" w:rsidRPr="00F531C0" w:rsidRDefault="00AF3387" w:rsidP="004F0105">
      <w:pPr>
        <w:pStyle w:val="ListParagraph"/>
        <w:numPr>
          <w:ilvl w:val="0"/>
          <w:numId w:val="24"/>
        </w:numPr>
        <w:tabs>
          <w:tab w:val="left" w:pos="963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hadserege a királyi vármegyékre épül</w:t>
      </w:r>
    </w:p>
    <w:p w:rsidR="00AF3387" w:rsidRPr="00F531C0" w:rsidRDefault="00AF3387" w:rsidP="004F0105">
      <w:pPr>
        <w:pStyle w:val="ListParagraph"/>
        <w:numPr>
          <w:ilvl w:val="0"/>
          <w:numId w:val="24"/>
        </w:numPr>
        <w:tabs>
          <w:tab w:val="left" w:pos="963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Nyugati vitézek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lovagi hadviselés</w:t>
      </w:r>
    </w:p>
    <w:p w:rsidR="00AF3387" w:rsidRPr="00F531C0" w:rsidRDefault="00AF3387" w:rsidP="000D3301">
      <w:pPr>
        <w:tabs>
          <w:tab w:val="left" w:pos="971"/>
        </w:tabs>
        <w:spacing w:before="0"/>
        <w:ind w:left="6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0D3301">
      <w:pPr>
        <w:tabs>
          <w:tab w:val="left" w:pos="971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István külpolitikájának célja:</w:t>
      </w:r>
    </w:p>
    <w:p w:rsidR="00AF3387" w:rsidRPr="00F531C0" w:rsidRDefault="00AF3387" w:rsidP="004F0105">
      <w:pPr>
        <w:pStyle w:val="ListParagraph"/>
        <w:numPr>
          <w:ilvl w:val="0"/>
          <w:numId w:val="25"/>
        </w:numPr>
        <w:tabs>
          <w:tab w:val="left" w:pos="971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ország egységének megtartása</w:t>
      </w:r>
    </w:p>
    <w:p w:rsidR="00AF3387" w:rsidRPr="00F531C0" w:rsidRDefault="00AF3387" w:rsidP="004F0105">
      <w:pPr>
        <w:pStyle w:val="ListParagraph"/>
        <w:numPr>
          <w:ilvl w:val="0"/>
          <w:numId w:val="25"/>
        </w:numPr>
        <w:tabs>
          <w:tab w:val="left" w:pos="971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külföldi támadások visszaverése</w:t>
      </w:r>
    </w:p>
    <w:p w:rsidR="00AF3387" w:rsidRPr="00F531C0" w:rsidRDefault="00AF3387" w:rsidP="004F0105">
      <w:pPr>
        <w:pStyle w:val="ListParagraph"/>
        <w:numPr>
          <w:ilvl w:val="0"/>
          <w:numId w:val="25"/>
        </w:numPr>
        <w:tabs>
          <w:tab w:val="left" w:pos="971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béke a szomszédokkal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maradjon energiája az államszervezésre:</w:t>
      </w:r>
    </w:p>
    <w:p w:rsidR="00AF3387" w:rsidRPr="00F531C0" w:rsidRDefault="00AF3387" w:rsidP="004F0105">
      <w:pPr>
        <w:pStyle w:val="ListParagraph"/>
        <w:numPr>
          <w:ilvl w:val="0"/>
          <w:numId w:val="26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Német-római Birodalom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Gizella</w:t>
      </w:r>
      <w:r w:rsidRPr="00F531C0">
        <w:rPr>
          <w:rFonts w:ascii="Times New Roman" w:hAnsi="Times New Roman" w:cs="Times New Roman"/>
          <w:lang w:eastAsia="hu-HU"/>
        </w:rPr>
        <w:t xml:space="preserve"> miatt jó kapcsolatok, de </w:t>
      </w:r>
      <w:r w:rsidRPr="00F531C0">
        <w:rPr>
          <w:rFonts w:ascii="Times New Roman" w:hAnsi="Times New Roman" w:cs="Times New Roman"/>
          <w:b/>
          <w:bCs/>
          <w:lang w:eastAsia="hu-HU"/>
        </w:rPr>
        <w:t>1030</w:t>
      </w:r>
      <w:r w:rsidRPr="00F531C0">
        <w:rPr>
          <w:rFonts w:ascii="Times New Roman" w:hAnsi="Times New Roman" w:cs="Times New Roman"/>
          <w:lang w:eastAsia="hu-HU"/>
        </w:rPr>
        <w:t xml:space="preserve">-ban </w:t>
      </w:r>
      <w:r w:rsidRPr="00F531C0">
        <w:rPr>
          <w:rFonts w:ascii="Times New Roman" w:hAnsi="Times New Roman" w:cs="Times New Roman"/>
          <w:b/>
          <w:bCs/>
          <w:lang w:eastAsia="hu-HU"/>
        </w:rPr>
        <w:t>II. Konrád</w:t>
      </w:r>
      <w:r w:rsidRPr="00F531C0">
        <w:rPr>
          <w:rFonts w:ascii="Times New Roman" w:hAnsi="Times New Roman" w:cs="Times New Roman"/>
          <w:lang w:eastAsia="hu-HU"/>
        </w:rPr>
        <w:t>, a német-római császár támad ellene, de a támadást visszaveri, majd békét köt vele</w:t>
      </w:r>
    </w:p>
    <w:p w:rsidR="00AF3387" w:rsidRPr="00F531C0" w:rsidRDefault="00AF3387" w:rsidP="004F0105">
      <w:pPr>
        <w:pStyle w:val="ListParagraph"/>
        <w:numPr>
          <w:ilvl w:val="0"/>
          <w:numId w:val="26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Keleten rokonságba kerül </w:t>
      </w:r>
      <w:r w:rsidRPr="00F531C0">
        <w:rPr>
          <w:rFonts w:ascii="Times New Roman" w:hAnsi="Times New Roman" w:cs="Times New Roman"/>
          <w:b/>
          <w:bCs/>
          <w:lang w:eastAsia="hu-HU"/>
        </w:rPr>
        <w:t>Bölcs Jaroszlávval</w:t>
      </w:r>
      <w:r w:rsidRPr="00F531C0">
        <w:rPr>
          <w:rFonts w:ascii="Times New Roman" w:hAnsi="Times New Roman" w:cs="Times New Roman"/>
          <w:lang w:eastAsia="hu-HU"/>
        </w:rPr>
        <w:t xml:space="preserve">, a </w:t>
      </w:r>
      <w:r w:rsidRPr="00F531C0">
        <w:rPr>
          <w:rFonts w:ascii="Times New Roman" w:hAnsi="Times New Roman" w:cs="Times New Roman"/>
          <w:b/>
          <w:bCs/>
          <w:lang w:eastAsia="hu-HU"/>
        </w:rPr>
        <w:t>kijevi Rusz urával</w:t>
      </w:r>
    </w:p>
    <w:p w:rsidR="00AF3387" w:rsidRPr="00F531C0" w:rsidRDefault="00AF3387" w:rsidP="004F0105">
      <w:pPr>
        <w:pStyle w:val="ListParagraph"/>
        <w:numPr>
          <w:ilvl w:val="0"/>
          <w:numId w:val="26"/>
        </w:numPr>
        <w:tabs>
          <w:tab w:val="left" w:pos="1357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országra támadó </w:t>
      </w:r>
      <w:r w:rsidRPr="00F531C0">
        <w:rPr>
          <w:rFonts w:ascii="Times New Roman" w:hAnsi="Times New Roman" w:cs="Times New Roman"/>
          <w:b/>
          <w:bCs/>
          <w:lang w:eastAsia="hu-HU"/>
        </w:rPr>
        <w:t>besenyőket befogadja</w:t>
      </w:r>
    </w:p>
    <w:p w:rsidR="00AF3387" w:rsidRPr="00F531C0" w:rsidRDefault="00AF3387" w:rsidP="008A22E5">
      <w:pPr>
        <w:tabs>
          <w:tab w:val="left" w:pos="1357"/>
        </w:tabs>
        <w:spacing w:before="0"/>
        <w:ind w:left="126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8A22E5">
      <w:pPr>
        <w:tabs>
          <w:tab w:val="left" w:pos="1282"/>
        </w:tabs>
        <w:spacing w:before="0"/>
        <w:ind w:left="60"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Öröklés: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28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István legégetőbb gondja az utódlás kérdése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28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gyermekei sorra meghalnak csecsemőkorban, egyedül Imre éli túl csak a gyerekkort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28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neki írja István </w:t>
      </w:r>
      <w:r w:rsidRPr="00F531C0">
        <w:rPr>
          <w:rFonts w:ascii="Times New Roman" w:hAnsi="Times New Roman" w:cs="Times New Roman"/>
          <w:b/>
          <w:bCs/>
          <w:lang w:eastAsia="hu-HU"/>
        </w:rPr>
        <w:t>Intelmek című könyvét</w:t>
      </w:r>
      <w:r w:rsidRPr="00F531C0">
        <w:rPr>
          <w:rFonts w:ascii="Times New Roman" w:hAnsi="Times New Roman" w:cs="Times New Roman"/>
          <w:lang w:eastAsia="hu-HU"/>
        </w:rPr>
        <w:t>, amelyben felvilágosítást ad a bölcs kormányzás módszereiről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28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Műfaja: </w:t>
      </w:r>
      <w:r w:rsidRPr="00F531C0">
        <w:rPr>
          <w:rFonts w:ascii="Times New Roman" w:hAnsi="Times New Roman" w:cs="Times New Roman"/>
          <w:b/>
          <w:bCs/>
          <w:lang w:eastAsia="hu-HU"/>
        </w:rPr>
        <w:t>királytükör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10 pont</w:t>
      </w:r>
      <w:r w:rsidRPr="00F531C0">
        <w:rPr>
          <w:rFonts w:ascii="Times New Roman" w:hAnsi="Times New Roman" w:cs="Times New Roman"/>
          <w:lang w:eastAsia="hu-HU"/>
        </w:rPr>
        <w:t>ba foglalja a jó és helyes kormányzás alapelveit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28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ideális király: türelmes, igazságos, jámbor, figyel a tanácsokra, segíti az egyházat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28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befogadja az idegeneket, mert „</w:t>
      </w:r>
      <w:r w:rsidRPr="00F531C0">
        <w:rPr>
          <w:rFonts w:ascii="Times New Roman" w:hAnsi="Times New Roman" w:cs="Times New Roman"/>
          <w:b/>
          <w:bCs/>
          <w:i/>
          <w:iCs/>
          <w:lang w:eastAsia="hu-HU"/>
        </w:rPr>
        <w:t>Az egynyelvű és szokású ország gyenge és esendő."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282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Imrét sikerül elfogadtatnia utódjának az előkelőkkel, de legnagyobb bánatára </w:t>
      </w:r>
      <w:r w:rsidRPr="00F531C0">
        <w:rPr>
          <w:rFonts w:ascii="Times New Roman" w:hAnsi="Times New Roman" w:cs="Times New Roman"/>
          <w:b/>
          <w:bCs/>
          <w:lang w:eastAsia="hu-HU"/>
        </w:rPr>
        <w:t>103l</w:t>
      </w:r>
      <w:r w:rsidRPr="00F531C0">
        <w:rPr>
          <w:rFonts w:ascii="Times New Roman" w:hAnsi="Times New Roman" w:cs="Times New Roman"/>
          <w:lang w:eastAsia="hu-HU"/>
        </w:rPr>
        <w:t>-ben vadászat közben Biharban meghal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601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Vazult</w:t>
      </w:r>
      <w:r w:rsidRPr="00F531C0">
        <w:rPr>
          <w:rFonts w:ascii="Times New Roman" w:hAnsi="Times New Roman" w:cs="Times New Roman"/>
          <w:lang w:eastAsia="hu-HU"/>
        </w:rPr>
        <w:t>, az unokatestvére, lehetséges utódjelölt, de ő a régi rend híve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601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ennek érdekében megvakíttatja Vazult, fülébe forró ólmot öntet, ekképpen uralkodásképtelenné teszi őt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tabs>
          <w:tab w:val="left" w:pos="1601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Vazul fiainak (</w:t>
      </w:r>
      <w:r w:rsidRPr="00F531C0">
        <w:rPr>
          <w:rFonts w:ascii="Times New Roman" w:hAnsi="Times New Roman" w:cs="Times New Roman"/>
          <w:b/>
          <w:bCs/>
          <w:lang w:eastAsia="hu-HU"/>
        </w:rPr>
        <w:t>András, Béla, Levente</w:t>
      </w:r>
      <w:r w:rsidRPr="00F531C0">
        <w:rPr>
          <w:rFonts w:ascii="Times New Roman" w:hAnsi="Times New Roman" w:cs="Times New Roman"/>
          <w:lang w:eastAsia="hu-HU"/>
        </w:rPr>
        <w:t xml:space="preserve">) ezért </w:t>
      </w:r>
      <w:r w:rsidRPr="00F531C0">
        <w:rPr>
          <w:rFonts w:ascii="Times New Roman" w:hAnsi="Times New Roman" w:cs="Times New Roman"/>
          <w:b/>
          <w:bCs/>
          <w:lang w:eastAsia="hu-HU"/>
        </w:rPr>
        <w:t>Lengyelországba kell menekülniük</w:t>
      </w:r>
      <w:r w:rsidRPr="00F531C0">
        <w:rPr>
          <w:rFonts w:ascii="Times New Roman" w:hAnsi="Times New Roman" w:cs="Times New Roman"/>
          <w:lang w:eastAsia="hu-HU"/>
        </w:rPr>
        <w:t>, nehogy ők is apjuk sorsára jussanak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István </w:t>
      </w:r>
      <w:r w:rsidRPr="00F531C0">
        <w:rPr>
          <w:rFonts w:ascii="Times New Roman" w:hAnsi="Times New Roman" w:cs="Times New Roman"/>
          <w:b/>
          <w:bCs/>
          <w:lang w:eastAsia="hu-HU"/>
        </w:rPr>
        <w:t>Orseolo Pétert</w:t>
      </w:r>
      <w:r w:rsidRPr="00F531C0">
        <w:rPr>
          <w:rFonts w:ascii="Times New Roman" w:hAnsi="Times New Roman" w:cs="Times New Roman"/>
          <w:lang w:eastAsia="hu-HU"/>
        </w:rPr>
        <w:t xml:space="preserve"> nevezi ki utódjává, aki István unokaöccse (nővérének és a velencei dogénak a fia)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bízik benne, hogy ő majd folytatja a művét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1038. augusztus 15</w:t>
      </w:r>
      <w:r w:rsidRPr="00F531C0">
        <w:rPr>
          <w:rFonts w:ascii="Times New Roman" w:hAnsi="Times New Roman" w:cs="Times New Roman"/>
          <w:lang w:eastAsia="hu-HU"/>
        </w:rPr>
        <w:t>-én István meghal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egyház érdemeinek elismerése mellett </w:t>
      </w:r>
      <w:r w:rsidRPr="00F531C0">
        <w:rPr>
          <w:rFonts w:ascii="Times New Roman" w:hAnsi="Times New Roman" w:cs="Times New Roman"/>
          <w:b/>
          <w:bCs/>
          <w:lang w:eastAsia="hu-HU"/>
        </w:rPr>
        <w:t>1083</w:t>
      </w:r>
      <w:r w:rsidRPr="00F531C0">
        <w:rPr>
          <w:rFonts w:ascii="Times New Roman" w:hAnsi="Times New Roman" w:cs="Times New Roman"/>
          <w:lang w:eastAsia="hu-HU"/>
        </w:rPr>
        <w:t>-ban szentté avatja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jelentősége: Magyarország beilleszkedik Európába, megerősíti a pozícióit Közép-Kelet-Európában </w:t>
      </w:r>
      <w:r w:rsidRPr="00F531C0">
        <w:rPr>
          <w:rFonts w:ascii="Times New Roman" w:hAnsi="Times New Roman" w:cs="Times New Roman"/>
          <w:b/>
          <w:bCs/>
          <w:lang w:eastAsia="hu-HU"/>
        </w:rPr>
        <w:t>1918</w:t>
      </w:r>
      <w:r w:rsidRPr="00F531C0">
        <w:rPr>
          <w:rFonts w:ascii="Times New Roman" w:hAnsi="Times New Roman" w:cs="Times New Roman"/>
          <w:lang w:eastAsia="hu-HU"/>
        </w:rPr>
        <w:t>-ig</w:t>
      </w:r>
    </w:p>
    <w:p w:rsidR="00AF3387" w:rsidRPr="00F531C0" w:rsidRDefault="00AF3387" w:rsidP="004F0105">
      <w:pPr>
        <w:pStyle w:val="ListParagraph"/>
        <w:numPr>
          <w:ilvl w:val="0"/>
          <w:numId w:val="2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legnagyobb történelmi alakjaink egyike, minden korban tisztelet és megbecsülés illette</w:t>
      </w:r>
    </w:p>
    <w:p w:rsidR="00AF3387" w:rsidRPr="00F531C0" w:rsidRDefault="00AF3387" w:rsidP="008A22E5">
      <w:pPr>
        <w:spacing w:before="0"/>
        <w:ind w:left="60"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59781C">
      <w:pPr>
        <w:spacing w:before="0"/>
        <w:ind w:left="340" w:right="40" w:hanging="30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59781C">
      <w:pPr>
        <w:spacing w:before="0"/>
        <w:ind w:left="340" w:right="40" w:hanging="30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XII-XIII. század fordulóján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III. Béla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1172-1196</w:t>
      </w:r>
      <w:r w:rsidRPr="00F531C0">
        <w:rPr>
          <w:rFonts w:ascii="Times New Roman" w:hAnsi="Times New Roman" w:cs="Times New Roman"/>
          <w:lang w:eastAsia="hu-HU"/>
        </w:rPr>
        <w:t xml:space="preserve">) az idősebb fiára, </w:t>
      </w:r>
      <w:r w:rsidRPr="00F531C0">
        <w:rPr>
          <w:rFonts w:ascii="Times New Roman" w:hAnsi="Times New Roman" w:cs="Times New Roman"/>
          <w:b/>
          <w:bCs/>
          <w:lang w:eastAsia="hu-HU"/>
        </w:rPr>
        <w:t>Imrére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1196-1204)</w:t>
      </w:r>
      <w:r w:rsidRPr="00F531C0">
        <w:rPr>
          <w:rFonts w:ascii="Times New Roman" w:hAnsi="Times New Roman" w:cs="Times New Roman"/>
          <w:lang w:eastAsia="hu-HU"/>
        </w:rPr>
        <w:t xml:space="preserve"> hagyta a trónt. Fiatalabb fia, András herceg pedig apjának a pápának tett ígéretét - miszerint a Szentföldre vezet keresztes hadjáratot - örökölte. András a hatalmas összegből, amit a hadseregre kellett volna fordítania, szövetkezni kezdett bátyja ellen, s az ország megosztására kényszerítette.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testvérküzdelem fő vesztese a királyi </w:t>
      </w:r>
      <w:r w:rsidRPr="00F531C0">
        <w:rPr>
          <w:rFonts w:ascii="Times New Roman" w:hAnsi="Times New Roman" w:cs="Times New Roman"/>
          <w:b/>
          <w:bCs/>
          <w:lang w:eastAsia="hu-HU"/>
        </w:rPr>
        <w:t>birtokállomány</w:t>
      </w:r>
      <w:r w:rsidRPr="00F531C0">
        <w:rPr>
          <w:rFonts w:ascii="Times New Roman" w:hAnsi="Times New Roman" w:cs="Times New Roman"/>
          <w:lang w:eastAsia="hu-HU"/>
        </w:rPr>
        <w:t xml:space="preserve"> lett, mivel mindkét fiú a hatalom megtartása, illetve megszerzése érdekében bőkezűen osztogatta apjuk rájuk hagyott földjeit. Imre halála után (</w:t>
      </w:r>
      <w:r w:rsidRPr="00F531C0">
        <w:rPr>
          <w:rFonts w:ascii="Times New Roman" w:hAnsi="Times New Roman" w:cs="Times New Roman"/>
          <w:b/>
          <w:bCs/>
          <w:lang w:eastAsia="hu-HU"/>
        </w:rPr>
        <w:t>1204</w:t>
      </w:r>
      <w:r w:rsidRPr="00F531C0">
        <w:rPr>
          <w:rFonts w:ascii="Times New Roman" w:hAnsi="Times New Roman" w:cs="Times New Roman"/>
          <w:lang w:eastAsia="hu-HU"/>
        </w:rPr>
        <w:t xml:space="preserve">) rövid ideig a csecsemő </w:t>
      </w:r>
      <w:r w:rsidRPr="00F531C0">
        <w:rPr>
          <w:rFonts w:ascii="Times New Roman" w:hAnsi="Times New Roman" w:cs="Times New Roman"/>
          <w:b/>
          <w:bCs/>
          <w:lang w:eastAsia="hu-HU"/>
        </w:rPr>
        <w:t>III. László (1204-05)</w:t>
      </w:r>
      <w:r w:rsidRPr="00F531C0">
        <w:rPr>
          <w:rFonts w:ascii="Times New Roman" w:hAnsi="Times New Roman" w:cs="Times New Roman"/>
          <w:lang w:eastAsia="hu-HU"/>
        </w:rPr>
        <w:t xml:space="preserve"> következett, majd András szerezte meg a hatalmat, aki </w:t>
      </w:r>
      <w:r w:rsidRPr="00F531C0">
        <w:rPr>
          <w:rFonts w:ascii="Times New Roman" w:hAnsi="Times New Roman" w:cs="Times New Roman"/>
          <w:b/>
          <w:bCs/>
          <w:lang w:eastAsia="hu-HU"/>
        </w:rPr>
        <w:t>II. András</w:t>
      </w:r>
      <w:r w:rsidRPr="00F531C0">
        <w:rPr>
          <w:rFonts w:ascii="Times New Roman" w:hAnsi="Times New Roman" w:cs="Times New Roman"/>
          <w:lang w:eastAsia="hu-HU"/>
        </w:rPr>
        <w:t xml:space="preserve"> néven lépett trónra. </w:t>
      </w:r>
    </w:p>
    <w:p w:rsidR="00AF3387" w:rsidRPr="00F531C0" w:rsidRDefault="00AF3387" w:rsidP="0059781C">
      <w:pPr>
        <w:spacing w:before="0"/>
        <w:ind w:left="340" w:right="40" w:hanging="30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59781C">
      <w:pPr>
        <w:spacing w:before="0"/>
        <w:ind w:left="340" w:right="40" w:hanging="30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Trónharcok (1038- 1077) </w:t>
      </w:r>
    </w:p>
    <w:p w:rsidR="00AF3387" w:rsidRPr="00F531C0" w:rsidRDefault="00AF3387" w:rsidP="0059781C">
      <w:pPr>
        <w:spacing w:before="0"/>
        <w:ind w:left="340" w:right="40" w:hanging="300"/>
        <w:jc w:val="both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59781C">
      <w:pPr>
        <w:spacing w:before="0"/>
        <w:ind w:left="340" w:right="40" w:hanging="30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Orseolo Péter (1038-1041)</w:t>
      </w:r>
    </w:p>
    <w:p w:rsidR="00AF3387" w:rsidRPr="00F531C0" w:rsidRDefault="00AF3387" w:rsidP="004F0105">
      <w:pPr>
        <w:pStyle w:val="ListParagraph"/>
        <w:numPr>
          <w:ilvl w:val="0"/>
          <w:numId w:val="28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folytatja István király politikáját: kereszttény Magyarország kiépítése</w:t>
      </w:r>
    </w:p>
    <w:p w:rsidR="00AF3387" w:rsidRPr="00F531C0" w:rsidRDefault="00AF3387" w:rsidP="004F0105">
      <w:pPr>
        <w:pStyle w:val="ListParagraph"/>
        <w:numPr>
          <w:ilvl w:val="0"/>
          <w:numId w:val="28"/>
        </w:num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idegenekkel veszi körbe magát és kér tőlük tanácsokat (olaszok, németek)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magyar előkelőket sértette, elüldözik </w:t>
      </w:r>
      <w:r w:rsidRPr="00F531C0">
        <w:rPr>
          <w:rFonts w:ascii="Times New Roman" w:hAnsi="Times New Roman" w:cs="Times New Roman"/>
          <w:b/>
          <w:bCs/>
          <w:lang w:eastAsia="hu-HU"/>
        </w:rPr>
        <w:t>1041</w:t>
      </w:r>
      <w:r w:rsidRPr="00F531C0">
        <w:rPr>
          <w:rFonts w:ascii="Times New Roman" w:hAnsi="Times New Roman" w:cs="Times New Roman"/>
          <w:lang w:eastAsia="hu-HU"/>
        </w:rPr>
        <w:t xml:space="preserve">-ben 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Aba Sámuel (1041-1044) </w:t>
      </w:r>
      <w:r w:rsidRPr="00F531C0">
        <w:rPr>
          <w:rFonts w:ascii="Times New Roman" w:hAnsi="Times New Roman" w:cs="Times New Roman"/>
          <w:lang w:eastAsia="hu-HU"/>
        </w:rPr>
        <w:t>az ország nádora volt</w:t>
      </w:r>
    </w:p>
    <w:p w:rsidR="00AF3387" w:rsidRPr="00F531C0" w:rsidRDefault="00AF3387" w:rsidP="00F333D4">
      <w:p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Aba Sámuel (1041-1044)</w:t>
      </w:r>
    </w:p>
    <w:p w:rsidR="00AF3387" w:rsidRPr="00F531C0" w:rsidRDefault="00AF3387" w:rsidP="004F0105">
      <w:pPr>
        <w:pStyle w:val="ListParagraph"/>
        <w:numPr>
          <w:ilvl w:val="0"/>
          <w:numId w:val="29"/>
        </w:num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alacsonyrendű szabadokkal veszi körbe magát, </w:t>
      </w:r>
      <w:r w:rsidRPr="00F531C0">
        <w:rPr>
          <w:rFonts w:ascii="Times New Roman" w:hAnsi="Times New Roman" w:cs="Times New Roman"/>
          <w:b/>
          <w:bCs/>
          <w:lang w:eastAsia="hu-HU"/>
        </w:rPr>
        <w:t>III Henrik</w:t>
      </w:r>
      <w:r w:rsidRPr="00F531C0">
        <w:rPr>
          <w:rFonts w:ascii="Times New Roman" w:hAnsi="Times New Roman" w:cs="Times New Roman"/>
          <w:lang w:eastAsia="hu-HU"/>
        </w:rPr>
        <w:t xml:space="preserve"> segítségével legyőzi </w:t>
      </w:r>
      <w:r w:rsidRPr="00F531C0">
        <w:rPr>
          <w:rFonts w:ascii="Times New Roman" w:hAnsi="Times New Roman" w:cs="Times New Roman"/>
          <w:b/>
          <w:bCs/>
          <w:lang w:eastAsia="hu-HU"/>
        </w:rPr>
        <w:t>Orseolo Pétert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1044</w:t>
      </w:r>
      <w:r w:rsidRPr="00F531C0">
        <w:rPr>
          <w:rFonts w:ascii="Times New Roman" w:hAnsi="Times New Roman" w:cs="Times New Roman"/>
          <w:lang w:eastAsia="hu-HU"/>
        </w:rPr>
        <w:t xml:space="preserve">-ben Ménfőn </w:t>
      </w:r>
      <w:r w:rsidRPr="00F531C0">
        <w:rPr>
          <w:rFonts w:ascii="Times New Roman" w:hAnsi="Times New Roman" w:cs="Times New Roman"/>
          <w:b/>
          <w:bCs/>
          <w:lang w:eastAsia="hu-HU"/>
        </w:rPr>
        <w:t>Orseolo Péter: 2.1044-1046</w:t>
      </w:r>
    </w:p>
    <w:p w:rsidR="00AF3387" w:rsidRPr="00F531C0" w:rsidRDefault="00AF3387" w:rsidP="004F0105">
      <w:pPr>
        <w:pStyle w:val="ListParagraph"/>
        <w:numPr>
          <w:ilvl w:val="0"/>
          <w:numId w:val="29"/>
        </w:num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III Henrik</w:t>
      </w:r>
      <w:r w:rsidRPr="00F531C0">
        <w:rPr>
          <w:rFonts w:ascii="Times New Roman" w:hAnsi="Times New Roman" w:cs="Times New Roman"/>
          <w:lang w:eastAsia="hu-HU"/>
        </w:rPr>
        <w:t xml:space="preserve">nek (NRCS) hűbéresévé válik (Fehérvár)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főpapok és urak ellene fordulnak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>haza hívják Kijevből Andrást és Leventét</w:t>
      </w:r>
    </w:p>
    <w:p w:rsidR="00AF3387" w:rsidRPr="00F531C0" w:rsidRDefault="00AF3387" w:rsidP="00BB7844">
      <w:pPr>
        <w:pStyle w:val="ListParagraph"/>
        <w:spacing w:before="0"/>
        <w:ind w:right="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B7844">
      <w:p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I. András (1046-1060)</w:t>
      </w:r>
    </w:p>
    <w:p w:rsidR="00AF3387" w:rsidRPr="00F531C0" w:rsidRDefault="00AF3387" w:rsidP="004F0105">
      <w:pPr>
        <w:numPr>
          <w:ilvl w:val="0"/>
          <w:numId w:val="30"/>
        </w:numPr>
        <w:tabs>
          <w:tab w:val="left" w:pos="152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nem hűbérese III Henriknek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császár hadat indít ellene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András </w:t>
      </w:r>
      <w:r w:rsidRPr="00F531C0">
        <w:rPr>
          <w:rFonts w:ascii="Times New Roman" w:hAnsi="Times New Roman" w:cs="Times New Roman"/>
          <w:b/>
          <w:bCs/>
          <w:lang w:eastAsia="hu-HU"/>
        </w:rPr>
        <w:t>haza hívja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Béla herceget</w:t>
      </w:r>
      <w:r w:rsidRPr="00F531C0">
        <w:rPr>
          <w:rFonts w:ascii="Times New Roman" w:hAnsi="Times New Roman" w:cs="Times New Roman"/>
          <w:lang w:eastAsia="hu-HU"/>
        </w:rPr>
        <w:t xml:space="preserve">: cserébe megkapja </w:t>
      </w:r>
      <w:r w:rsidRPr="00F531C0">
        <w:rPr>
          <w:rFonts w:ascii="Times New Roman" w:hAnsi="Times New Roman" w:cs="Times New Roman"/>
          <w:b/>
          <w:bCs/>
          <w:lang w:eastAsia="hu-HU"/>
        </w:rPr>
        <w:t>az ország 1/3-át irányításra</w:t>
      </w:r>
      <w:r w:rsidRPr="00F531C0">
        <w:rPr>
          <w:rFonts w:ascii="Times New Roman" w:hAnsi="Times New Roman" w:cs="Times New Roman"/>
          <w:lang w:eastAsia="hu-HU"/>
        </w:rPr>
        <w:t xml:space="preserve"> (Dukátus: Felvidék, Kelet Mo., Várad) és ő lehet a király András halála után Sámuel -megoldódik az öröklés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tiszavárkonyi próba -</w:t>
      </w:r>
      <w:r w:rsidRPr="00F531C0">
        <w:rPr>
          <w:rFonts w:ascii="Times New Roman" w:hAnsi="Times New Roman" w:cs="Times New Roman"/>
          <w:b/>
          <w:bCs/>
          <w:lang w:eastAsia="hu-HU"/>
        </w:rPr>
        <w:t>1060</w:t>
      </w:r>
      <w:r w:rsidRPr="00F531C0">
        <w:rPr>
          <w:rFonts w:ascii="Times New Roman" w:hAnsi="Times New Roman" w:cs="Times New Roman"/>
          <w:lang w:eastAsia="hu-HU"/>
        </w:rPr>
        <w:t>: Béla sereggel támad a királyra, győz</w:t>
      </w:r>
    </w:p>
    <w:p w:rsidR="00AF3387" w:rsidRPr="00F531C0" w:rsidRDefault="00AF3387" w:rsidP="00BB7844">
      <w:pPr>
        <w:tabs>
          <w:tab w:val="left" w:pos="152"/>
        </w:tabs>
        <w:spacing w:before="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B7844">
      <w:pPr>
        <w:tabs>
          <w:tab w:val="left" w:pos="152"/>
        </w:tabs>
        <w:spacing w:before="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B7844">
      <w:pPr>
        <w:tabs>
          <w:tab w:val="left" w:pos="152"/>
        </w:tabs>
        <w:spacing w:before="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01108B">
      <w:p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I. Béla (1060-1063)</w:t>
      </w:r>
      <w:r w:rsidRPr="00F531C0">
        <w:rPr>
          <w:rFonts w:ascii="Times New Roman" w:hAnsi="Times New Roman" w:cs="Times New Roman"/>
          <w:lang w:eastAsia="hu-HU"/>
        </w:rPr>
        <w:t xml:space="preserve"> a régi hit maradványai elleni harc (2. pogány lázadás) </w:t>
      </w:r>
      <w:r w:rsidRPr="00F531C0">
        <w:rPr>
          <w:rFonts w:ascii="Times New Roman" w:hAnsi="Times New Roman" w:cs="Times New Roman"/>
          <w:b/>
          <w:bCs/>
          <w:lang w:eastAsia="hu-HU"/>
        </w:rPr>
        <w:t>1063</w:t>
      </w:r>
      <w:r w:rsidRPr="00F531C0">
        <w:rPr>
          <w:rFonts w:ascii="Times New Roman" w:hAnsi="Times New Roman" w:cs="Times New Roman"/>
          <w:lang w:eastAsia="hu-HU"/>
        </w:rPr>
        <w:t xml:space="preserve">-ban </w:t>
      </w:r>
      <w:r w:rsidRPr="00F531C0">
        <w:rPr>
          <w:rFonts w:ascii="Times New Roman" w:hAnsi="Times New Roman" w:cs="Times New Roman"/>
          <w:b/>
          <w:bCs/>
          <w:lang w:eastAsia="hu-HU"/>
        </w:rPr>
        <w:t>IV Henrik</w:t>
      </w:r>
      <w:r w:rsidRPr="00F531C0">
        <w:rPr>
          <w:rFonts w:ascii="Times New Roman" w:hAnsi="Times New Roman" w:cs="Times New Roman"/>
          <w:lang w:eastAsia="hu-HU"/>
        </w:rPr>
        <w:t xml:space="preserve"> rá támad- sógorának segít megszerezni a trónt </w:t>
      </w:r>
      <w:r w:rsidRPr="00F531C0">
        <w:rPr>
          <w:rFonts w:ascii="Times New Roman" w:hAnsi="Times New Roman" w:cs="Times New Roman"/>
          <w:b/>
          <w:bCs/>
          <w:lang w:eastAsia="hu-HU"/>
        </w:rPr>
        <w:t>Salamon (1063-1074)</w:t>
      </w:r>
      <w:r w:rsidRPr="00F531C0">
        <w:rPr>
          <w:rFonts w:ascii="Times New Roman" w:hAnsi="Times New Roman" w:cs="Times New Roman"/>
          <w:lang w:eastAsia="hu-HU"/>
        </w:rPr>
        <w:t xml:space="preserve"> összefogás </w:t>
      </w:r>
      <w:r w:rsidRPr="00F531C0">
        <w:rPr>
          <w:rFonts w:ascii="Times New Roman" w:hAnsi="Times New Roman" w:cs="Times New Roman"/>
          <w:b/>
          <w:bCs/>
          <w:lang w:eastAsia="hu-HU"/>
        </w:rPr>
        <w:t>Béla fiaival (Géza és László):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besenyők támadása</w:t>
      </w:r>
      <w:r w:rsidRPr="00F531C0">
        <w:rPr>
          <w:rFonts w:ascii="Times New Roman" w:hAnsi="Times New Roman" w:cs="Times New Roman"/>
          <w:lang w:eastAsia="hu-HU"/>
        </w:rPr>
        <w:t xml:space="preserve"> miatt (</w:t>
      </w:r>
      <w:r w:rsidRPr="00F531C0">
        <w:rPr>
          <w:rFonts w:ascii="Times New Roman" w:hAnsi="Times New Roman" w:cs="Times New Roman"/>
          <w:b/>
          <w:bCs/>
          <w:lang w:eastAsia="hu-HU"/>
        </w:rPr>
        <w:t>1068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Kerlés</w:t>
      </w:r>
      <w:r w:rsidRPr="00F531C0">
        <w:rPr>
          <w:rFonts w:ascii="Times New Roman" w:hAnsi="Times New Roman" w:cs="Times New Roman"/>
          <w:lang w:eastAsia="hu-HU"/>
        </w:rPr>
        <w:t>) elűzik (Géza és László). Géza (</w:t>
      </w:r>
      <w:r w:rsidRPr="00F531C0">
        <w:rPr>
          <w:rFonts w:ascii="Times New Roman" w:hAnsi="Times New Roman" w:cs="Times New Roman"/>
          <w:b/>
          <w:bCs/>
          <w:lang w:eastAsia="hu-HU"/>
        </w:rPr>
        <w:t>1074-1077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01108B">
      <w:p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bizánci kapcsolatok</w:t>
      </w:r>
      <w:r w:rsidRPr="00F531C0">
        <w:rPr>
          <w:rFonts w:ascii="Times New Roman" w:hAnsi="Times New Roman" w:cs="Times New Roman"/>
          <w:lang w:eastAsia="hu-HU"/>
        </w:rPr>
        <w:t xml:space="preserve">: elismerte királyként a bizánci uralkodót és ő </w:t>
      </w:r>
      <w:r w:rsidRPr="00F531C0">
        <w:rPr>
          <w:rFonts w:ascii="Times New Roman" w:hAnsi="Times New Roman" w:cs="Times New Roman"/>
          <w:b/>
          <w:bCs/>
          <w:lang w:eastAsia="hu-HU"/>
        </w:rPr>
        <w:t>adott abroncskoronát,</w:t>
      </w:r>
      <w:r w:rsidRPr="00F531C0">
        <w:rPr>
          <w:rFonts w:ascii="Times New Roman" w:hAnsi="Times New Roman" w:cs="Times New Roman"/>
          <w:lang w:eastAsia="hu-HU"/>
        </w:rPr>
        <w:t xml:space="preserve"> de nem lett hűbéres két fia: Kálmán és Álmos </w:t>
      </w:r>
      <w:r w:rsidRPr="00F531C0">
        <w:rPr>
          <w:rFonts w:ascii="Times New Roman" w:hAnsi="Times New Roman" w:cs="Times New Roman"/>
          <w:b/>
          <w:bCs/>
          <w:lang w:eastAsia="hu-HU"/>
        </w:rPr>
        <w:t>I. (Szent) László (1077-1095)</w:t>
      </w:r>
    </w:p>
    <w:p w:rsidR="00AF3387" w:rsidRPr="00F531C0" w:rsidRDefault="00AF3387" w:rsidP="001018F9">
      <w:pPr>
        <w:tabs>
          <w:tab w:val="left" w:pos="440"/>
        </w:tabs>
        <w:spacing w:before="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018F9">
      <w:pPr>
        <w:tabs>
          <w:tab w:val="left" w:pos="440"/>
        </w:tabs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I. Szent László (1077 - 1095)</w:t>
      </w:r>
    </w:p>
    <w:p w:rsidR="00AF3387" w:rsidRPr="00F531C0" w:rsidRDefault="00AF3387" w:rsidP="001018F9">
      <w:pPr>
        <w:tabs>
          <w:tab w:val="left" w:pos="440"/>
        </w:tabs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</w:p>
    <w:p w:rsidR="00AF3387" w:rsidRPr="00F531C0" w:rsidRDefault="00AF3387" w:rsidP="001018F9">
      <w:pPr>
        <w:tabs>
          <w:tab w:val="left" w:pos="440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Belpolitika:</w:t>
      </w:r>
    </w:p>
    <w:p w:rsidR="00AF3387" w:rsidRPr="00F531C0" w:rsidRDefault="00AF3387" w:rsidP="001018F9">
      <w:pPr>
        <w:tabs>
          <w:tab w:val="left" w:pos="440"/>
        </w:tabs>
        <w:spacing w:before="0"/>
        <w:ind w:left="4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Törvények:</w:t>
      </w:r>
    </w:p>
    <w:p w:rsidR="00AF3387" w:rsidRPr="00F531C0" w:rsidRDefault="00AF3387" w:rsidP="001018F9">
      <w:pPr>
        <w:tabs>
          <w:tab w:val="left" w:pos="740"/>
        </w:tabs>
        <w:spacing w:before="0"/>
        <w:ind w:left="6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1. magántulajdon védelme:</w:t>
      </w:r>
    </w:p>
    <w:p w:rsidR="00AF3387" w:rsidRPr="00F531C0" w:rsidRDefault="00AF3387" w:rsidP="004F0105">
      <w:pPr>
        <w:pStyle w:val="ListParagraph"/>
        <w:numPr>
          <w:ilvl w:val="0"/>
          <w:numId w:val="46"/>
        </w:num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szigorú</w:t>
      </w:r>
      <w:r w:rsidRPr="00F531C0">
        <w:rPr>
          <w:rFonts w:ascii="Times New Roman" w:hAnsi="Times New Roman" w:cs="Times New Roman"/>
          <w:lang w:eastAsia="hu-HU"/>
        </w:rPr>
        <w:t>, hogy visszaálljon a rend ( a viszály jó idő a lopásra, az uralkodóknak gyengül a hatalmuk)</w:t>
      </w:r>
    </w:p>
    <w:p w:rsidR="00AF3387" w:rsidRPr="00F531C0" w:rsidRDefault="00AF3387" w:rsidP="004F0105">
      <w:pPr>
        <w:pStyle w:val="ListParagraph"/>
        <w:numPr>
          <w:ilvl w:val="0"/>
          <w:numId w:val="46"/>
        </w:num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föld az előkelőké lesz</w:t>
      </w:r>
      <w:r w:rsidRPr="00F531C0">
        <w:rPr>
          <w:rFonts w:ascii="Times New Roman" w:hAnsi="Times New Roman" w:cs="Times New Roman"/>
          <w:lang w:eastAsia="hu-HU"/>
        </w:rPr>
        <w:t xml:space="preserve"> és nem hajlandóak a szabadok beletörődni a tulajdonváltozásba, ha bűnös el kell ítélni, különben a bíró bűnhődik értékhatár megszabása</w:t>
      </w:r>
    </w:p>
    <w:p w:rsidR="00AF3387" w:rsidRPr="00F531C0" w:rsidRDefault="00AF3387" w:rsidP="004F0105">
      <w:pPr>
        <w:pStyle w:val="ListParagraph"/>
        <w:numPr>
          <w:ilvl w:val="0"/>
          <w:numId w:val="46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ártatlanság vélelme</w:t>
      </w:r>
      <w:r w:rsidRPr="00F531C0">
        <w:rPr>
          <w:rFonts w:ascii="Times New Roman" w:hAnsi="Times New Roman" w:cs="Times New Roman"/>
          <w:lang w:eastAsia="hu-HU"/>
        </w:rPr>
        <w:t>: isteni ítéletek (</w:t>
      </w:r>
      <w:r w:rsidRPr="00F531C0">
        <w:rPr>
          <w:rFonts w:ascii="Times New Roman" w:hAnsi="Times New Roman" w:cs="Times New Roman"/>
          <w:b/>
          <w:bCs/>
          <w:lang w:eastAsia="hu-HU"/>
        </w:rPr>
        <w:t>tüzes vas, vizes próba , párbaj-nemes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1018F9">
      <w:pPr>
        <w:pStyle w:val="ListParagraph"/>
        <w:spacing w:before="0"/>
        <w:ind w:left="1776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018F9">
      <w:pPr>
        <w:tabs>
          <w:tab w:val="left" w:pos="472"/>
        </w:tabs>
        <w:spacing w:before="0"/>
        <w:ind w:left="708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2. vándormozgalmak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kóborlás</w:t>
      </w:r>
      <w:r w:rsidRPr="00F531C0">
        <w:rPr>
          <w:rFonts w:ascii="Times New Roman" w:hAnsi="Times New Roman" w:cs="Times New Roman"/>
          <w:lang w:eastAsia="hu-HU"/>
        </w:rPr>
        <w:t>) elleni törvény:</w:t>
      </w:r>
    </w:p>
    <w:p w:rsidR="00AF3387" w:rsidRPr="00F531C0" w:rsidRDefault="00AF3387" w:rsidP="004F0105">
      <w:pPr>
        <w:pStyle w:val="ListParagraph"/>
        <w:numPr>
          <w:ilvl w:val="0"/>
          <w:numId w:val="47"/>
        </w:num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szabadok félnek, hogy függő helyzetbe kerülnek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perem területek felé húzódnak, de ott is kiépült a vármegyerendszer</w:t>
      </w:r>
    </w:p>
    <w:p w:rsidR="00AF3387" w:rsidRPr="00F531C0" w:rsidRDefault="00AF3387" w:rsidP="004F0105">
      <w:pPr>
        <w:pStyle w:val="ListParagraph"/>
        <w:numPr>
          <w:ilvl w:val="0"/>
          <w:numId w:val="47"/>
        </w:numPr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kóborokat veszélyesnek ítélte</w:t>
      </w:r>
      <w:r w:rsidRPr="00F531C0">
        <w:rPr>
          <w:rFonts w:ascii="Times New Roman" w:hAnsi="Times New Roman" w:cs="Times New Roman"/>
          <w:lang w:eastAsia="hu-HU"/>
        </w:rPr>
        <w:t xml:space="preserve"> (lopnak) szigorú büntetés</w:t>
      </w:r>
    </w:p>
    <w:p w:rsidR="00AF3387" w:rsidRPr="00F531C0" w:rsidRDefault="00AF3387" w:rsidP="001018F9">
      <w:pPr>
        <w:pStyle w:val="ListParagraph"/>
        <w:spacing w:before="0"/>
        <w:ind w:left="1776" w:right="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018F9">
      <w:pPr>
        <w:pStyle w:val="ListParagraph"/>
        <w:tabs>
          <w:tab w:val="left" w:pos="476"/>
        </w:tabs>
        <w:spacing w:before="0"/>
        <w:ind w:left="709" w:right="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3.egyházzal kapcsolatos törvények:</w:t>
      </w:r>
    </w:p>
    <w:p w:rsidR="00AF3387" w:rsidRPr="00F531C0" w:rsidRDefault="00AF3387" w:rsidP="004F0105">
      <w:pPr>
        <w:pStyle w:val="ListParagraph"/>
        <w:numPr>
          <w:ilvl w:val="0"/>
          <w:numId w:val="48"/>
        </w:numPr>
        <w:tabs>
          <w:tab w:val="left" w:pos="476"/>
        </w:tabs>
        <w:spacing w:before="0"/>
        <w:ind w:right="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régi vallás eltörlésére</w:t>
      </w:r>
    </w:p>
    <w:p w:rsidR="00AF3387" w:rsidRPr="00F531C0" w:rsidRDefault="00AF3387" w:rsidP="004F0105">
      <w:pPr>
        <w:pStyle w:val="ListParagraph"/>
        <w:numPr>
          <w:ilvl w:val="0"/>
          <w:numId w:val="47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mindenkinek vasárnap misére kell menni (büntetés: verés)</w:t>
      </w:r>
    </w:p>
    <w:p w:rsidR="00AF3387" w:rsidRPr="00F531C0" w:rsidRDefault="00AF3387" w:rsidP="004F0105">
      <w:pPr>
        <w:pStyle w:val="ListParagraph"/>
        <w:numPr>
          <w:ilvl w:val="0"/>
          <w:numId w:val="47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pogány valláshoz ragaszkodóknak egy ökröt kellet adniuk (nagy érték)</w:t>
      </w:r>
    </w:p>
    <w:p w:rsidR="00AF3387" w:rsidRPr="00F531C0" w:rsidRDefault="00AF3387" w:rsidP="004F0105">
      <w:pPr>
        <w:pStyle w:val="ListParagraph"/>
        <w:numPr>
          <w:ilvl w:val="0"/>
          <w:numId w:val="47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cölibátus bevezetése</w:t>
      </w:r>
      <w:r w:rsidRPr="00F531C0">
        <w:rPr>
          <w:rFonts w:ascii="Times New Roman" w:hAnsi="Times New Roman" w:cs="Times New Roman"/>
          <w:lang w:eastAsia="hu-HU"/>
        </w:rPr>
        <w:t xml:space="preserve"> (akinek volt felesége a papok közül megtarthatta)</w:t>
      </w:r>
    </w:p>
    <w:p w:rsidR="00AF3387" w:rsidRPr="00F531C0" w:rsidRDefault="00AF3387" w:rsidP="004F0105">
      <w:pPr>
        <w:pStyle w:val="ListParagraph"/>
        <w:numPr>
          <w:ilvl w:val="0"/>
          <w:numId w:val="47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invesztitúra joga a királyé</w:t>
      </w:r>
      <w:r w:rsidRPr="00F531C0">
        <w:rPr>
          <w:rFonts w:ascii="Times New Roman" w:hAnsi="Times New Roman" w:cs="Times New Roman"/>
          <w:lang w:eastAsia="hu-HU"/>
        </w:rPr>
        <w:t>: püspökök kinevezése (</w:t>
      </w:r>
      <w:r w:rsidRPr="00F531C0">
        <w:rPr>
          <w:rFonts w:ascii="Times New Roman" w:hAnsi="Times New Roman" w:cs="Times New Roman"/>
          <w:b/>
          <w:bCs/>
          <w:lang w:eastAsia="hu-HU"/>
        </w:rPr>
        <w:t>Zágrábban püspökség létrehozása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D43934">
      <w:pPr>
        <w:tabs>
          <w:tab w:val="left" w:pos="500"/>
        </w:tabs>
        <w:spacing w:before="0"/>
        <w:ind w:right="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D43934">
      <w:pPr>
        <w:tabs>
          <w:tab w:val="left" w:pos="500"/>
        </w:tabs>
        <w:spacing w:before="0"/>
        <w:ind w:right="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:rsidR="00AF3387" w:rsidRPr="00F531C0" w:rsidRDefault="00AF3387" w:rsidP="004F0105">
      <w:pPr>
        <w:pStyle w:val="ListParagraph"/>
        <w:numPr>
          <w:ilvl w:val="0"/>
          <w:numId w:val="49"/>
        </w:numPr>
        <w:tabs>
          <w:tab w:val="left" w:pos="500"/>
        </w:tabs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Salamont elűzte</w:t>
      </w:r>
      <w:r w:rsidRPr="00F531C0">
        <w:rPr>
          <w:rFonts w:ascii="Times New Roman" w:hAnsi="Times New Roman" w:cs="Times New Roman"/>
          <w:lang w:eastAsia="hu-HU"/>
        </w:rPr>
        <w:t xml:space="preserve">, nem fogadja el a NRCS királynak </w:t>
      </w:r>
      <w:r w:rsidRPr="00F531C0">
        <w:rPr>
          <w:rFonts w:ascii="Times New Roman" w:hAnsi="Times New Roman" w:cs="Times New Roman"/>
          <w:b/>
          <w:bCs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Pozsony megtámadása</w:t>
      </w:r>
      <w:r w:rsidRPr="00F531C0">
        <w:rPr>
          <w:rFonts w:ascii="Times New Roman" w:hAnsi="Times New Roman" w:cs="Times New Roman"/>
          <w:lang w:eastAsia="hu-HU"/>
        </w:rPr>
        <w:t>, Salamon uralkodott ott</w:t>
      </w:r>
    </w:p>
    <w:p w:rsidR="00AF3387" w:rsidRPr="00F531C0" w:rsidRDefault="00AF3387" w:rsidP="004F0105">
      <w:pPr>
        <w:pStyle w:val="ListParagraph"/>
        <w:numPr>
          <w:ilvl w:val="0"/>
          <w:numId w:val="49"/>
        </w:numPr>
        <w:tabs>
          <w:tab w:val="left" w:pos="500"/>
        </w:tabs>
        <w:spacing w:before="0"/>
        <w:ind w:right="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Salamont </w:t>
      </w:r>
      <w:r w:rsidRPr="00F531C0">
        <w:rPr>
          <w:rFonts w:ascii="Times New Roman" w:hAnsi="Times New Roman" w:cs="Times New Roman"/>
          <w:lang w:eastAsia="hu-HU"/>
        </w:rPr>
        <w:t>ezutánVisegrád várában tartja fogva</w:t>
      </w:r>
    </w:p>
    <w:p w:rsidR="00AF3387" w:rsidRPr="00F531C0" w:rsidRDefault="00AF3387" w:rsidP="004F0105">
      <w:pPr>
        <w:pStyle w:val="ListParagraph"/>
        <w:numPr>
          <w:ilvl w:val="0"/>
          <w:numId w:val="50"/>
        </w:numPr>
        <w:tabs>
          <w:tab w:val="left" w:pos="44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pápai támogatás</w:t>
      </w:r>
      <w:r w:rsidRPr="00F531C0">
        <w:rPr>
          <w:rFonts w:ascii="Times New Roman" w:hAnsi="Times New Roman" w:cs="Times New Roman"/>
          <w:lang w:eastAsia="hu-HU"/>
        </w:rPr>
        <w:t xml:space="preserve"> (mert szemben áll a császárral) - VII. Gergely</w:t>
      </w:r>
    </w:p>
    <w:p w:rsidR="00AF3387" w:rsidRPr="00F531C0" w:rsidRDefault="00AF3387" w:rsidP="004F0105">
      <w:pPr>
        <w:pStyle w:val="ListParagraph"/>
        <w:numPr>
          <w:ilvl w:val="0"/>
          <w:numId w:val="50"/>
        </w:numPr>
        <w:tabs>
          <w:tab w:val="left" w:pos="43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kunok támadása</w:t>
      </w:r>
      <w:r w:rsidRPr="00F531C0">
        <w:rPr>
          <w:rFonts w:ascii="Times New Roman" w:hAnsi="Times New Roman" w:cs="Times New Roman"/>
          <w:lang w:eastAsia="hu-HU"/>
        </w:rPr>
        <w:t xml:space="preserve"> : Kapolcs és Ákos vezetésével támadnak Keletrlől Erdélyre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b/>
          <w:bCs/>
          <w:lang w:eastAsia="hu-HU"/>
        </w:rPr>
        <w:t>Tordai hasadék- veszít</w:t>
      </w:r>
    </w:p>
    <w:p w:rsidR="00AF3387" w:rsidRPr="00F531C0" w:rsidRDefault="00AF3387" w:rsidP="004F0105">
      <w:pPr>
        <w:pStyle w:val="ListParagraph"/>
        <w:numPr>
          <w:ilvl w:val="0"/>
          <w:numId w:val="51"/>
        </w:numPr>
        <w:tabs>
          <w:tab w:val="left" w:pos="969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1091</w:t>
      </w:r>
      <w:r w:rsidRPr="00F531C0">
        <w:rPr>
          <w:rFonts w:ascii="Times New Roman" w:hAnsi="Times New Roman" w:cs="Times New Roman"/>
          <w:lang w:eastAsia="hu-HU"/>
        </w:rPr>
        <w:t xml:space="preserve">-ben megszerzi Horvátországot és Szlavóniát: meghal a horvát király, az ország túl gyenge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>Szt. László elfoglalja</w:t>
      </w:r>
    </w:p>
    <w:p w:rsidR="00AF3387" w:rsidRPr="00F531C0" w:rsidRDefault="00AF3387" w:rsidP="00AE4DC6">
      <w:pPr>
        <w:pStyle w:val="ListParagraph"/>
        <w:tabs>
          <w:tab w:val="left" w:pos="969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01108B">
      <w:pPr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</w:p>
    <w:p w:rsidR="00AF3387" w:rsidRPr="00F531C0" w:rsidRDefault="00AF3387" w:rsidP="0001108B">
      <w:pPr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</w:p>
    <w:p w:rsidR="00AF3387" w:rsidRPr="00F531C0" w:rsidRDefault="00AF3387" w:rsidP="0001108B">
      <w:pPr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</w:p>
    <w:p w:rsidR="00AF3387" w:rsidRPr="00F531C0" w:rsidRDefault="00AF3387" w:rsidP="0001108B">
      <w:pPr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</w:p>
    <w:p w:rsidR="00AF3387" w:rsidRPr="00F531C0" w:rsidRDefault="00AF3387" w:rsidP="0001108B">
      <w:pPr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Könyves Kálmán (1095-1116)</w:t>
      </w:r>
    </w:p>
    <w:p w:rsidR="00AF3387" w:rsidRPr="00F531C0" w:rsidRDefault="00AF3387" w:rsidP="004F0105">
      <w:pPr>
        <w:pStyle w:val="ListParagraph"/>
        <w:numPr>
          <w:ilvl w:val="0"/>
          <w:numId w:val="52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Álmos lett volna az utód, de </w:t>
      </w:r>
      <w:r w:rsidRPr="00F531C0">
        <w:rPr>
          <w:rFonts w:ascii="Times New Roman" w:hAnsi="Times New Roman" w:cs="Times New Roman"/>
          <w:b/>
          <w:bCs/>
          <w:lang w:eastAsia="hu-HU"/>
        </w:rPr>
        <w:t>Szent László halála előtt Kálmánt jelölte meg örökösének</w:t>
      </w:r>
    </w:p>
    <w:p w:rsidR="00AF3387" w:rsidRPr="00F531C0" w:rsidRDefault="00AF3387" w:rsidP="004F0105">
      <w:pPr>
        <w:pStyle w:val="ListParagraph"/>
        <w:numPr>
          <w:ilvl w:val="0"/>
          <w:numId w:val="52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Álmos többször is lázad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Dukátus megvonása</w:t>
      </w:r>
      <w:r w:rsidRPr="00F531C0">
        <w:rPr>
          <w:rFonts w:ascii="Times New Roman" w:hAnsi="Times New Roman" w:cs="Times New Roman"/>
          <w:lang w:eastAsia="hu-HU"/>
        </w:rPr>
        <w:t>, keresztes háborúba küldték, megvakítják őt és a fiát (Bélát)</w:t>
      </w:r>
    </w:p>
    <w:p w:rsidR="00AF3387" w:rsidRPr="00F531C0" w:rsidRDefault="00AF3387" w:rsidP="004F0105">
      <w:pPr>
        <w:pStyle w:val="ListParagraph"/>
        <w:numPr>
          <w:ilvl w:val="0"/>
          <w:numId w:val="52"/>
        </w:num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végül megölik Álmost </w:t>
      </w:r>
    </w:p>
    <w:p w:rsidR="00AF3387" w:rsidRPr="00F531C0" w:rsidRDefault="00AF3387" w:rsidP="00847651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01108B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Belpolitika</w:t>
      </w:r>
    </w:p>
    <w:p w:rsidR="00AF3387" w:rsidRPr="00F531C0" w:rsidRDefault="00AF3387" w:rsidP="00847651">
      <w:pPr>
        <w:tabs>
          <w:tab w:val="left" w:pos="1237"/>
        </w:tabs>
        <w:spacing w:before="0"/>
        <w:ind w:left="708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Törvények:</w:t>
      </w:r>
    </w:p>
    <w:p w:rsidR="00AF3387" w:rsidRPr="00F531C0" w:rsidRDefault="00AF3387" w:rsidP="00847651">
      <w:pPr>
        <w:tabs>
          <w:tab w:val="left" w:pos="1233"/>
        </w:tabs>
        <w:spacing w:before="0"/>
        <w:ind w:left="1233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3. törvénykönyv</w:t>
      </w:r>
    </w:p>
    <w:p w:rsidR="00AF3387" w:rsidRPr="00F531C0" w:rsidRDefault="00AF3387" w:rsidP="004F0105">
      <w:pPr>
        <w:numPr>
          <w:ilvl w:val="0"/>
          <w:numId w:val="53"/>
        </w:numPr>
        <w:tabs>
          <w:tab w:val="left" w:pos="1233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magán tulajdon védelme: enyhült</w:t>
      </w:r>
    </w:p>
    <w:p w:rsidR="00AF3387" w:rsidRPr="00F531C0" w:rsidRDefault="00AF3387" w:rsidP="004F0105">
      <w:pPr>
        <w:numPr>
          <w:ilvl w:val="0"/>
          <w:numId w:val="53"/>
        </w:numPr>
        <w:tabs>
          <w:tab w:val="left" w:pos="1233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vándorlás ellen</w:t>
      </w:r>
      <w:r w:rsidRPr="00F531C0">
        <w:rPr>
          <w:rFonts w:ascii="Times New Roman" w:hAnsi="Times New Roman" w:cs="Times New Roman"/>
          <w:lang w:eastAsia="hu-HU"/>
        </w:rPr>
        <w:t>: költözni sem lehetett</w:t>
      </w:r>
    </w:p>
    <w:p w:rsidR="00AF3387" w:rsidRPr="00F531C0" w:rsidRDefault="00AF3387" w:rsidP="004F0105">
      <w:pPr>
        <w:numPr>
          <w:ilvl w:val="0"/>
          <w:numId w:val="53"/>
        </w:numPr>
        <w:tabs>
          <w:tab w:val="left" w:pos="1237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egyház</w:t>
      </w:r>
      <w:r w:rsidRPr="00F531C0">
        <w:rPr>
          <w:rFonts w:ascii="Times New Roman" w:hAnsi="Times New Roman" w:cs="Times New Roman"/>
          <w:lang w:eastAsia="hu-HU"/>
        </w:rPr>
        <w:t>: pogány szokások ellen</w:t>
      </w:r>
    </w:p>
    <w:p w:rsidR="00AF3387" w:rsidRPr="00F531C0" w:rsidRDefault="00AF3387" w:rsidP="004F0105">
      <w:pPr>
        <w:pStyle w:val="ListParagraph"/>
        <w:numPr>
          <w:ilvl w:val="0"/>
          <w:numId w:val="53"/>
        </w:numPr>
        <w:spacing w:before="0"/>
        <w:ind w:right="8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temetőt a templom mellé kell kialakítani</w:t>
      </w:r>
    </w:p>
    <w:p w:rsidR="00AF3387" w:rsidRPr="00F531C0" w:rsidRDefault="00AF3387" w:rsidP="004F0105">
      <w:pPr>
        <w:pStyle w:val="ListParagraph"/>
        <w:numPr>
          <w:ilvl w:val="0"/>
          <w:numId w:val="53"/>
        </w:numPr>
        <w:spacing w:before="0"/>
        <w:ind w:right="8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cölibátus megerősítése</w:t>
      </w:r>
    </w:p>
    <w:p w:rsidR="00AF3387" w:rsidRPr="00F531C0" w:rsidRDefault="00AF3387" w:rsidP="004F0105">
      <w:pPr>
        <w:pStyle w:val="ListParagraph"/>
        <w:numPr>
          <w:ilvl w:val="0"/>
          <w:numId w:val="53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invesztitúra jogáról lemond:</w:t>
      </w:r>
      <w:r w:rsidRPr="00F531C0">
        <w:rPr>
          <w:rFonts w:ascii="Times New Roman" w:hAnsi="Times New Roman" w:cs="Times New Roman"/>
          <w:lang w:eastAsia="hu-HU"/>
        </w:rPr>
        <w:t xml:space="preserve"> pápával a konfliktust enyhítse</w:t>
      </w:r>
    </w:p>
    <w:p w:rsidR="00AF3387" w:rsidRPr="00F531C0" w:rsidRDefault="00AF3387" w:rsidP="004F0105">
      <w:pPr>
        <w:numPr>
          <w:ilvl w:val="0"/>
          <w:numId w:val="53"/>
        </w:numPr>
        <w:tabs>
          <w:tab w:val="left" w:pos="1268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öröklés</w:t>
      </w:r>
      <w:r w:rsidRPr="00F531C0">
        <w:rPr>
          <w:rFonts w:ascii="Times New Roman" w:hAnsi="Times New Roman" w:cs="Times New Roman"/>
          <w:lang w:eastAsia="hu-HU"/>
        </w:rPr>
        <w:t xml:space="preserve">: a Szent Istváni birtokadományokat örökölheti a nemzetiség, de az </w:t>
      </w:r>
      <w:r w:rsidRPr="00F531C0">
        <w:rPr>
          <w:rFonts w:ascii="Times New Roman" w:hAnsi="Times New Roman" w:cs="Times New Roman"/>
          <w:b/>
          <w:bCs/>
          <w:lang w:eastAsia="hu-HU"/>
        </w:rPr>
        <w:t>1038</w:t>
      </w:r>
      <w:r w:rsidRPr="00F531C0">
        <w:rPr>
          <w:rFonts w:ascii="Times New Roman" w:hAnsi="Times New Roman" w:cs="Times New Roman"/>
          <w:lang w:eastAsia="hu-HU"/>
        </w:rPr>
        <w:t xml:space="preserve"> utáni adományok csak apáról fiúra szállhatnak, ha nincs örökös, akkor a királyé lesz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királyi birtokok megnövekedése</w:t>
      </w:r>
    </w:p>
    <w:p w:rsidR="00AF3387" w:rsidRPr="00F531C0" w:rsidRDefault="00AF3387" w:rsidP="004F0105">
      <w:pPr>
        <w:numPr>
          <w:ilvl w:val="0"/>
          <w:numId w:val="53"/>
        </w:numPr>
        <w:tabs>
          <w:tab w:val="left" w:pos="1284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katonáskodás</w:t>
      </w:r>
      <w:r w:rsidRPr="00F531C0">
        <w:rPr>
          <w:rFonts w:ascii="Times New Roman" w:hAnsi="Times New Roman" w:cs="Times New Roman"/>
          <w:lang w:eastAsia="hu-HU"/>
        </w:rPr>
        <w:t>: lakosságot kényszeríttette, hogy katonákat szereljenek fel számára (nagybirtokos- páncélos, lovas katona; kisbirtokos- könnyű lovas)</w:t>
      </w:r>
    </w:p>
    <w:p w:rsidR="00AF3387" w:rsidRPr="00F531C0" w:rsidRDefault="00AF3387" w:rsidP="0001108B">
      <w:pPr>
        <w:spacing w:before="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A874B1">
      <w:pPr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:rsidR="00AF3387" w:rsidRPr="00F531C0" w:rsidRDefault="00AF3387" w:rsidP="004F0105">
      <w:pPr>
        <w:pStyle w:val="ListParagraph"/>
        <w:numPr>
          <w:ilvl w:val="0"/>
          <w:numId w:val="54"/>
        </w:numPr>
        <w:tabs>
          <w:tab w:val="left" w:pos="1237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aktív (Német-római császárság meggyengül)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1096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1. keresztes hadjárat</w:t>
      </w:r>
      <w:r w:rsidRPr="00F531C0">
        <w:rPr>
          <w:rFonts w:ascii="Times New Roman" w:hAnsi="Times New Roman" w:cs="Times New Roman"/>
          <w:lang w:eastAsia="hu-HU"/>
        </w:rPr>
        <w:t xml:space="preserve">: pápa hirdette meg ( </w:t>
      </w:r>
      <w:r w:rsidRPr="00F531C0">
        <w:rPr>
          <w:rFonts w:ascii="Times New Roman" w:hAnsi="Times New Roman" w:cs="Times New Roman"/>
          <w:b/>
          <w:bCs/>
          <w:i/>
          <w:iCs/>
          <w:lang w:eastAsia="hu-HU"/>
        </w:rPr>
        <w:t>a Szentföldön fel kell szabadítani a Szent Sírt a pogány uralom alól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</w:t>
      </w:r>
      <w:r w:rsidRPr="00F531C0">
        <w:rPr>
          <w:rFonts w:ascii="Times New Roman" w:hAnsi="Times New Roman" w:cs="Times New Roman"/>
          <w:b/>
          <w:bCs/>
          <w:lang w:eastAsia="hu-HU"/>
        </w:rPr>
        <w:t>első hulláma</w:t>
      </w:r>
      <w:r w:rsidRPr="00F531C0">
        <w:rPr>
          <w:rFonts w:ascii="Times New Roman" w:hAnsi="Times New Roman" w:cs="Times New Roman"/>
          <w:lang w:eastAsia="hu-HU"/>
        </w:rPr>
        <w:t xml:space="preserve"> szedett-vedett sereg (tolvajok) végig rabolták az útjukat Németországon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Amiensi Péter</w:t>
      </w:r>
      <w:r w:rsidRPr="00F531C0">
        <w:rPr>
          <w:rFonts w:ascii="Times New Roman" w:hAnsi="Times New Roman" w:cs="Times New Roman"/>
          <w:lang w:eastAsia="hu-HU"/>
        </w:rPr>
        <w:t xml:space="preserve"> vezetésével, ezért a pápa kiátkozza őket, eljutnak Magyarországra is, de a király legyőzi őket (egyesek ezért keresztény ellenesnek ítélték meg)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6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második hullám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Bouillon Gottfried</w:t>
      </w:r>
      <w:r w:rsidRPr="00F531C0">
        <w:rPr>
          <w:rFonts w:ascii="Times New Roman" w:hAnsi="Times New Roman" w:cs="Times New Roman"/>
          <w:lang w:eastAsia="hu-HU"/>
        </w:rPr>
        <w:t xml:space="preserve"> vezetésével indul el, fosztogatás nélkül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6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velük megy Álmos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6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1102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Dalmácia megszerzése</w:t>
      </w:r>
      <w:r w:rsidRPr="00F531C0">
        <w:rPr>
          <w:rFonts w:ascii="Times New Roman" w:hAnsi="Times New Roman" w:cs="Times New Roman"/>
          <w:lang w:eastAsia="hu-HU"/>
        </w:rPr>
        <w:t>: Zadar (Zára), Trogir (Trau), Split (Spalato), Rijeka (Fiume) Velancétől szerzi meg</w:t>
      </w:r>
    </w:p>
    <w:p w:rsidR="00AF3387" w:rsidRPr="00F531C0" w:rsidRDefault="00AF3387" w:rsidP="00AC117F">
      <w:pPr>
        <w:pStyle w:val="ListParagraph"/>
        <w:spacing w:before="0"/>
        <w:ind w:left="1776" w:right="6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4F0105">
      <w:pPr>
        <w:pStyle w:val="ListParagraph"/>
        <w:numPr>
          <w:ilvl w:val="0"/>
          <w:numId w:val="54"/>
        </w:numPr>
        <w:tabs>
          <w:tab w:val="left" w:pos="1245"/>
        </w:tabs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megtámadja Keletről Halicsot: 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tabs>
          <w:tab w:val="left" w:pos="1245"/>
        </w:tabs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csúfos vereség II. István (1116-1131) </w:t>
      </w:r>
      <w:r w:rsidRPr="00F531C0">
        <w:rPr>
          <w:rFonts w:ascii="Times New Roman" w:hAnsi="Times New Roman" w:cs="Times New Roman"/>
          <w:lang w:eastAsia="hu-HU"/>
        </w:rPr>
        <w:t>első, aki az apja után örökli a trónt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besenyőkből toborozta a testőrségét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nemesek ellenszenvét kivívta </w:t>
      </w:r>
    </w:p>
    <w:p w:rsidR="00AF3387" w:rsidRPr="00F531C0" w:rsidRDefault="00AF3387" w:rsidP="004F0105">
      <w:pPr>
        <w:pStyle w:val="ListParagraph"/>
        <w:numPr>
          <w:ilvl w:val="0"/>
          <w:numId w:val="55"/>
        </w:num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 támadások:</w:t>
      </w:r>
    </w:p>
    <w:p w:rsidR="00AF3387" w:rsidRPr="00F531C0" w:rsidRDefault="00AF3387" w:rsidP="004F0105">
      <w:pPr>
        <w:pStyle w:val="ListParagraph"/>
        <w:numPr>
          <w:ilvl w:val="0"/>
          <w:numId w:val="56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Nyugatra</w:t>
      </w:r>
      <w:r w:rsidRPr="00F531C0">
        <w:rPr>
          <w:rFonts w:ascii="Times New Roman" w:hAnsi="Times New Roman" w:cs="Times New Roman"/>
          <w:lang w:eastAsia="hu-HU"/>
        </w:rPr>
        <w:t>, Csehországot, de veszít, nem támad erre többet</w:t>
      </w:r>
    </w:p>
    <w:p w:rsidR="00AF3387" w:rsidRPr="00F531C0" w:rsidRDefault="00AF3387" w:rsidP="004F0105">
      <w:pPr>
        <w:pStyle w:val="ListParagraph"/>
        <w:numPr>
          <w:ilvl w:val="0"/>
          <w:numId w:val="56"/>
        </w:numPr>
        <w:tabs>
          <w:tab w:val="left" w:pos="7451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Keletre</w:t>
      </w:r>
      <w:r w:rsidRPr="00F531C0">
        <w:rPr>
          <w:rFonts w:ascii="Times New Roman" w:hAnsi="Times New Roman" w:cs="Times New Roman"/>
          <w:lang w:eastAsia="hu-HU"/>
        </w:rPr>
        <w:t xml:space="preserve"> Halicsot, de itt is veszít</w:t>
      </w:r>
      <w:r w:rsidRPr="00F531C0">
        <w:rPr>
          <w:rFonts w:ascii="Times New Roman" w:hAnsi="Times New Roman" w:cs="Times New Roman"/>
          <w:lang w:eastAsia="hu-HU"/>
        </w:rPr>
        <w:tab/>
      </w:r>
    </w:p>
    <w:p w:rsidR="00AF3387" w:rsidRPr="00F531C0" w:rsidRDefault="00AF3387" w:rsidP="004F0105">
      <w:pPr>
        <w:pStyle w:val="ListParagraph"/>
        <w:numPr>
          <w:ilvl w:val="0"/>
          <w:numId w:val="56"/>
        </w:numPr>
        <w:spacing w:before="0"/>
        <w:ind w:right="14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Bizánc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ellen</w:t>
      </w:r>
      <w:r w:rsidRPr="00F531C0">
        <w:rPr>
          <w:rFonts w:ascii="Times New Roman" w:hAnsi="Times New Roman" w:cs="Times New Roman"/>
          <w:lang w:eastAsia="hu-HU"/>
        </w:rPr>
        <w:t xml:space="preserve"> is veszít, így megszerzik Dalmáciát nincs fiú gyermeke</w:t>
      </w:r>
      <w:bookmarkStart w:id="0" w:name="bookmark0"/>
    </w:p>
    <w:p w:rsidR="00AF3387" w:rsidRPr="00F531C0" w:rsidRDefault="00AF3387" w:rsidP="00161EB3">
      <w:pPr>
        <w:spacing w:before="0"/>
        <w:ind w:right="14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61EB3">
      <w:pPr>
        <w:spacing w:before="0"/>
        <w:ind w:right="14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61EB3">
      <w:pPr>
        <w:spacing w:before="0"/>
        <w:ind w:right="14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161EB3">
      <w:pPr>
        <w:keepNext/>
        <w:keepLines/>
        <w:tabs>
          <w:tab w:val="left" w:pos="1094"/>
        </w:tabs>
        <w:spacing w:before="0"/>
        <w:outlineLvl w:val="3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II. (Vak) Béla (1131-1141)</w:t>
      </w:r>
      <w:bookmarkEnd w:id="0"/>
    </w:p>
    <w:p w:rsidR="00AF3387" w:rsidRPr="00F531C0" w:rsidRDefault="00AF3387" w:rsidP="004F0105">
      <w:pPr>
        <w:pStyle w:val="ListParagraph"/>
        <w:numPr>
          <w:ilvl w:val="0"/>
          <w:numId w:val="57"/>
        </w:numPr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Álmos utódja</w:t>
      </w:r>
    </w:p>
    <w:p w:rsidR="00AF3387" w:rsidRPr="00F531C0" w:rsidRDefault="00AF3387" w:rsidP="004F0105">
      <w:pPr>
        <w:pStyle w:val="ListParagraph"/>
        <w:numPr>
          <w:ilvl w:val="0"/>
          <w:numId w:val="5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felesége a szerb király lánya, egyben tanácsadója és „szeme" </w:t>
      </w:r>
    </w:p>
    <w:p w:rsidR="00AF3387" w:rsidRPr="00F531C0" w:rsidRDefault="00AF3387" w:rsidP="004F0105">
      <w:pPr>
        <w:pStyle w:val="ListParagraph"/>
        <w:numPr>
          <w:ilvl w:val="0"/>
          <w:numId w:val="5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1131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Aradon</w:t>
      </w:r>
      <w:r w:rsidRPr="00F531C0">
        <w:rPr>
          <w:rFonts w:ascii="Times New Roman" w:hAnsi="Times New Roman" w:cs="Times New Roman"/>
          <w:lang w:eastAsia="hu-HU"/>
        </w:rPr>
        <w:t xml:space="preserve"> a királynő (Ilona királynő) segítségével </w:t>
      </w:r>
      <w:r w:rsidRPr="00F531C0">
        <w:rPr>
          <w:rFonts w:ascii="Times New Roman" w:hAnsi="Times New Roman" w:cs="Times New Roman"/>
          <w:b/>
          <w:bCs/>
          <w:lang w:eastAsia="hu-HU"/>
        </w:rPr>
        <w:t>megtisztítja a nemeseket Könyves Kálmán híveitől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</w:p>
    <w:p w:rsidR="00AF3387" w:rsidRPr="00F531C0" w:rsidRDefault="00AF3387" w:rsidP="00C965AD">
      <w:pPr>
        <w:spacing w:before="0"/>
        <w:ind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C965AD">
      <w:pPr>
        <w:spacing w:before="0"/>
        <w:ind w:right="2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II. Géza (1141-1162)</w:t>
      </w:r>
    </w:p>
    <w:p w:rsidR="00AF3387" w:rsidRPr="00F531C0" w:rsidRDefault="00AF3387" w:rsidP="004F0105">
      <w:pPr>
        <w:pStyle w:val="ListParagraph"/>
        <w:numPr>
          <w:ilvl w:val="0"/>
          <w:numId w:val="5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II. Géza (1141-1162) </w:t>
      </w:r>
      <w:r w:rsidRPr="00F531C0">
        <w:rPr>
          <w:rFonts w:ascii="Times New Roman" w:hAnsi="Times New Roman" w:cs="Times New Roman"/>
          <w:lang w:eastAsia="hu-HU"/>
        </w:rPr>
        <w:t>II. Béla legidősebb fia</w:t>
      </w:r>
    </w:p>
    <w:p w:rsidR="00AF3387" w:rsidRPr="00F531C0" w:rsidRDefault="00AF3387" w:rsidP="004F0105">
      <w:pPr>
        <w:pStyle w:val="ListParagraph"/>
        <w:numPr>
          <w:ilvl w:val="0"/>
          <w:numId w:val="57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tehetséges uralkodónak tartották</w:t>
      </w:r>
    </w:p>
    <w:p w:rsidR="00AF3387" w:rsidRPr="00F531C0" w:rsidRDefault="00AF3387" w:rsidP="00C965AD">
      <w:pPr>
        <w:spacing w:before="0"/>
        <w:ind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AA2A21">
      <w:pPr>
        <w:spacing w:before="0"/>
        <w:ind w:left="360"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:rsidR="00AF3387" w:rsidRPr="00F531C0" w:rsidRDefault="00AF3387" w:rsidP="004F0105">
      <w:pPr>
        <w:pStyle w:val="ListParagraph"/>
        <w:numPr>
          <w:ilvl w:val="1"/>
          <w:numId w:val="58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1147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2. keresztes hadjárat</w:t>
      </w:r>
      <w:r w:rsidRPr="00F531C0">
        <w:rPr>
          <w:rFonts w:ascii="Times New Roman" w:hAnsi="Times New Roman" w:cs="Times New Roman"/>
          <w:lang w:eastAsia="hu-HU"/>
        </w:rPr>
        <w:t>- a német és a francia király serege békében keresztülvonul az országon</w:t>
      </w:r>
    </w:p>
    <w:p w:rsidR="00AF3387" w:rsidRPr="00F531C0" w:rsidRDefault="00AF3387" w:rsidP="004F0105">
      <w:pPr>
        <w:pStyle w:val="ListParagraph"/>
        <w:numPr>
          <w:ilvl w:val="1"/>
          <w:numId w:val="58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Haliccsal sok háborút vív</w:t>
      </w:r>
      <w:r w:rsidRPr="00F531C0">
        <w:rPr>
          <w:rFonts w:ascii="Times New Roman" w:hAnsi="Times New Roman" w:cs="Times New Roman"/>
          <w:lang w:eastAsia="hu-HU"/>
        </w:rPr>
        <w:t xml:space="preserve"> (nem sok eredménnyel)</w:t>
      </w:r>
    </w:p>
    <w:p w:rsidR="00AF3387" w:rsidRPr="00F531C0" w:rsidRDefault="00AF3387" w:rsidP="004F0105">
      <w:pPr>
        <w:pStyle w:val="ListParagraph"/>
        <w:numPr>
          <w:ilvl w:val="1"/>
          <w:numId w:val="58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Bizánc (utolsó fénykora):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Mánuel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1143-1180</w:t>
      </w:r>
      <w:r w:rsidRPr="00F531C0">
        <w:rPr>
          <w:rFonts w:ascii="Times New Roman" w:hAnsi="Times New Roman" w:cs="Times New Roman"/>
          <w:lang w:eastAsia="hu-HU"/>
        </w:rPr>
        <w:t>) sok csatát vív, hogy meghódítsa az ország D-i részét testvéreit magához csábítja, (László és István magának akarja a trónt) váratlanul meghal két fiúgyermek: István és Béla</w:t>
      </w:r>
    </w:p>
    <w:p w:rsidR="00AF3387" w:rsidRPr="00F531C0" w:rsidRDefault="00AF3387" w:rsidP="00AA2A21">
      <w:pPr>
        <w:pStyle w:val="ListParagraph"/>
        <w:spacing w:before="0"/>
        <w:ind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AA2A21">
      <w:pPr>
        <w:keepNext/>
        <w:keepLines/>
        <w:tabs>
          <w:tab w:val="left" w:pos="1156"/>
        </w:tabs>
        <w:spacing w:before="0"/>
        <w:ind w:right="5980"/>
        <w:outlineLvl w:val="3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bookmarkStart w:id="1" w:name="bookmark1"/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István (1162-1172)</w:t>
      </w:r>
    </w:p>
    <w:p w:rsidR="00AF3387" w:rsidRPr="00F531C0" w:rsidRDefault="00AF3387" w:rsidP="004F0105">
      <w:pPr>
        <w:pStyle w:val="ListParagraph"/>
        <w:keepNext/>
        <w:keepLines/>
        <w:numPr>
          <w:ilvl w:val="0"/>
          <w:numId w:val="59"/>
        </w:numPr>
        <w:tabs>
          <w:tab w:val="left" w:pos="1156"/>
        </w:tabs>
        <w:spacing w:before="0"/>
        <w:ind w:right="-43"/>
        <w:outlineLvl w:val="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gyermekként kerül a trónra</w:t>
      </w:r>
      <w:bookmarkEnd w:id="1"/>
    </w:p>
    <w:p w:rsidR="00AF3387" w:rsidRPr="00F531C0" w:rsidRDefault="00AF3387" w:rsidP="004F0105">
      <w:pPr>
        <w:pStyle w:val="ListParagraph"/>
        <w:numPr>
          <w:ilvl w:val="0"/>
          <w:numId w:val="59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nincs erős hatalma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II. Géza testvérei bizánci katonák kíséretében haza jöttek</w:t>
      </w:r>
    </w:p>
    <w:p w:rsidR="00AF3387" w:rsidRPr="00F531C0" w:rsidRDefault="00AF3387" w:rsidP="004F0105">
      <w:pPr>
        <w:pStyle w:val="ListParagraph"/>
        <w:numPr>
          <w:ilvl w:val="3"/>
          <w:numId w:val="60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1. ellenkirály: II. László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1162-1163</w:t>
      </w:r>
      <w:r w:rsidRPr="00F531C0">
        <w:rPr>
          <w:rFonts w:ascii="Times New Roman" w:hAnsi="Times New Roman" w:cs="Times New Roman"/>
          <w:lang w:eastAsia="hu-HU"/>
        </w:rPr>
        <w:t>): nem fogadják el királynak, Lukács érsek nem koronázza meg, ezért börtönbe kerül</w:t>
      </w:r>
    </w:p>
    <w:p w:rsidR="00AF3387" w:rsidRPr="00F531C0" w:rsidRDefault="00AF3387" w:rsidP="004F0105">
      <w:pPr>
        <w:pStyle w:val="ListParagraph"/>
        <w:numPr>
          <w:ilvl w:val="3"/>
          <w:numId w:val="60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2. ellenkirály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IV. István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1163</w:t>
      </w:r>
      <w:r w:rsidRPr="00F531C0">
        <w:rPr>
          <w:rFonts w:ascii="Times New Roman" w:hAnsi="Times New Roman" w:cs="Times New Roman"/>
          <w:lang w:eastAsia="hu-HU"/>
        </w:rPr>
        <w:t>): Lukács érsek őt sem koronázza meg, Istvánt valószínűleg saját katonái ölték meg</w:t>
      </w:r>
    </w:p>
    <w:p w:rsidR="00AF3387" w:rsidRPr="00F531C0" w:rsidRDefault="00AF3387" w:rsidP="004F0105">
      <w:pPr>
        <w:pStyle w:val="ListParagraph"/>
        <w:numPr>
          <w:ilvl w:val="0"/>
          <w:numId w:val="59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bizánci császár tovább támadva megszerzi Szerémséget és Dalmáciát </w:t>
      </w:r>
      <w:r w:rsidRPr="00F531C0">
        <w:rPr>
          <w:rFonts w:ascii="Times New Roman" w:hAnsi="Times New Roman" w:cs="Times New Roman"/>
          <w:lang w:eastAsia="hu-HU"/>
        </w:rPr>
        <w:t xml:space="preserve">hogy megakadályozza a hadjáratokat a király túszként öccsét, Bélát túsznak adja a császárnak, akiből bizánci örökös lett, de trónra lépését megakadályozta a bizánci uralkodó fiú utódjának születése </w:t>
      </w:r>
      <w:r w:rsidRPr="00F531C0">
        <w:rPr>
          <w:rFonts w:ascii="Times New Roman" w:hAnsi="Times New Roman" w:cs="Times New Roman"/>
          <w:b/>
          <w:bCs/>
          <w:lang w:eastAsia="hu-HU"/>
        </w:rPr>
        <w:t>III. Béla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1172-1196</w:t>
      </w:r>
      <w:r w:rsidRPr="00F531C0">
        <w:rPr>
          <w:rFonts w:ascii="Times New Roman" w:hAnsi="Times New Roman" w:cs="Times New Roman"/>
          <w:lang w:eastAsia="hu-HU"/>
        </w:rPr>
        <w:t xml:space="preserve">) III. István testvére </w:t>
      </w:r>
    </w:p>
    <w:p w:rsidR="00AF3387" w:rsidRPr="00F531C0" w:rsidRDefault="00AF3387" w:rsidP="00993C86">
      <w:pPr>
        <w:pStyle w:val="ListParagraph"/>
        <w:spacing w:before="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993C86">
      <w:pPr>
        <w:spacing w:before="0"/>
        <w:ind w:left="3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Belpolitika: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nagy hangsúlyt fektetett az </w:t>
      </w:r>
      <w:r w:rsidRPr="00F531C0">
        <w:rPr>
          <w:rFonts w:ascii="Times New Roman" w:hAnsi="Times New Roman" w:cs="Times New Roman"/>
          <w:b/>
          <w:bCs/>
          <w:lang w:eastAsia="hu-HU"/>
        </w:rPr>
        <w:t>írásbeliségre</w:t>
      </w:r>
      <w:r w:rsidRPr="00F531C0">
        <w:rPr>
          <w:rFonts w:ascii="Times New Roman" w:hAnsi="Times New Roman" w:cs="Times New Roman"/>
          <w:lang w:eastAsia="hu-HU"/>
        </w:rPr>
        <w:t xml:space="preserve"> (ő is művelt, Bizáncban szerezte műveltségét) </w:t>
      </w:r>
      <w:r w:rsidRPr="00F531C0">
        <w:rPr>
          <w:rFonts w:ascii="Times New Roman" w:hAnsi="Times New Roman" w:cs="Times New Roman"/>
          <w:b/>
          <w:bCs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egyre több írás</w:t>
      </w:r>
      <w:r w:rsidRPr="00F531C0">
        <w:rPr>
          <w:rFonts w:ascii="Times New Roman" w:hAnsi="Times New Roman" w:cs="Times New Roman"/>
          <w:b/>
          <w:bCs/>
          <w:lang w:eastAsia="hu-HU"/>
        </w:rPr>
        <w:softHyphen/>
        <w:t>olvasás tudó</w:t>
      </w:r>
      <w:r w:rsidRPr="00F531C0">
        <w:rPr>
          <w:rFonts w:ascii="Times New Roman" w:hAnsi="Times New Roman" w:cs="Times New Roman"/>
          <w:lang w:eastAsia="hu-HU"/>
        </w:rPr>
        <w:t xml:space="preserve"> (papok, akik külföldön tanultak) 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1181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kancellária létrehozása</w:t>
      </w:r>
      <w:r w:rsidRPr="00F531C0">
        <w:rPr>
          <w:rFonts w:ascii="Times New Roman" w:hAnsi="Times New Roman" w:cs="Times New Roman"/>
          <w:lang w:eastAsia="hu-HU"/>
        </w:rPr>
        <w:t>: okleveleket kiadó szervezet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élén a </w:t>
      </w:r>
      <w:r w:rsidRPr="00F531C0">
        <w:rPr>
          <w:rFonts w:ascii="Times New Roman" w:hAnsi="Times New Roman" w:cs="Times New Roman"/>
          <w:b/>
          <w:bCs/>
          <w:lang w:eastAsia="hu-HU"/>
        </w:rPr>
        <w:t>kancellár</w:t>
      </w:r>
      <w:r w:rsidRPr="00F531C0">
        <w:rPr>
          <w:rFonts w:ascii="Times New Roman" w:hAnsi="Times New Roman" w:cs="Times New Roman"/>
          <w:lang w:eastAsia="hu-HU"/>
        </w:rPr>
        <w:t xml:space="preserve"> (pap), aki őrizte a </w:t>
      </w:r>
      <w:r w:rsidRPr="00F531C0">
        <w:rPr>
          <w:rFonts w:ascii="Times New Roman" w:hAnsi="Times New Roman" w:cs="Times New Roman"/>
          <w:b/>
          <w:bCs/>
          <w:lang w:eastAsia="hu-HU"/>
        </w:rPr>
        <w:t>királyi pecsétet</w:t>
      </w:r>
      <w:r w:rsidRPr="00F531C0">
        <w:rPr>
          <w:rFonts w:ascii="Times New Roman" w:hAnsi="Times New Roman" w:cs="Times New Roman"/>
          <w:lang w:eastAsia="hu-HU"/>
        </w:rPr>
        <w:t xml:space="preserve"> (hitelességét igazolta)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beosztott: </w:t>
      </w:r>
    </w:p>
    <w:p w:rsidR="00AF3387" w:rsidRPr="00F531C0" w:rsidRDefault="00AF3387" w:rsidP="004F0105">
      <w:pPr>
        <w:pStyle w:val="ListParagraph"/>
        <w:numPr>
          <w:ilvl w:val="0"/>
          <w:numId w:val="62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jegyzők</w:t>
      </w:r>
      <w:r w:rsidRPr="00F531C0">
        <w:rPr>
          <w:rFonts w:ascii="Times New Roman" w:hAnsi="Times New Roman" w:cs="Times New Roman"/>
          <w:lang w:eastAsia="hu-HU"/>
        </w:rPr>
        <w:t xml:space="preserve"> (pl: </w:t>
      </w:r>
      <w:r w:rsidRPr="00F531C0">
        <w:rPr>
          <w:rFonts w:ascii="Times New Roman" w:hAnsi="Times New Roman" w:cs="Times New Roman"/>
          <w:b/>
          <w:bCs/>
          <w:lang w:eastAsia="hu-HU"/>
        </w:rPr>
        <w:t>Anonymus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4F0105">
      <w:pPr>
        <w:pStyle w:val="ListParagraph"/>
        <w:numPr>
          <w:ilvl w:val="0"/>
          <w:numId w:val="62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írnokok</w:t>
      </w:r>
      <w:r w:rsidRPr="00F531C0">
        <w:rPr>
          <w:rFonts w:ascii="Times New Roman" w:hAnsi="Times New Roman" w:cs="Times New Roman"/>
          <w:lang w:eastAsia="hu-HU"/>
        </w:rPr>
        <w:t xml:space="preserve"> (írásba foglalták az okleveleket) feladata: a király elé kerülő ügyek írásba foglalása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kultúra fontos forrása: </w:t>
      </w:r>
      <w:r w:rsidRPr="00F531C0">
        <w:rPr>
          <w:rFonts w:ascii="Times New Roman" w:hAnsi="Times New Roman" w:cs="Times New Roman"/>
          <w:b/>
          <w:bCs/>
          <w:lang w:eastAsia="hu-HU"/>
        </w:rPr>
        <w:t>Gesta Hungarorum</w:t>
      </w:r>
      <w:r w:rsidRPr="00F531C0">
        <w:rPr>
          <w:rFonts w:ascii="Times New Roman" w:hAnsi="Times New Roman" w:cs="Times New Roman"/>
          <w:lang w:eastAsia="hu-HU"/>
        </w:rPr>
        <w:t xml:space="preserve"> (Anonymus) leírja a magyarok eredetét, geszta műfajú</w:t>
      </w:r>
    </w:p>
    <w:p w:rsidR="00AF3387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hiteles helyek</w:t>
      </w:r>
      <w:r w:rsidRPr="00F531C0">
        <w:rPr>
          <w:rFonts w:ascii="Times New Roman" w:hAnsi="Times New Roman" w:cs="Times New Roman"/>
          <w:lang w:eastAsia="hu-HU"/>
        </w:rPr>
        <w:t xml:space="preserve">: püspökségek, kolostorok, egyházi központok- perek, adásvételi szerződések magán okiratok megőrzése 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jövedelmei: Európa egyik leggazdagabb akkori uralkodója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királyi magánbirtokok</w:t>
      </w:r>
      <w:r w:rsidRPr="00F531C0">
        <w:rPr>
          <w:rFonts w:ascii="Times New Roman" w:hAnsi="Times New Roman" w:cs="Times New Roman"/>
          <w:lang w:eastAsia="hu-HU"/>
        </w:rPr>
        <w:t>: természetben fizet (élelem, ellátás, esetleg szállás)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királyi vármegyék</w:t>
      </w:r>
      <w:r w:rsidRPr="00F531C0">
        <w:rPr>
          <w:rFonts w:ascii="Times New Roman" w:hAnsi="Times New Roman" w:cs="Times New Roman"/>
          <w:lang w:eastAsia="hu-HU"/>
        </w:rPr>
        <w:t>: vármegyei 2/3 adó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regálé jövedelmek</w:t>
      </w:r>
      <w:r w:rsidRPr="00F531C0">
        <w:rPr>
          <w:rFonts w:ascii="Times New Roman" w:hAnsi="Times New Roman" w:cs="Times New Roman"/>
          <w:lang w:eastAsia="hu-HU"/>
        </w:rPr>
        <w:t>: királyi jogon szedett jövedelmek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kamara haszna</w:t>
      </w:r>
      <w:r w:rsidRPr="00F531C0">
        <w:rPr>
          <w:rFonts w:ascii="Times New Roman" w:hAnsi="Times New Roman" w:cs="Times New Roman"/>
          <w:lang w:eastAsia="hu-HU"/>
        </w:rPr>
        <w:t>: legfontosabb; minden évben be kellett váltani a pénzeket, új pénzt kaptak, kevesebb értékben</w:t>
      </w:r>
    </w:p>
    <w:p w:rsidR="00AF3387" w:rsidRPr="00F531C0" w:rsidRDefault="00AF3387" w:rsidP="004F0105">
      <w:pPr>
        <w:pStyle w:val="ListParagraph"/>
        <w:numPr>
          <w:ilvl w:val="0"/>
          <w:numId w:val="61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királyi monopól</w:t>
      </w:r>
      <w:r>
        <w:rPr>
          <w:rFonts w:ascii="Times New Roman" w:hAnsi="Times New Roman" w:cs="Times New Roman"/>
          <w:b/>
          <w:bCs/>
          <w:lang w:eastAsia="hu-HU"/>
        </w:rPr>
        <w:t>i</w:t>
      </w:r>
      <w:r w:rsidRPr="00F531C0">
        <w:rPr>
          <w:rFonts w:ascii="Times New Roman" w:hAnsi="Times New Roman" w:cs="Times New Roman"/>
          <w:b/>
          <w:bCs/>
          <w:lang w:eastAsia="hu-HU"/>
        </w:rPr>
        <w:t>umok</w:t>
      </w:r>
      <w:r w:rsidRPr="00F531C0">
        <w:rPr>
          <w:rFonts w:ascii="Times New Roman" w:hAnsi="Times New Roman" w:cs="Times New Roman"/>
          <w:lang w:eastAsia="hu-HU"/>
        </w:rPr>
        <w:t>: egyedárusítási jogok (</w:t>
      </w:r>
      <w:r w:rsidRPr="00F531C0">
        <w:rPr>
          <w:rFonts w:ascii="Times New Roman" w:hAnsi="Times New Roman" w:cs="Times New Roman"/>
          <w:b/>
          <w:bCs/>
          <w:lang w:eastAsia="hu-HU"/>
        </w:rPr>
        <w:t>sóval és nemesfémmel</w:t>
      </w:r>
      <w:r w:rsidRPr="00F531C0">
        <w:rPr>
          <w:rFonts w:ascii="Times New Roman" w:hAnsi="Times New Roman" w:cs="Times New Roman"/>
          <w:lang w:eastAsia="hu-HU"/>
        </w:rPr>
        <w:t xml:space="preserve"> csak a király </w:t>
      </w:r>
      <w:r>
        <w:rPr>
          <w:rFonts w:ascii="Times New Roman" w:hAnsi="Times New Roman" w:cs="Times New Roman"/>
          <w:lang w:eastAsia="hu-HU"/>
        </w:rPr>
        <w:t>kereskedhetett) vámok: mi</w:t>
      </w:r>
      <w:r w:rsidRPr="00F531C0">
        <w:rPr>
          <w:rFonts w:ascii="Times New Roman" w:hAnsi="Times New Roman" w:cs="Times New Roman"/>
          <w:lang w:eastAsia="hu-HU"/>
        </w:rPr>
        <w:t>nél több a vásár, annál több vámot tud beszedni</w:t>
      </w:r>
    </w:p>
    <w:p w:rsidR="00AF3387" w:rsidRPr="00F531C0" w:rsidRDefault="00AF3387" w:rsidP="0001108B">
      <w:pPr>
        <w:spacing w:before="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253A2B">
      <w:pPr>
        <w:spacing w:before="0"/>
        <w:ind w:left="284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:rsidR="00AF3387" w:rsidRPr="00F531C0" w:rsidRDefault="00AF3387" w:rsidP="004F0105">
      <w:pPr>
        <w:pStyle w:val="ListParagraph"/>
        <w:numPr>
          <w:ilvl w:val="0"/>
          <w:numId w:val="63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Halics</w:t>
      </w:r>
      <w:r w:rsidRPr="00F531C0">
        <w:rPr>
          <w:rFonts w:ascii="Times New Roman" w:hAnsi="Times New Roman" w:cs="Times New Roman"/>
          <w:lang w:eastAsia="hu-HU"/>
        </w:rPr>
        <w:t>: sok hadjárat, el is foglalják, de amint hazatér a sereg fellázadnak</w:t>
      </w:r>
    </w:p>
    <w:p w:rsidR="00AF3387" w:rsidRPr="00F531C0" w:rsidRDefault="00AF3387" w:rsidP="004F0105">
      <w:pPr>
        <w:pStyle w:val="ListParagraph"/>
        <w:numPr>
          <w:ilvl w:val="0"/>
          <w:numId w:val="63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Bizánc</w:t>
      </w:r>
      <w:r w:rsidRPr="00F531C0">
        <w:rPr>
          <w:rFonts w:ascii="Times New Roman" w:hAnsi="Times New Roman" w:cs="Times New Roman"/>
          <w:lang w:eastAsia="hu-HU"/>
        </w:rPr>
        <w:t>: Mánuel halála után visszafoglalta Dalmáciát és Szerémséget</w:t>
      </w:r>
    </w:p>
    <w:p w:rsidR="00AF3387" w:rsidRPr="00F531C0" w:rsidRDefault="00AF3387" w:rsidP="004F0105">
      <w:pPr>
        <w:pStyle w:val="ListParagraph"/>
        <w:numPr>
          <w:ilvl w:val="0"/>
          <w:numId w:val="63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1189</w:t>
      </w:r>
      <w:r w:rsidRPr="00F531C0">
        <w:rPr>
          <w:rFonts w:ascii="Times New Roman" w:hAnsi="Times New Roman" w:cs="Times New Roman"/>
          <w:lang w:eastAsia="hu-HU"/>
        </w:rPr>
        <w:t xml:space="preserve">: 3. keresztes hadjáratot </w:t>
      </w:r>
      <w:r w:rsidRPr="00F531C0">
        <w:rPr>
          <w:rFonts w:ascii="Times New Roman" w:hAnsi="Times New Roman" w:cs="Times New Roman"/>
          <w:b/>
          <w:bCs/>
          <w:lang w:eastAsia="hu-HU"/>
        </w:rPr>
        <w:t>Rőtszakállú Frigyes</w:t>
      </w:r>
      <w:r w:rsidRPr="00F531C0">
        <w:rPr>
          <w:rFonts w:ascii="Times New Roman" w:hAnsi="Times New Roman" w:cs="Times New Roman"/>
          <w:lang w:eastAsia="hu-HU"/>
        </w:rPr>
        <w:t xml:space="preserve"> (NRCS) vezette, átengedte az országon 2 fia van</w:t>
      </w:r>
      <w:r w:rsidRPr="00F531C0">
        <w:rPr>
          <w:rFonts w:ascii="Times New Roman" w:hAnsi="Times New Roman" w:cs="Times New Roman"/>
          <w:b/>
          <w:bCs/>
          <w:lang w:eastAsia="hu-HU"/>
        </w:rPr>
        <w:t>: Imre, András Imre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1196-1204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4F0105">
      <w:pPr>
        <w:pStyle w:val="ListParagraph"/>
        <w:numPr>
          <w:ilvl w:val="0"/>
          <w:numId w:val="63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testvérével sok összetűzés</w:t>
      </w:r>
    </w:p>
    <w:p w:rsidR="00AF3387" w:rsidRPr="00F531C0" w:rsidRDefault="00AF3387" w:rsidP="004F0105">
      <w:pPr>
        <w:pStyle w:val="ListParagraph"/>
        <w:numPr>
          <w:ilvl w:val="0"/>
          <w:numId w:val="63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meggyengíti a hatalmát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hűségföld osztogatás</w:t>
      </w:r>
      <w:r w:rsidRPr="00F531C0">
        <w:rPr>
          <w:rFonts w:ascii="Times New Roman" w:hAnsi="Times New Roman" w:cs="Times New Roman"/>
          <w:lang w:eastAsia="hu-HU"/>
        </w:rPr>
        <w:t xml:space="preserve"> miatt </w:t>
      </w:r>
      <w:r w:rsidRPr="00F531C0">
        <w:rPr>
          <w:rFonts w:ascii="Times New Roman" w:hAnsi="Times New Roman" w:cs="Times New Roman"/>
          <w:b/>
          <w:bCs/>
          <w:lang w:eastAsia="hu-HU"/>
        </w:rPr>
        <w:t>III. László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1024</w:t>
      </w:r>
      <w:r w:rsidRPr="00F531C0">
        <w:rPr>
          <w:rFonts w:ascii="Times New Roman" w:hAnsi="Times New Roman" w:cs="Times New Roman"/>
          <w:lang w:eastAsia="hu-HU"/>
        </w:rPr>
        <w:t xml:space="preserve"> vége- </w:t>
      </w:r>
      <w:r w:rsidRPr="00F531C0">
        <w:rPr>
          <w:rFonts w:ascii="Times New Roman" w:hAnsi="Times New Roman" w:cs="Times New Roman"/>
          <w:b/>
          <w:bCs/>
          <w:lang w:eastAsia="hu-HU"/>
        </w:rPr>
        <w:t>1025</w:t>
      </w:r>
      <w:r w:rsidRPr="00F531C0">
        <w:rPr>
          <w:rFonts w:ascii="Times New Roman" w:hAnsi="Times New Roman" w:cs="Times New Roman"/>
          <w:lang w:eastAsia="hu-HU"/>
        </w:rPr>
        <w:t xml:space="preserve"> eleje)</w:t>
      </w:r>
    </w:p>
    <w:p w:rsidR="00AF3387" w:rsidRPr="00F531C0" w:rsidRDefault="00AF3387" w:rsidP="004F0105">
      <w:pPr>
        <w:pStyle w:val="ListParagraph"/>
        <w:numPr>
          <w:ilvl w:val="0"/>
          <w:numId w:val="63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csecsemő korában kerül trónra, Imre fia</w:t>
      </w:r>
    </w:p>
    <w:p w:rsidR="00AF3387" w:rsidRPr="00F531C0" w:rsidRDefault="00AF3387" w:rsidP="004F0105">
      <w:pPr>
        <w:pStyle w:val="ListParagraph"/>
        <w:numPr>
          <w:ilvl w:val="0"/>
          <w:numId w:val="63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András a kormányzó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elűzi Imrét, aki menekülés közben meghal (anyja menekítette) II.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András uralkodása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1205-35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253A2B">
      <w:pPr>
        <w:spacing w:before="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253A2B">
      <w:pPr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II. András (1205-35):</w:t>
      </w:r>
    </w:p>
    <w:p w:rsidR="00AF3387" w:rsidRPr="00F531C0" w:rsidRDefault="00AF3387" w:rsidP="00253A2B">
      <w:pPr>
        <w:spacing w:before="0"/>
        <w:ind w:left="284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Külpolitikája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64"/>
        </w:numPr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aktív</w:t>
      </w:r>
    </w:p>
    <w:p w:rsidR="00AF3387" w:rsidRPr="00F531C0" w:rsidRDefault="00AF3387" w:rsidP="004F0105">
      <w:pPr>
        <w:pStyle w:val="ListParagraph"/>
        <w:numPr>
          <w:ilvl w:val="0"/>
          <w:numId w:val="64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II. András élete hadjáratok sorával folytatódott a királyi trónon</w:t>
      </w:r>
    </w:p>
    <w:p w:rsidR="00AF3387" w:rsidRPr="00F531C0" w:rsidRDefault="00AF3387" w:rsidP="004F0105">
      <w:pPr>
        <w:numPr>
          <w:ilvl w:val="0"/>
          <w:numId w:val="64"/>
        </w:numPr>
        <w:tabs>
          <w:tab w:val="left" w:pos="109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Halics</w:t>
      </w:r>
      <w:r w:rsidRPr="00F531C0">
        <w:rPr>
          <w:rFonts w:ascii="Times New Roman" w:hAnsi="Times New Roman" w:cs="Times New Roman"/>
          <w:lang w:eastAsia="hu-HU"/>
        </w:rPr>
        <w:t xml:space="preserve"> megszerzésére tett kísérletei sorra kudarcba fulladtak és ez újabb és újabb birtokába és pénzébe került a királynak</w:t>
      </w:r>
    </w:p>
    <w:p w:rsidR="00AF3387" w:rsidRPr="00F531C0" w:rsidRDefault="00AF3387" w:rsidP="004F0105">
      <w:pPr>
        <w:numPr>
          <w:ilvl w:val="0"/>
          <w:numId w:val="64"/>
        </w:numPr>
        <w:tabs>
          <w:tab w:val="left" w:pos="11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Harcolt a </w:t>
      </w:r>
      <w:r w:rsidRPr="00F531C0">
        <w:rPr>
          <w:rFonts w:ascii="Times New Roman" w:hAnsi="Times New Roman" w:cs="Times New Roman"/>
          <w:b/>
          <w:bCs/>
          <w:lang w:eastAsia="hu-HU"/>
        </w:rPr>
        <w:t>kunok</w:t>
      </w:r>
      <w:r w:rsidRPr="00F531C0">
        <w:rPr>
          <w:rFonts w:ascii="Times New Roman" w:hAnsi="Times New Roman" w:cs="Times New Roman"/>
          <w:lang w:eastAsia="hu-HU"/>
        </w:rPr>
        <w:t xml:space="preserve"> ellen </w:t>
      </w:r>
      <w:r w:rsidRPr="00F531C0">
        <w:rPr>
          <w:rFonts w:ascii="Times New Roman" w:hAnsi="Times New Roman" w:cs="Times New Roman"/>
          <w:b/>
          <w:bCs/>
          <w:lang w:eastAsia="hu-HU"/>
        </w:rPr>
        <w:t>Moldvában</w:t>
      </w:r>
      <w:r w:rsidRPr="00F531C0">
        <w:rPr>
          <w:rFonts w:ascii="Times New Roman" w:hAnsi="Times New Roman" w:cs="Times New Roman"/>
          <w:lang w:eastAsia="hu-HU"/>
        </w:rPr>
        <w:t xml:space="preserve">, de végül </w:t>
      </w:r>
      <w:r w:rsidRPr="00F531C0">
        <w:rPr>
          <w:rFonts w:ascii="Times New Roman" w:hAnsi="Times New Roman" w:cs="Times New Roman"/>
          <w:b/>
          <w:bCs/>
          <w:lang w:eastAsia="hu-HU"/>
        </w:rPr>
        <w:t>a domonkos szerzetesek</w:t>
      </w:r>
      <w:r w:rsidRPr="00F531C0">
        <w:rPr>
          <w:rFonts w:ascii="Times New Roman" w:hAnsi="Times New Roman" w:cs="Times New Roman"/>
          <w:lang w:eastAsia="hu-HU"/>
        </w:rPr>
        <w:t xml:space="preserve"> segítségével megtérítette őket</w:t>
      </w:r>
    </w:p>
    <w:p w:rsidR="00AF3387" w:rsidRPr="00F531C0" w:rsidRDefault="00AF3387" w:rsidP="004F0105">
      <w:pPr>
        <w:numPr>
          <w:ilvl w:val="0"/>
          <w:numId w:val="64"/>
        </w:numPr>
        <w:tabs>
          <w:tab w:val="left" w:pos="11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magyarok is mennek ide, az ő utódaik lesznek a </w:t>
      </w:r>
      <w:r w:rsidRPr="00F531C0">
        <w:rPr>
          <w:rFonts w:ascii="Times New Roman" w:hAnsi="Times New Roman" w:cs="Times New Roman"/>
          <w:b/>
          <w:bCs/>
          <w:lang w:eastAsia="hu-HU"/>
        </w:rPr>
        <w:t>moldvai csángók</w:t>
      </w:r>
    </w:p>
    <w:p w:rsidR="00AF3387" w:rsidRPr="00F531C0" w:rsidRDefault="00AF3387" w:rsidP="004F0105">
      <w:pPr>
        <w:numPr>
          <w:ilvl w:val="0"/>
          <w:numId w:val="64"/>
        </w:numPr>
        <w:tabs>
          <w:tab w:val="left" w:pos="12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behívta a kunok ellen a Szentföldről az erőszakossága miatt elűzött </w:t>
      </w:r>
      <w:r w:rsidRPr="00F531C0">
        <w:rPr>
          <w:rFonts w:ascii="Times New Roman" w:hAnsi="Times New Roman" w:cs="Times New Roman"/>
          <w:b/>
          <w:bCs/>
          <w:lang w:eastAsia="hu-HU"/>
        </w:rPr>
        <w:t>Német Lovagrendet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121</w:t>
      </w:r>
      <w:r w:rsidRPr="00F531C0">
        <w:rPr>
          <w:rFonts w:ascii="Times New Roman" w:hAnsi="Times New Roman" w:cs="Times New Roman"/>
          <w:lang w:eastAsia="hu-HU"/>
        </w:rPr>
        <w:t xml:space="preserve"> l-ben </w:t>
      </w:r>
      <w:r w:rsidRPr="00F531C0">
        <w:rPr>
          <w:rFonts w:ascii="Times New Roman" w:hAnsi="Times New Roman" w:cs="Times New Roman"/>
          <w:b/>
          <w:bCs/>
          <w:lang w:eastAsia="hu-HU"/>
        </w:rPr>
        <w:t>Dél-Erdélybe (Barcaság</w:t>
      </w:r>
      <w:r w:rsidRPr="00F531C0">
        <w:rPr>
          <w:rFonts w:ascii="Times New Roman" w:hAnsi="Times New Roman" w:cs="Times New Roman"/>
          <w:lang w:eastAsia="hu-HU"/>
        </w:rPr>
        <w:t xml:space="preserve">), de itt is erőszakoskodnak, s így magának a királynak kell kiűzni őket </w:t>
      </w:r>
      <w:r w:rsidRPr="00F531C0">
        <w:rPr>
          <w:rFonts w:ascii="Times New Roman" w:hAnsi="Times New Roman" w:cs="Times New Roman"/>
          <w:b/>
          <w:bCs/>
          <w:lang w:eastAsia="hu-HU"/>
        </w:rPr>
        <w:t>1225</w:t>
      </w:r>
      <w:r w:rsidRPr="00F531C0">
        <w:rPr>
          <w:rFonts w:ascii="Times New Roman" w:hAnsi="Times New Roman" w:cs="Times New Roman"/>
          <w:lang w:eastAsia="hu-HU"/>
        </w:rPr>
        <w:t>-ben.</w:t>
      </w:r>
    </w:p>
    <w:p w:rsidR="00AF3387" w:rsidRPr="00F531C0" w:rsidRDefault="00AF3387" w:rsidP="004F0105">
      <w:pPr>
        <w:numPr>
          <w:ilvl w:val="0"/>
          <w:numId w:val="64"/>
        </w:numPr>
        <w:tabs>
          <w:tab w:val="left" w:pos="131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1217</w:t>
      </w:r>
      <w:r w:rsidRPr="00F531C0">
        <w:rPr>
          <w:rFonts w:ascii="Times New Roman" w:hAnsi="Times New Roman" w:cs="Times New Roman"/>
          <w:lang w:eastAsia="hu-HU"/>
        </w:rPr>
        <w:t>-ben maga vezette keresztes hadait a Szentföldre csak még nagyobb zúgolódást keltett a nemesek köreiben</w:t>
      </w:r>
    </w:p>
    <w:p w:rsidR="00AF3387" w:rsidRPr="00F531C0" w:rsidRDefault="00AF3387" w:rsidP="004F0105">
      <w:pPr>
        <w:pStyle w:val="ListParagraph"/>
        <w:numPr>
          <w:ilvl w:val="0"/>
          <w:numId w:val="64"/>
        </w:numPr>
        <w:spacing w:before="0" w:after="18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hadjárat nem vezetett semmiféle eredményre, csak még több pénzt ölt hadaira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hadsereg szerkezete is megváltozott.</w:t>
      </w:r>
    </w:p>
    <w:p w:rsidR="00AF3387" w:rsidRPr="00F531C0" w:rsidRDefault="00AF3387" w:rsidP="004F0105">
      <w:pPr>
        <w:pStyle w:val="ListParagraph"/>
        <w:numPr>
          <w:ilvl w:val="0"/>
          <w:numId w:val="64"/>
        </w:numPr>
        <w:spacing w:before="0" w:after="18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várkatonaság</w:t>
      </w:r>
      <w:r w:rsidRPr="00F531C0">
        <w:rPr>
          <w:rFonts w:ascii="Times New Roman" w:hAnsi="Times New Roman" w:cs="Times New Roman"/>
          <w:lang w:eastAsia="hu-HU"/>
        </w:rPr>
        <w:t>: a királyi haderő alapja</w:t>
      </w:r>
    </w:p>
    <w:p w:rsidR="00AF3387" w:rsidRPr="00F531C0" w:rsidRDefault="00AF3387" w:rsidP="004F0105">
      <w:pPr>
        <w:pStyle w:val="ListParagraph"/>
        <w:numPr>
          <w:ilvl w:val="0"/>
          <w:numId w:val="64"/>
        </w:numPr>
        <w:spacing w:before="0" w:after="18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mivel a sok eladományozott birtok miatt a királyi vármegye nem tudott annyi és jó fegyverzetű várkatonát kiállítani, így az idő múlásával egyre </w:t>
      </w:r>
      <w:r w:rsidRPr="00F531C0">
        <w:rPr>
          <w:rFonts w:ascii="Times New Roman" w:hAnsi="Times New Roman" w:cs="Times New Roman"/>
          <w:b/>
          <w:bCs/>
          <w:lang w:eastAsia="hu-HU"/>
        </w:rPr>
        <w:t>jobban kénytelen a bárók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bandériumaira támaszkodni</w:t>
      </w:r>
    </w:p>
    <w:p w:rsidR="00AF3387" w:rsidRPr="00F531C0" w:rsidRDefault="00AF3387" w:rsidP="004F0105">
      <w:pPr>
        <w:pStyle w:val="ListParagraph"/>
        <w:numPr>
          <w:ilvl w:val="0"/>
          <w:numId w:val="64"/>
        </w:numPr>
        <w:spacing w:before="0" w:after="18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Bandérium</w:t>
      </w:r>
      <w:r w:rsidRPr="00F531C0">
        <w:rPr>
          <w:rFonts w:ascii="Times New Roman" w:hAnsi="Times New Roman" w:cs="Times New Roman"/>
          <w:lang w:eastAsia="hu-HU"/>
        </w:rPr>
        <w:t>: a földesúri magánhadsereg, a saját zászlója alatt megy a király seregébe</w:t>
      </w:r>
    </w:p>
    <w:p w:rsidR="00AF3387" w:rsidRPr="00F531C0" w:rsidRDefault="00AF3387" w:rsidP="004F0105">
      <w:pPr>
        <w:pStyle w:val="ListParagraph"/>
        <w:numPr>
          <w:ilvl w:val="0"/>
          <w:numId w:val="64"/>
        </w:numPr>
        <w:spacing w:before="0" w:after="18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de a segítségért cserébe újabb birtokadományokat kérnek, így a király hatalma még tovább gyengül</w:t>
      </w:r>
    </w:p>
    <w:p w:rsidR="00AF3387" w:rsidRPr="00F531C0" w:rsidRDefault="00AF3387" w:rsidP="005D43B1">
      <w:pPr>
        <w:spacing w:before="180"/>
        <w:ind w:left="284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Belpolitika: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tabs>
          <w:tab w:val="left" w:pos="223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mértéktelen birtokadományozás: ennek következtében egész vármegyéket adományozott el a király a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főuraknak, akik így nagyon megerősödnek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ezzel a Szent István óta kialakult erős királyi hatalom dőlt össze, a királyi vármegye szerepe nagyon meggyengült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tabs>
          <w:tab w:val="left" w:pos="21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házasságot kötött </w:t>
      </w:r>
      <w:r w:rsidRPr="00F531C0">
        <w:rPr>
          <w:rFonts w:ascii="Times New Roman" w:hAnsi="Times New Roman" w:cs="Times New Roman"/>
          <w:b/>
          <w:bCs/>
          <w:lang w:eastAsia="hu-HU"/>
        </w:rPr>
        <w:t>Gertrúddal</w:t>
      </w:r>
      <w:r w:rsidRPr="00F531C0">
        <w:rPr>
          <w:rFonts w:ascii="Times New Roman" w:hAnsi="Times New Roman" w:cs="Times New Roman"/>
          <w:lang w:eastAsia="hu-HU"/>
        </w:rPr>
        <w:t xml:space="preserve">, aki a </w:t>
      </w:r>
      <w:r w:rsidRPr="00F531C0">
        <w:rPr>
          <w:rFonts w:ascii="Times New Roman" w:hAnsi="Times New Roman" w:cs="Times New Roman"/>
          <w:b/>
          <w:bCs/>
          <w:lang w:eastAsia="hu-HU"/>
        </w:rPr>
        <w:t>meráni uralkodóházból származott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tabs>
          <w:tab w:val="left" w:pos="21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Gertrúd érkezésével egyre több </w:t>
      </w:r>
      <w:r w:rsidRPr="00F531C0">
        <w:rPr>
          <w:rFonts w:ascii="Times New Roman" w:hAnsi="Times New Roman" w:cs="Times New Roman"/>
          <w:b/>
          <w:bCs/>
          <w:lang w:eastAsia="hu-HU"/>
        </w:rPr>
        <w:t>idegen jött az országba</w:t>
      </w:r>
      <w:r w:rsidRPr="00F531C0">
        <w:rPr>
          <w:rFonts w:ascii="Times New Roman" w:hAnsi="Times New Roman" w:cs="Times New Roman"/>
          <w:lang w:eastAsia="hu-HU"/>
        </w:rPr>
        <w:t>, legfőképpen a királyi udvarba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tabs>
          <w:tab w:val="left" w:pos="21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birtokadományok</w:t>
      </w:r>
      <w:r w:rsidRPr="00F531C0">
        <w:rPr>
          <w:rFonts w:ascii="Times New Roman" w:hAnsi="Times New Roman" w:cs="Times New Roman"/>
          <w:lang w:eastAsia="hu-HU"/>
        </w:rPr>
        <w:t xml:space="preserve"> jórészt az ő kezükbe kerültek, amit a magyar nemesség nem nézett jó szemmel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tabs>
          <w:tab w:val="left" w:pos="21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ezzel újabb elégedetlenséget szült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1213-ban a </w:t>
      </w:r>
      <w:r w:rsidRPr="00F531C0">
        <w:rPr>
          <w:rFonts w:ascii="Times New Roman" w:hAnsi="Times New Roman" w:cs="Times New Roman"/>
          <w:b/>
          <w:bCs/>
          <w:lang w:eastAsia="hu-HU"/>
        </w:rPr>
        <w:t>Pilisben</w:t>
      </w:r>
      <w:r w:rsidRPr="00F531C0">
        <w:rPr>
          <w:rFonts w:ascii="Times New Roman" w:hAnsi="Times New Roman" w:cs="Times New Roman"/>
          <w:lang w:eastAsia="hu-HU"/>
        </w:rPr>
        <w:t xml:space="preserve"> Gertrúd megölése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tabs>
          <w:tab w:val="left" w:pos="21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jól mutatja a király hatalmának gyengülését, hogy Gertrúd királyné elleni gyilkosság résztvevőiből „csak" </w:t>
      </w:r>
      <w:r w:rsidRPr="00F531C0">
        <w:rPr>
          <w:rFonts w:ascii="Times New Roman" w:hAnsi="Times New Roman" w:cs="Times New Roman"/>
          <w:b/>
          <w:bCs/>
          <w:lang w:eastAsia="hu-HU"/>
        </w:rPr>
        <w:t>Péter csanádi ispánt ölték meg</w:t>
      </w:r>
      <w:r w:rsidRPr="00F531C0">
        <w:rPr>
          <w:rFonts w:ascii="Times New Roman" w:hAnsi="Times New Roman" w:cs="Times New Roman"/>
          <w:lang w:eastAsia="hu-HU"/>
        </w:rPr>
        <w:t xml:space="preserve">, </w:t>
      </w:r>
      <w:r w:rsidRPr="00F531C0">
        <w:rPr>
          <w:rFonts w:ascii="Times New Roman" w:hAnsi="Times New Roman" w:cs="Times New Roman"/>
          <w:b/>
          <w:bCs/>
          <w:lang w:eastAsia="hu-HU"/>
        </w:rPr>
        <w:t>Bánk nádor megmenekül</w:t>
      </w:r>
      <w:r w:rsidRPr="00F531C0">
        <w:rPr>
          <w:rFonts w:ascii="Times New Roman" w:hAnsi="Times New Roman" w:cs="Times New Roman"/>
          <w:lang w:eastAsia="hu-HU"/>
        </w:rPr>
        <w:t xml:space="preserve">: mindössze </w:t>
      </w:r>
      <w:r w:rsidRPr="00F531C0">
        <w:rPr>
          <w:rFonts w:ascii="Times New Roman" w:hAnsi="Times New Roman" w:cs="Times New Roman"/>
          <w:b/>
          <w:bCs/>
          <w:lang w:eastAsia="hu-HU"/>
        </w:rPr>
        <w:t>méltóságát vesztette</w:t>
      </w:r>
      <w:r w:rsidRPr="00F531C0">
        <w:rPr>
          <w:rFonts w:ascii="Times New Roman" w:hAnsi="Times New Roman" w:cs="Times New Roman"/>
          <w:lang w:eastAsia="hu-HU"/>
        </w:rPr>
        <w:t>, de azt is csak átmenetileg</w:t>
      </w:r>
    </w:p>
    <w:p w:rsidR="00AF3387" w:rsidRPr="00F531C0" w:rsidRDefault="00AF3387" w:rsidP="004F0105">
      <w:pPr>
        <w:pStyle w:val="ListParagraph"/>
        <w:numPr>
          <w:ilvl w:val="0"/>
          <w:numId w:val="65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királynak drasztikusan lecsökkentek jövedelmei</w:t>
      </w:r>
    </w:p>
    <w:p w:rsidR="00AF3387" w:rsidRPr="00F531C0" w:rsidRDefault="00AF3387" w:rsidP="004F0105">
      <w:pPr>
        <w:pStyle w:val="ListParagraph"/>
        <w:numPr>
          <w:ilvl w:val="0"/>
          <w:numId w:val="67"/>
        </w:numPr>
        <w:tabs>
          <w:tab w:val="left" w:pos="366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királyi magánbirtokokból (ellátó vármegye) természetben szedett (élelmiszer) jövedelmek</w:t>
      </w:r>
    </w:p>
    <w:p w:rsidR="00AF3387" w:rsidRPr="00F531C0" w:rsidRDefault="00AF3387" w:rsidP="004F0105">
      <w:pPr>
        <w:pStyle w:val="ListParagraph"/>
        <w:numPr>
          <w:ilvl w:val="0"/>
          <w:numId w:val="67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királyi vármegyék adói</w:t>
      </w:r>
      <w:r w:rsidRPr="00F531C0">
        <w:rPr>
          <w:rFonts w:ascii="Times New Roman" w:hAnsi="Times New Roman" w:cs="Times New Roman"/>
          <w:lang w:eastAsia="hu-HU"/>
        </w:rPr>
        <w:t>: a „</w:t>
      </w:r>
      <w:r w:rsidRPr="00F531C0">
        <w:rPr>
          <w:rFonts w:ascii="Times New Roman" w:hAnsi="Times New Roman" w:cs="Times New Roman"/>
          <w:b/>
          <w:bCs/>
          <w:lang w:eastAsia="hu-HU"/>
        </w:rPr>
        <w:t>vármegyei 2/3</w:t>
      </w:r>
      <w:r w:rsidRPr="00F531C0">
        <w:rPr>
          <w:rFonts w:ascii="Times New Roman" w:hAnsi="Times New Roman" w:cs="Times New Roman"/>
          <w:lang w:eastAsia="hu-HU"/>
        </w:rPr>
        <w:t xml:space="preserve">," és az </w:t>
      </w:r>
      <w:r w:rsidRPr="00F531C0">
        <w:rPr>
          <w:rFonts w:ascii="Times New Roman" w:hAnsi="Times New Roman" w:cs="Times New Roman"/>
          <w:b/>
          <w:bCs/>
          <w:lang w:eastAsia="hu-HU"/>
        </w:rPr>
        <w:t>ajándékok</w:t>
      </w:r>
      <w:r w:rsidRPr="00F531C0">
        <w:rPr>
          <w:rFonts w:ascii="Times New Roman" w:hAnsi="Times New Roman" w:cs="Times New Roman"/>
          <w:lang w:eastAsia="hu-HU"/>
        </w:rPr>
        <w:t xml:space="preserve"> + Ezt a király a regálékból (=királyi felségjogon szedett jövedelmek) volt kénytelen pótolni:</w:t>
      </w:r>
    </w:p>
    <w:p w:rsidR="00AF3387" w:rsidRPr="00F531C0" w:rsidRDefault="00AF3387" w:rsidP="004F0105">
      <w:pPr>
        <w:pStyle w:val="ListParagraph"/>
        <w:numPr>
          <w:ilvl w:val="0"/>
          <w:numId w:val="66"/>
        </w:numPr>
        <w:tabs>
          <w:tab w:val="left" w:pos="758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kamara haszna</w:t>
      </w:r>
      <w:r w:rsidRPr="00F531C0">
        <w:rPr>
          <w:rFonts w:ascii="Times New Roman" w:hAnsi="Times New Roman" w:cs="Times New Roman"/>
          <w:lang w:eastAsia="hu-HU"/>
        </w:rPr>
        <w:t>: évenként kötelező pénzbeváltás</w:t>
      </w:r>
    </w:p>
    <w:p w:rsidR="00AF3387" w:rsidRPr="00F531C0" w:rsidRDefault="00AF3387" w:rsidP="004F0105">
      <w:pPr>
        <w:pStyle w:val="ListParagraph"/>
        <w:numPr>
          <w:ilvl w:val="0"/>
          <w:numId w:val="66"/>
        </w:numPr>
        <w:tabs>
          <w:tab w:val="left" w:pos="780"/>
        </w:tabs>
        <w:spacing w:before="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pénzrontás eszközéhez nyúlt</w:t>
      </w:r>
      <w:r w:rsidRPr="00F531C0">
        <w:rPr>
          <w:rFonts w:ascii="Times New Roman" w:hAnsi="Times New Roman" w:cs="Times New Roman"/>
          <w:lang w:eastAsia="hu-HU"/>
        </w:rPr>
        <w:t>: minden évben egyre kevesebb mennyiségű nemesfém került az érmékbe, körbenyírták, többször is kötelezően beváltották évente</w:t>
      </w:r>
    </w:p>
    <w:p w:rsidR="00AF3387" w:rsidRPr="00F531C0" w:rsidRDefault="00AF3387" w:rsidP="004F0105">
      <w:pPr>
        <w:pStyle w:val="ListParagraph"/>
        <w:numPr>
          <w:ilvl w:val="0"/>
          <w:numId w:val="66"/>
        </w:numPr>
        <w:tabs>
          <w:tab w:val="left" w:pos="819"/>
        </w:tabs>
        <w:spacing w:before="0" w:after="120"/>
        <w:ind w:right="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Monopóliumok</w:t>
      </w:r>
      <w:r w:rsidRPr="00F531C0">
        <w:rPr>
          <w:rFonts w:ascii="Times New Roman" w:hAnsi="Times New Roman" w:cs="Times New Roman"/>
          <w:lang w:eastAsia="hu-HU"/>
        </w:rPr>
        <w:t xml:space="preserve">: a király kizárólagos kereskedelmi joga egyes termékekre. Ezeket a király egy összegbe adja ki idegeneknek (zsidók, izmaeliták =muzulmánok, böszörmények), de ők még többet szednek be a lakosságtól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elégedetlenség.</w:t>
      </w:r>
    </w:p>
    <w:p w:rsidR="00AF3387" w:rsidRPr="00F531C0" w:rsidRDefault="00AF3387" w:rsidP="0001108B">
      <w:pPr>
        <w:ind w:right="12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Elégedetlenség minden társadalmi rétegben:</w:t>
      </w:r>
    </w:p>
    <w:p w:rsidR="00AF3387" w:rsidRPr="00F531C0" w:rsidRDefault="00AF3387" w:rsidP="00D00793">
      <w:pPr>
        <w:ind w:left="400" w:right="12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 Főurak: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király igénye a </w:t>
      </w:r>
      <w:r w:rsidRPr="00F531C0">
        <w:rPr>
          <w:rFonts w:ascii="Times New Roman" w:hAnsi="Times New Roman" w:cs="Times New Roman"/>
          <w:b/>
          <w:bCs/>
          <w:lang w:eastAsia="hu-HU"/>
        </w:rPr>
        <w:t>bandériumaikra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374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Imre mellőzött hívei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384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merániaiaknak</w:t>
      </w:r>
      <w:r w:rsidRPr="00F531C0">
        <w:rPr>
          <w:rFonts w:ascii="Times New Roman" w:hAnsi="Times New Roman" w:cs="Times New Roman"/>
          <w:lang w:eastAsia="hu-HU"/>
        </w:rPr>
        <w:t xml:space="preserve"> adományozott birtokok. </w:t>
      </w:r>
    </w:p>
    <w:p w:rsidR="00AF3387" w:rsidRPr="00F531C0" w:rsidRDefault="00AF3387" w:rsidP="00D00793">
      <w:pPr>
        <w:tabs>
          <w:tab w:val="left" w:pos="384"/>
        </w:tabs>
        <w:spacing w:before="0"/>
        <w:ind w:left="1068"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D00793">
      <w:pPr>
        <w:tabs>
          <w:tab w:val="left" w:pos="384"/>
        </w:tabs>
        <w:spacing w:before="0"/>
        <w:ind w:left="348"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  Szerviensek ~királyi vitézek: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nagy birtokadományok miatt a királyi vármegye nem képes ellátni a korábbi funkcióit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visszaszorul a várkatonaság, így a szervienseknek kell katonáskodni a sok háborúban.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40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nincs védelem a főurak hatalmaskodásai ellen</w:t>
      </w:r>
      <w:r w:rsidRPr="00F531C0">
        <w:rPr>
          <w:rFonts w:ascii="Times New Roman" w:hAnsi="Times New Roman" w:cs="Times New Roman"/>
          <w:lang w:eastAsia="hu-HU"/>
        </w:rPr>
        <w:t>: elveszik a birtokaikat; személyi függésbe, szolgálatra kényszerítik őket</w:t>
      </w:r>
    </w:p>
    <w:p w:rsidR="00AF3387" w:rsidRPr="00F531C0" w:rsidRDefault="00AF3387" w:rsidP="00D00793">
      <w:pPr>
        <w:pStyle w:val="ListParagraph"/>
        <w:spacing w:before="0"/>
        <w:ind w:left="1068" w:right="504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D00793">
      <w:pPr>
        <w:spacing w:before="0"/>
        <w:ind w:left="400" w:right="504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Várjobbágyok</w:t>
      </w:r>
      <w:r w:rsidRPr="00F531C0">
        <w:rPr>
          <w:rFonts w:ascii="Times New Roman" w:hAnsi="Times New Roman" w:cs="Times New Roman"/>
          <w:i/>
          <w:iCs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68"/>
        </w:numPr>
        <w:spacing w:before="0"/>
        <w:ind w:right="50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várkatonaság tisztjei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kimerülnek a sok királyi hadjárat miatt is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nagy birtokadományok miatt a királyi vármegyében visszaszorul a várkatonaság,</w:t>
      </w:r>
    </w:p>
    <w:p w:rsidR="00AF3387" w:rsidRPr="00F531C0" w:rsidRDefault="00AF3387" w:rsidP="004F0105">
      <w:pPr>
        <w:numPr>
          <w:ilvl w:val="0"/>
          <w:numId w:val="68"/>
        </w:numPr>
        <w:tabs>
          <w:tab w:val="left" w:pos="453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királyi vármegye a főurak kezébe kerül, így a földesurak magánhadseregeiben kell tovább</w:t>
      </w:r>
    </w:p>
    <w:p w:rsidR="00AF3387" w:rsidRPr="00F531C0" w:rsidRDefault="00AF3387" w:rsidP="004F0105">
      <w:pPr>
        <w:pStyle w:val="ListParagraph"/>
        <w:numPr>
          <w:ilvl w:val="0"/>
          <w:numId w:val="68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katonáskodniuk</w:t>
      </w:r>
    </w:p>
    <w:p w:rsidR="00AF3387" w:rsidRPr="00F531C0" w:rsidRDefault="00AF3387" w:rsidP="00D00793">
      <w:pPr>
        <w:pStyle w:val="ListParagraph"/>
        <w:spacing w:before="0"/>
        <w:ind w:left="1068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D00793">
      <w:pPr>
        <w:spacing w:before="0"/>
        <w:ind w:left="400" w:right="12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Parasztság</w:t>
      </w:r>
    </w:p>
    <w:p w:rsidR="00AF3387" w:rsidRPr="00F531C0" w:rsidRDefault="00AF3387" w:rsidP="004F0105">
      <w:pPr>
        <w:pStyle w:val="ListParagraph"/>
        <w:numPr>
          <w:ilvl w:val="0"/>
          <w:numId w:val="68"/>
        </w:numPr>
        <w:spacing w:before="0"/>
        <w:ind w:right="12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egyház követelni kezdi, hogy a tizedet pénzben fizessék, de nehéz pénzhez jutni</w:t>
      </w:r>
    </w:p>
    <w:p w:rsidR="00AF3387" w:rsidRPr="00F531C0" w:rsidRDefault="00AF3387" w:rsidP="0001108B">
      <w:pPr>
        <w:spacing w:before="0"/>
        <w:ind w:right="126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933DDF">
      <w:pPr>
        <w:spacing w:before="0"/>
        <w:ind w:left="360" w:right="12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Egész társadalmat érintő problémák:</w:t>
      </w:r>
    </w:p>
    <w:p w:rsidR="00AF3387" w:rsidRPr="00F531C0" w:rsidRDefault="00AF3387" w:rsidP="004F0105">
      <w:pPr>
        <w:numPr>
          <w:ilvl w:val="0"/>
          <w:numId w:val="69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kamara haszna</w:t>
      </w:r>
      <w:r w:rsidRPr="00F531C0">
        <w:rPr>
          <w:rFonts w:ascii="Times New Roman" w:hAnsi="Times New Roman" w:cs="Times New Roman"/>
          <w:lang w:eastAsia="hu-HU"/>
        </w:rPr>
        <w:t>: kötelezően pénzt váltatott, évenként többször is</w:t>
      </w:r>
    </w:p>
    <w:p w:rsidR="00AF3387" w:rsidRPr="00F531C0" w:rsidRDefault="00AF3387" w:rsidP="004F0105">
      <w:pPr>
        <w:numPr>
          <w:ilvl w:val="0"/>
          <w:numId w:val="69"/>
        </w:numPr>
        <w:tabs>
          <w:tab w:val="left" w:pos="366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pénzrontás</w:t>
      </w:r>
    </w:p>
    <w:p w:rsidR="00AF3387" w:rsidRPr="00F531C0" w:rsidRDefault="00AF3387" w:rsidP="004F0105">
      <w:pPr>
        <w:numPr>
          <w:ilvl w:val="0"/>
          <w:numId w:val="69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monopóliumokat</w:t>
      </w:r>
      <w:r w:rsidRPr="00F531C0">
        <w:rPr>
          <w:rFonts w:ascii="Times New Roman" w:hAnsi="Times New Roman" w:cs="Times New Roman"/>
          <w:lang w:eastAsia="hu-HU"/>
        </w:rPr>
        <w:t xml:space="preserve"> (vám, sómonopólium) adja ki idegeneknek (zsidók, izmaeliták, böszörmények)</w:t>
      </w:r>
    </w:p>
    <w:p w:rsidR="00AF3387" w:rsidRPr="00F531C0" w:rsidRDefault="00AF3387" w:rsidP="004F0105">
      <w:pPr>
        <w:numPr>
          <w:ilvl w:val="0"/>
          <w:numId w:val="69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igaz, hogy ők egy összegben, előre fizetnek a királynak, de ezután sokkal többet szednek be a lakosságtól</w:t>
      </w:r>
    </w:p>
    <w:p w:rsidR="00AF3387" w:rsidRPr="00F531C0" w:rsidRDefault="00AF3387" w:rsidP="0001108B">
      <w:pPr>
        <w:spacing w:after="120"/>
        <w:ind w:right="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01108B">
      <w:pPr>
        <w:spacing w:after="12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Aranybulla (1222)</w:t>
      </w:r>
    </w:p>
    <w:p w:rsidR="00AF3387" w:rsidRPr="00F531C0" w:rsidRDefault="00AF3387" w:rsidP="0001108B">
      <w:pPr>
        <w:spacing w:after="12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bárók, a szerviensekre, illetve várjobbágyokra támaszkodva, </w:t>
      </w:r>
      <w:r w:rsidRPr="00F531C0">
        <w:rPr>
          <w:rFonts w:ascii="Times New Roman" w:hAnsi="Times New Roman" w:cs="Times New Roman"/>
          <w:b/>
          <w:bCs/>
          <w:lang w:eastAsia="hu-HU"/>
        </w:rPr>
        <w:t>1222</w:t>
      </w:r>
      <w:r w:rsidRPr="00F531C0">
        <w:rPr>
          <w:rFonts w:ascii="Times New Roman" w:hAnsi="Times New Roman" w:cs="Times New Roman"/>
          <w:lang w:eastAsia="hu-HU"/>
        </w:rPr>
        <w:t xml:space="preserve">-ben a </w:t>
      </w:r>
      <w:r w:rsidRPr="00F531C0">
        <w:rPr>
          <w:rFonts w:ascii="Times New Roman" w:hAnsi="Times New Roman" w:cs="Times New Roman"/>
          <w:b/>
          <w:bCs/>
          <w:lang w:eastAsia="hu-HU"/>
        </w:rPr>
        <w:t>székesfehérvári</w:t>
      </w:r>
      <w:r w:rsidRPr="00F531C0">
        <w:rPr>
          <w:rFonts w:ascii="Times New Roman" w:hAnsi="Times New Roman" w:cs="Times New Roman"/>
          <w:lang w:eastAsia="hu-HU"/>
        </w:rPr>
        <w:t xml:space="preserve"> törvénylátó napokon érdekeik védelmét biztosító </w:t>
      </w:r>
      <w:r w:rsidRPr="00F531C0">
        <w:rPr>
          <w:rFonts w:ascii="Times New Roman" w:hAnsi="Times New Roman" w:cs="Times New Roman"/>
          <w:b/>
          <w:bCs/>
          <w:lang w:eastAsia="hu-HU"/>
        </w:rPr>
        <w:t>oklevelet</w:t>
      </w:r>
      <w:r w:rsidRPr="00F531C0">
        <w:rPr>
          <w:rFonts w:ascii="Times New Roman" w:hAnsi="Times New Roman" w:cs="Times New Roman"/>
          <w:lang w:eastAsia="hu-HU"/>
        </w:rPr>
        <w:t xml:space="preserve"> (aranypecséttel) kényszerítettek ki a királytól</w:t>
      </w:r>
      <w:r w:rsidRPr="00F531C0">
        <w:rPr>
          <w:rFonts w:ascii="Times New Roman" w:hAnsi="Times New Roman" w:cs="Times New Roman"/>
          <w:b/>
          <w:bCs/>
          <w:lang w:eastAsia="hu-HU"/>
        </w:rPr>
        <w:t>: az Aranybullát</w:t>
      </w:r>
      <w:r w:rsidRPr="00F531C0">
        <w:rPr>
          <w:rFonts w:ascii="Times New Roman" w:hAnsi="Times New Roman" w:cs="Times New Roman"/>
          <w:lang w:eastAsia="hu-HU"/>
        </w:rPr>
        <w:t>.</w:t>
      </w:r>
    </w:p>
    <w:p w:rsidR="00AF3387" w:rsidRPr="00F531C0" w:rsidRDefault="00AF3387" w:rsidP="0001108B">
      <w:pPr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Az Aranybulla megoldási kísérletei az egyes társadalmi problémákra:</w:t>
      </w:r>
    </w:p>
    <w:p w:rsidR="00AF3387" w:rsidRPr="00F531C0" w:rsidRDefault="00AF3387" w:rsidP="0001108B">
      <w:pPr>
        <w:tabs>
          <w:tab w:val="left" w:pos="6147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F0368">
      <w:pPr>
        <w:tabs>
          <w:tab w:val="left" w:pos="6147"/>
        </w:tabs>
        <w:spacing w:before="0"/>
        <w:ind w:left="3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Főurak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6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ne legyen méltósághalmozás (mondták, akik kimaradtak)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6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ne adományozzon el a király egész vármegyéket</w:t>
      </w:r>
      <w:r w:rsidRPr="00F531C0">
        <w:rPr>
          <w:rFonts w:ascii="Times New Roman" w:hAnsi="Times New Roman" w:cs="Times New Roman"/>
          <w:lang w:eastAsia="hu-HU"/>
        </w:rPr>
        <w:t xml:space="preserve"> (mondták, akik kimaradtak)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84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idegenek ne kapjanak birtokokat és tisztségeket</w:t>
      </w:r>
    </w:p>
    <w:p w:rsidR="00AF3387" w:rsidRPr="00F531C0" w:rsidRDefault="00AF3387" w:rsidP="00933DDF">
      <w:pPr>
        <w:tabs>
          <w:tab w:val="left" w:pos="384"/>
        </w:tabs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F0368">
      <w:pPr>
        <w:tabs>
          <w:tab w:val="left" w:pos="384"/>
        </w:tabs>
        <w:spacing w:before="0"/>
        <w:ind w:left="360"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Szerviensek -királyi vitézek:</w:t>
      </w:r>
    </w:p>
    <w:p w:rsidR="00AF3387" w:rsidRPr="00F531C0" w:rsidRDefault="00AF3387" w:rsidP="004F0105">
      <w:pPr>
        <w:pStyle w:val="ListParagraph"/>
        <w:numPr>
          <w:ilvl w:val="0"/>
          <w:numId w:val="70"/>
        </w:numPr>
        <w:tabs>
          <w:tab w:val="left" w:pos="384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11 cikkely vonatkozik rájuk</w:t>
      </w:r>
    </w:p>
    <w:p w:rsidR="00AF3387" w:rsidRPr="00F531C0" w:rsidRDefault="00AF3387" w:rsidP="004F0105">
      <w:pPr>
        <w:pStyle w:val="ListParagraph"/>
        <w:numPr>
          <w:ilvl w:val="0"/>
          <w:numId w:val="70"/>
        </w:numPr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ne adományozzon el a király egész vármegyéket </w:t>
      </w:r>
      <w:r w:rsidRPr="00F531C0">
        <w:rPr>
          <w:b/>
          <w:bCs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legyen védelem a főurak hatalmaskodásai ellen</w:t>
      </w:r>
    </w:p>
    <w:p w:rsidR="00AF3387" w:rsidRPr="00F531C0" w:rsidRDefault="00AF3387" w:rsidP="004F0105">
      <w:pPr>
        <w:pStyle w:val="ListParagraph"/>
        <w:numPr>
          <w:ilvl w:val="0"/>
          <w:numId w:val="70"/>
        </w:numPr>
        <w:tabs>
          <w:tab w:val="left" w:pos="36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öt sarkalatos nemesi jog alapja:</w:t>
      </w:r>
    </w:p>
    <w:p w:rsidR="00AF3387" w:rsidRPr="00F531C0" w:rsidRDefault="00AF3387" w:rsidP="004F0105">
      <w:pPr>
        <w:numPr>
          <w:ilvl w:val="0"/>
          <w:numId w:val="71"/>
        </w:numPr>
        <w:tabs>
          <w:tab w:val="left" w:pos="704"/>
        </w:tabs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Adómentesség</w:t>
      </w:r>
    </w:p>
    <w:p w:rsidR="00AF3387" w:rsidRPr="00F531C0" w:rsidRDefault="00AF3387" w:rsidP="004F0105">
      <w:pPr>
        <w:numPr>
          <w:ilvl w:val="0"/>
          <w:numId w:val="71"/>
        </w:numPr>
        <w:tabs>
          <w:tab w:val="left" w:pos="729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Személy sérthetetlensége</w:t>
      </w:r>
      <w:r w:rsidRPr="00F531C0">
        <w:rPr>
          <w:rFonts w:ascii="Times New Roman" w:hAnsi="Times New Roman" w:cs="Times New Roman"/>
          <w:lang w:eastAsia="hu-HU"/>
        </w:rPr>
        <w:t>: bírói ítélet nélkül senkit nem lehet elfogni</w:t>
      </w:r>
    </w:p>
    <w:p w:rsidR="00AF3387" w:rsidRPr="00F531C0" w:rsidRDefault="00AF3387" w:rsidP="004F0105">
      <w:pPr>
        <w:numPr>
          <w:ilvl w:val="0"/>
          <w:numId w:val="71"/>
        </w:numPr>
        <w:tabs>
          <w:tab w:val="left" w:pos="726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Birtok sérthetetlensége</w:t>
      </w:r>
      <w:r w:rsidRPr="00F531C0">
        <w:rPr>
          <w:rFonts w:ascii="Times New Roman" w:hAnsi="Times New Roman" w:cs="Times New Roman"/>
          <w:lang w:eastAsia="hu-HU"/>
        </w:rPr>
        <w:t>: a birtokaikat nem lehet elvenni, a birtokokon még a király is csak engedéllyel szállhat meg.</w:t>
      </w:r>
    </w:p>
    <w:p w:rsidR="00AF3387" w:rsidRPr="00F531C0" w:rsidRDefault="00AF3387" w:rsidP="004F0105">
      <w:pPr>
        <w:numPr>
          <w:ilvl w:val="0"/>
          <w:numId w:val="71"/>
        </w:numPr>
        <w:tabs>
          <w:tab w:val="left" w:pos="744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Katonáskodási kötelezettség:</w:t>
      </w:r>
      <w:r w:rsidRPr="00F531C0">
        <w:rPr>
          <w:rFonts w:ascii="Times New Roman" w:hAnsi="Times New Roman" w:cs="Times New Roman"/>
          <w:lang w:eastAsia="hu-HU"/>
        </w:rPr>
        <w:t xml:space="preserve"> országon belül kötelező az ország védelme, de a határokon kívül csak meghatározott ideig kell katonáskodni, azt is a király költségén</w:t>
      </w:r>
    </w:p>
    <w:p w:rsidR="00AF3387" w:rsidRPr="00F531C0" w:rsidRDefault="00AF3387" w:rsidP="004F0105">
      <w:pPr>
        <w:numPr>
          <w:ilvl w:val="0"/>
          <w:numId w:val="71"/>
        </w:numPr>
        <w:tabs>
          <w:tab w:val="left" w:pos="736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Szabad végrendelkezés</w:t>
      </w:r>
      <w:r w:rsidRPr="00F531C0">
        <w:rPr>
          <w:rFonts w:ascii="Times New Roman" w:hAnsi="Times New Roman" w:cs="Times New Roman"/>
          <w:lang w:eastAsia="hu-HU"/>
        </w:rPr>
        <w:t xml:space="preserve">: a nemzetség minden tagjára hagyhatja a birtokot, sőt, a negyedét még akár a lányára is (leánynegyed). </w:t>
      </w:r>
    </w:p>
    <w:p w:rsidR="00AF3387" w:rsidRPr="00F531C0" w:rsidRDefault="00AF3387" w:rsidP="0001108B">
      <w:pPr>
        <w:spacing w:before="0"/>
        <w:ind w:right="26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FF0368">
      <w:pPr>
        <w:spacing w:before="0"/>
        <w:ind w:left="360" w:right="26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Várjobbágyok</w:t>
      </w:r>
      <w:r w:rsidRPr="00F531C0">
        <w:rPr>
          <w:rFonts w:ascii="Times New Roman" w:hAnsi="Times New Roman" w:cs="Times New Roman"/>
          <w:i/>
          <w:iCs/>
          <w:lang w:eastAsia="hu-HU"/>
        </w:rPr>
        <w:t>: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74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megtartani őket a Szent István által adott jogaikban </w:t>
      </w:r>
      <w:r w:rsidRPr="00F531C0">
        <w:rPr>
          <w:rFonts w:ascii="Times New Roman" w:hAnsi="Times New Roman" w:cs="Times New Roman"/>
          <w:b/>
          <w:bCs/>
          <w:lang w:eastAsia="hu-HU"/>
        </w:rPr>
        <w:t>a várkatonaság élén</w:t>
      </w:r>
      <w:r w:rsidRPr="00F531C0">
        <w:rPr>
          <w:rFonts w:ascii="Times New Roman" w:hAnsi="Times New Roman" w:cs="Times New Roman"/>
          <w:lang w:eastAsia="hu-HU"/>
        </w:rPr>
        <w:t>, csak a király szolgálatában.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74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ne adományozzon el a király egész vármegyéket, legyen védelem a főurak hatalmaskodásai ellen</w:t>
      </w:r>
    </w:p>
    <w:p w:rsidR="00AF3387" w:rsidRPr="00F531C0" w:rsidRDefault="00AF3387" w:rsidP="0001108B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F0368">
      <w:pPr>
        <w:spacing w:before="0"/>
        <w:ind w:left="360"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Parasztság</w:t>
      </w:r>
    </w:p>
    <w:p w:rsidR="00AF3387" w:rsidRPr="00F531C0" w:rsidRDefault="00AF3387" w:rsidP="004F0105">
      <w:pPr>
        <w:pStyle w:val="ListParagraph"/>
        <w:numPr>
          <w:ilvl w:val="0"/>
          <w:numId w:val="70"/>
        </w:num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egyház a tizedet terményben fogadja el!</w:t>
      </w:r>
    </w:p>
    <w:p w:rsidR="00AF3387" w:rsidRPr="00F531C0" w:rsidRDefault="00AF3387" w:rsidP="00FF0368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F0368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F0368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F0368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F0368">
      <w:pPr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Egész társadalmat érintő problémák</w:t>
      </w:r>
      <w:r w:rsidRPr="00F531C0">
        <w:rPr>
          <w:rFonts w:ascii="Times New Roman" w:hAnsi="Times New Roman" w:cs="Times New Roman"/>
          <w:i/>
          <w:iCs/>
          <w:lang w:eastAsia="hu-HU"/>
        </w:rPr>
        <w:t>: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6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</w:t>
      </w:r>
      <w:r w:rsidRPr="00F531C0">
        <w:rPr>
          <w:rFonts w:ascii="Times New Roman" w:hAnsi="Times New Roman" w:cs="Times New Roman"/>
          <w:b/>
          <w:bCs/>
          <w:lang w:eastAsia="hu-HU"/>
        </w:rPr>
        <w:t>új pénz egy évig maradjon forgalomba</w:t>
      </w:r>
      <w:r w:rsidRPr="00F531C0">
        <w:rPr>
          <w:rFonts w:ascii="Times New Roman" w:hAnsi="Times New Roman" w:cs="Times New Roman"/>
          <w:lang w:eastAsia="hu-HU"/>
        </w:rPr>
        <w:t xml:space="preserve"> (húsvéttól húsvétig), addig ne kelljen beváltani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7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pénzrontás helyett legyen jó minőségű pénz: mint III. Béla idejében volt</w:t>
      </w:r>
    </w:p>
    <w:p w:rsidR="00AF3387" w:rsidRPr="00F531C0" w:rsidRDefault="00AF3387" w:rsidP="004F0105">
      <w:pPr>
        <w:numPr>
          <w:ilvl w:val="0"/>
          <w:numId w:val="70"/>
        </w:numPr>
        <w:tabs>
          <w:tab w:val="left" w:pos="36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Monopóliumokat ne adja ki idegeneknek (zsidók, izmaeliták, böszörmények), csak magyaroknak</w:t>
      </w:r>
    </w:p>
    <w:p w:rsidR="00AF3387" w:rsidRPr="00F531C0" w:rsidRDefault="00AF3387" w:rsidP="00FF0368">
      <w:pPr>
        <w:tabs>
          <w:tab w:val="left" w:pos="366"/>
        </w:tabs>
        <w:spacing w:before="0"/>
        <w:ind w:left="1068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01108B">
      <w:pPr>
        <w:spacing w:before="0" w:after="120"/>
        <w:ind w:right="2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Ellenállási záradék</w:t>
      </w:r>
      <w:r w:rsidRPr="00F531C0">
        <w:rPr>
          <w:rFonts w:ascii="Times New Roman" w:hAnsi="Times New Roman" w:cs="Times New Roman"/>
          <w:lang w:eastAsia="hu-HU"/>
        </w:rPr>
        <w:t xml:space="preserve"> (31. pont):</w:t>
      </w:r>
    </w:p>
    <w:p w:rsidR="00AF3387" w:rsidRPr="00F531C0" w:rsidRDefault="00AF3387" w:rsidP="004F0105">
      <w:pPr>
        <w:pStyle w:val="ListParagraph"/>
        <w:numPr>
          <w:ilvl w:val="0"/>
          <w:numId w:val="72"/>
        </w:numPr>
        <w:spacing w:before="0" w:after="120"/>
        <w:ind w:right="2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amennyiben a király megszegi ezen oklevélben ígérteket, az Aranybulla mind az egyházi és világi nagyságoknak jogot adott az ellenállásra</w:t>
      </w:r>
    </w:p>
    <w:p w:rsidR="00AF3387" w:rsidRPr="00F531C0" w:rsidRDefault="00AF3387" w:rsidP="00FF0368">
      <w:pPr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Aranybulla kiadása alapvetően nem változtatott a kialakult helyzeten. András folytatta korábbi politikáját, de jelentősége viszont annál nagyobb, ez volt </w:t>
      </w:r>
      <w:r w:rsidRPr="00F531C0">
        <w:rPr>
          <w:rFonts w:ascii="Times New Roman" w:hAnsi="Times New Roman" w:cs="Times New Roman"/>
          <w:b/>
          <w:bCs/>
          <w:lang w:eastAsia="hu-HU"/>
        </w:rPr>
        <w:t>az első nemesi alkotmány</w:t>
      </w:r>
      <w:r w:rsidRPr="00F531C0">
        <w:rPr>
          <w:rFonts w:ascii="Times New Roman" w:hAnsi="Times New Roman" w:cs="Times New Roman"/>
          <w:lang w:eastAsia="hu-HU"/>
        </w:rPr>
        <w:t xml:space="preserve">. A szervienseket nem védték meg a nagybirtokosok önkényétől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szervezkedésre kényszerültek. </w:t>
      </w:r>
      <w:r w:rsidRPr="00F531C0">
        <w:rPr>
          <w:rFonts w:ascii="Times New Roman" w:hAnsi="Times New Roman" w:cs="Times New Roman"/>
          <w:lang w:eastAsia="hu-HU"/>
        </w:rPr>
        <w:br/>
      </w:r>
      <w:r w:rsidRPr="00F531C0">
        <w:rPr>
          <w:rFonts w:ascii="Times New Roman" w:hAnsi="Times New Roman" w:cs="Times New Roman"/>
          <w:b/>
          <w:bCs/>
          <w:lang w:eastAsia="hu-HU"/>
        </w:rPr>
        <w:t>1232: kehidai oklevél</w:t>
      </w:r>
      <w:r w:rsidRPr="00F531C0">
        <w:rPr>
          <w:rFonts w:ascii="Times New Roman" w:hAnsi="Times New Roman" w:cs="Times New Roman"/>
          <w:lang w:eastAsia="hu-HU"/>
        </w:rPr>
        <w:t xml:space="preserve">: a Zala megyei szerviensek </w:t>
      </w:r>
      <w:r w:rsidRPr="00F531C0">
        <w:rPr>
          <w:rFonts w:ascii="Times New Roman" w:hAnsi="Times New Roman" w:cs="Times New Roman"/>
          <w:b/>
          <w:bCs/>
          <w:lang w:eastAsia="hu-HU"/>
        </w:rPr>
        <w:t>szolgabírót</w:t>
      </w:r>
      <w:r w:rsidRPr="00F531C0">
        <w:rPr>
          <w:rFonts w:ascii="Times New Roman" w:hAnsi="Times New Roman" w:cs="Times New Roman"/>
          <w:lang w:eastAsia="hu-HU"/>
        </w:rPr>
        <w:t xml:space="preserve"> választanak maguk közül az érdekeik védelmére.</w:t>
      </w:r>
      <w:r w:rsidRPr="00F531C0">
        <w:rPr>
          <w:rFonts w:ascii="Times New Roman" w:hAnsi="Times New Roman" w:cs="Times New Roman"/>
          <w:lang w:eastAsia="hu-HU"/>
        </w:rPr>
        <w:br/>
      </w:r>
    </w:p>
    <w:p w:rsidR="00AF3387" w:rsidRPr="00F531C0" w:rsidRDefault="00AF3387" w:rsidP="00FF0368">
      <w:pPr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Nemesi vármegye kezdete:</w:t>
      </w:r>
    </w:p>
    <w:p w:rsidR="00AF3387" w:rsidRPr="00F531C0" w:rsidRDefault="00AF3387" w:rsidP="004F0105">
      <w:pPr>
        <w:pStyle w:val="ListParagraph"/>
        <w:numPr>
          <w:ilvl w:val="0"/>
          <w:numId w:val="73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vármegyei nemesség érdekvédelmi és önkormányzati szervezete, amely alulról szerveződik</w:t>
      </w:r>
    </w:p>
    <w:p w:rsidR="00AF3387" w:rsidRPr="00F531C0" w:rsidRDefault="00AF3387" w:rsidP="004F0105">
      <w:pPr>
        <w:pStyle w:val="ListParagraph"/>
        <w:numPr>
          <w:ilvl w:val="0"/>
          <w:numId w:val="73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király nevezi ki a főispánt</w:t>
      </w:r>
    </w:p>
    <w:p w:rsidR="00AF3387" w:rsidRPr="00F531C0" w:rsidRDefault="00AF3387" w:rsidP="004F0105">
      <w:pPr>
        <w:pStyle w:val="ListParagraph"/>
        <w:numPr>
          <w:ilvl w:val="0"/>
          <w:numId w:val="73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megye tisztségviselőit a nemesség választja: alispán, szolgabírák</w:t>
      </w:r>
    </w:p>
    <w:p w:rsidR="00AF3387" w:rsidRPr="00F531C0" w:rsidRDefault="00AF3387" w:rsidP="00FF0368">
      <w:pPr>
        <w:pStyle w:val="ListParagraph"/>
        <w:spacing w:before="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01108B">
      <w:pPr>
        <w:spacing w:before="0"/>
        <w:ind w:right="2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Az egyház elégedetlensége:</w:t>
      </w:r>
    </w:p>
    <w:p w:rsidR="00AF3387" w:rsidRPr="00F531C0" w:rsidRDefault="00AF3387" w:rsidP="004F0105">
      <w:pPr>
        <w:pStyle w:val="ListParagraph"/>
        <w:numPr>
          <w:ilvl w:val="0"/>
          <w:numId w:val="74"/>
        </w:numPr>
        <w:spacing w:before="0"/>
        <w:ind w:right="2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első Aranybullából kimaradt az egyház</w:t>
      </w:r>
    </w:p>
    <w:p w:rsidR="00AF3387" w:rsidRPr="00F531C0" w:rsidRDefault="00AF3387" w:rsidP="004F0105">
      <w:pPr>
        <w:pStyle w:val="ListParagraph"/>
        <w:numPr>
          <w:ilvl w:val="3"/>
          <w:numId w:val="75"/>
        </w:numPr>
        <w:spacing w:before="0"/>
        <w:ind w:right="2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nem kaptak nagy birtokadományokat</w:t>
      </w:r>
    </w:p>
    <w:p w:rsidR="00AF3387" w:rsidRPr="00F531C0" w:rsidRDefault="00AF3387" w:rsidP="004F0105">
      <w:pPr>
        <w:pStyle w:val="ListParagraph"/>
        <w:numPr>
          <w:ilvl w:val="3"/>
          <w:numId w:val="75"/>
        </w:numPr>
        <w:spacing w:before="0"/>
        <w:ind w:right="2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tizedet el kellett fogadniuk a parasztságtól terményben</w:t>
      </w:r>
    </w:p>
    <w:p w:rsidR="00AF3387" w:rsidRPr="00F531C0" w:rsidRDefault="00AF3387" w:rsidP="004F0105">
      <w:pPr>
        <w:pStyle w:val="ListParagraph"/>
        <w:numPr>
          <w:ilvl w:val="3"/>
          <w:numId w:val="75"/>
        </w:numPr>
        <w:spacing w:before="0"/>
        <w:ind w:right="2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megmarad a zsidók, izmaeliták, böszörmények szerepe a gazdaságban</w:t>
      </w:r>
    </w:p>
    <w:p w:rsidR="00AF3387" w:rsidRPr="00F531C0" w:rsidRDefault="00AF3387" w:rsidP="0001108B">
      <w:pPr>
        <w:spacing w:before="0"/>
        <w:ind w:right="22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01108B">
      <w:p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123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l-</w:t>
      </w:r>
      <w:r w:rsidRPr="00F531C0">
        <w:rPr>
          <w:rFonts w:ascii="Times New Roman" w:hAnsi="Times New Roman" w:cs="Times New Roman"/>
          <w:lang w:eastAsia="hu-HU"/>
        </w:rPr>
        <w:t xml:space="preserve">ben </w:t>
      </w:r>
      <w:r w:rsidRPr="00F531C0">
        <w:rPr>
          <w:rFonts w:ascii="Times New Roman" w:hAnsi="Times New Roman" w:cs="Times New Roman"/>
          <w:b/>
          <w:bCs/>
          <w:lang w:eastAsia="hu-HU"/>
        </w:rPr>
        <w:t>az Aranybulla 1. megújítása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76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kimaradt az új bullából a tized pénzben szedésének tilalma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szedheti az egyház pénzben a tizedet</w:t>
      </w:r>
    </w:p>
    <w:p w:rsidR="00AF3387" w:rsidRPr="00F531C0" w:rsidRDefault="00AF3387" w:rsidP="004F0105">
      <w:pPr>
        <w:pStyle w:val="ListParagraph"/>
        <w:numPr>
          <w:ilvl w:val="0"/>
          <w:numId w:val="76"/>
        </w:numPr>
        <w:spacing w:before="0"/>
        <w:ind w:right="2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bővült az egyház bírói szerepe</w:t>
      </w:r>
    </w:p>
    <w:p w:rsidR="00AF3387" w:rsidRPr="00F531C0" w:rsidRDefault="00AF3387" w:rsidP="004F0105">
      <w:pPr>
        <w:pStyle w:val="ListParagraph"/>
        <w:numPr>
          <w:ilvl w:val="0"/>
          <w:numId w:val="76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ellenállás jogát az esztergomi érsekre ruházta: ha a király megszegi az Aranybullában foglaltakat, akkor az érsek kiközösítheti. </w:t>
      </w:r>
    </w:p>
    <w:p w:rsidR="00AF3387" w:rsidRPr="00F531C0" w:rsidRDefault="00AF3387" w:rsidP="0001108B">
      <w:pPr>
        <w:spacing w:before="0"/>
        <w:ind w:right="2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1233-as beregi egyezmény:</w:t>
      </w:r>
    </w:p>
    <w:p w:rsidR="00AF3387" w:rsidRPr="00F531C0" w:rsidRDefault="00AF3387" w:rsidP="004F0105">
      <w:pPr>
        <w:pStyle w:val="ListParagraph"/>
        <w:numPr>
          <w:ilvl w:val="0"/>
          <w:numId w:val="77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egyház adómentessége</w:t>
      </w:r>
    </w:p>
    <w:p w:rsidR="00AF3387" w:rsidRPr="00F531C0" w:rsidRDefault="00AF3387" w:rsidP="004F0105">
      <w:pPr>
        <w:pStyle w:val="ListParagraph"/>
        <w:numPr>
          <w:ilvl w:val="0"/>
          <w:numId w:val="77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egyház megkapja a sómonopóliumot</w:t>
      </w:r>
    </w:p>
    <w:p w:rsidR="00AF3387" w:rsidRPr="00F531C0" w:rsidRDefault="00AF3387" w:rsidP="004F0105">
      <w:pPr>
        <w:pStyle w:val="ListParagraph"/>
        <w:numPr>
          <w:ilvl w:val="0"/>
          <w:numId w:val="77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zsidók, izmaeliták, böszörmények kiszorítása a gazdasági pozíciókból </w:t>
      </w:r>
    </w:p>
    <w:p w:rsidR="00AF3387" w:rsidRPr="00F531C0" w:rsidRDefault="00AF3387" w:rsidP="00B500D8">
      <w:pPr>
        <w:spacing w:before="0"/>
        <w:ind w:right="2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500D8">
      <w:pPr>
        <w:spacing w:before="0"/>
        <w:ind w:right="2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1267-ben az Aranybulla 2. megújítása:</w:t>
      </w:r>
    </w:p>
    <w:p w:rsidR="00AF3387" w:rsidRPr="00F531C0" w:rsidRDefault="00AF3387" w:rsidP="004F0105">
      <w:pPr>
        <w:pStyle w:val="ListParagraph"/>
        <w:numPr>
          <w:ilvl w:val="0"/>
          <w:numId w:val="78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IV. Béla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1235-1270</w:t>
      </w:r>
      <w:r w:rsidRPr="00F531C0">
        <w:rPr>
          <w:rFonts w:ascii="Times New Roman" w:hAnsi="Times New Roman" w:cs="Times New Roman"/>
          <w:lang w:eastAsia="hu-HU"/>
        </w:rPr>
        <w:t>) királysága alatt</w:t>
      </w:r>
    </w:p>
    <w:p w:rsidR="00AF3387" w:rsidRPr="00F531C0" w:rsidRDefault="00AF3387" w:rsidP="004F0105">
      <w:pPr>
        <w:pStyle w:val="ListParagraph"/>
        <w:numPr>
          <w:ilvl w:val="0"/>
          <w:numId w:val="78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szerviensek</w:t>
      </w:r>
      <w:r w:rsidRPr="00F531C0">
        <w:rPr>
          <w:rFonts w:ascii="Times New Roman" w:hAnsi="Times New Roman" w:cs="Times New Roman"/>
          <w:lang w:eastAsia="hu-HU"/>
        </w:rPr>
        <w:t xml:space="preserve"> és a </w:t>
      </w:r>
      <w:r w:rsidRPr="00F531C0">
        <w:rPr>
          <w:rFonts w:ascii="Times New Roman" w:hAnsi="Times New Roman" w:cs="Times New Roman"/>
          <w:b/>
          <w:bCs/>
          <w:lang w:eastAsia="hu-HU"/>
        </w:rPr>
        <w:t>várjobbágyok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akiket ez az </w:t>
      </w:r>
      <w:r w:rsidRPr="00F531C0">
        <w:rPr>
          <w:rFonts w:ascii="Times New Roman" w:hAnsi="Times New Roman" w:cs="Times New Roman"/>
          <w:b/>
          <w:bCs/>
          <w:lang w:eastAsia="hu-HU"/>
        </w:rPr>
        <w:t>oklevél már együttesen nemeseknek nevez</w:t>
      </w:r>
      <w:r w:rsidRPr="00F531C0">
        <w:rPr>
          <w:rFonts w:ascii="Times New Roman" w:hAnsi="Times New Roman" w:cs="Times New Roman"/>
          <w:lang w:eastAsia="hu-HU"/>
        </w:rPr>
        <w:t>!, újból meg kívánták erősíteni jogaikat</w:t>
      </w:r>
    </w:p>
    <w:p w:rsidR="00AF3387" w:rsidRPr="00F531C0" w:rsidRDefault="00AF3387" w:rsidP="004F0105">
      <w:pPr>
        <w:pStyle w:val="ListParagraph"/>
        <w:numPr>
          <w:ilvl w:val="0"/>
          <w:numId w:val="78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Fehérvárra vármegyénként követeket küldhettek a király elé</w:t>
      </w:r>
    </w:p>
    <w:p w:rsidR="00AF3387" w:rsidRPr="00F531C0" w:rsidRDefault="00AF3387" w:rsidP="00B500D8">
      <w:pPr>
        <w:spacing w:before="0"/>
        <w:ind w:right="22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B500D8">
      <w:pPr>
        <w:spacing w:before="0"/>
        <w:ind w:right="2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B500D8">
      <w:pPr>
        <w:spacing w:before="0"/>
        <w:ind w:right="22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B500D8">
      <w:p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1351-ben az Aranybulla 3. megújítása:</w:t>
      </w:r>
    </w:p>
    <w:p w:rsidR="00AF3387" w:rsidRPr="00F531C0" w:rsidRDefault="00AF3387" w:rsidP="004F0105">
      <w:pPr>
        <w:pStyle w:val="ListParagraph"/>
        <w:numPr>
          <w:ilvl w:val="0"/>
          <w:numId w:val="78"/>
        </w:numPr>
        <w:spacing w:before="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Nagy Lajos (1342-1382</w:t>
      </w:r>
      <w:r w:rsidRPr="00F531C0">
        <w:rPr>
          <w:rFonts w:ascii="Times New Roman" w:hAnsi="Times New Roman" w:cs="Times New Roman"/>
          <w:lang w:eastAsia="hu-HU"/>
        </w:rPr>
        <w:t xml:space="preserve">) törvényeit szokás a harmadik megújításnak tekinteni: 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ősiség törvénye, </w:t>
      </w:r>
      <w:r w:rsidRPr="00F531C0">
        <w:rPr>
          <w:rFonts w:ascii="Times New Roman" w:hAnsi="Times New Roman" w:cs="Times New Roman"/>
          <w:lang w:eastAsia="hu-HU"/>
        </w:rPr>
        <w:t xml:space="preserve">egy és ugyanazon nemesi szabadság elve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ezután vált a nemesi szabadságjogok alapokmányává</w:t>
      </w:r>
    </w:p>
    <w:p w:rsidR="00AF3387" w:rsidRPr="00F531C0" w:rsidRDefault="00AF3387" w:rsidP="0001108B">
      <w:pPr>
        <w:spacing w:before="36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IV. Béla (1235-1270)</w:t>
      </w:r>
    </w:p>
    <w:p w:rsidR="00AF3387" w:rsidRPr="00F531C0" w:rsidRDefault="00AF3387" w:rsidP="0001108B">
      <w:pPr>
        <w:spacing w:before="0"/>
        <w:ind w:right="60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Politikája a tatárjárás előtt:</w:t>
      </w:r>
    </w:p>
    <w:p w:rsidR="00AF3387" w:rsidRPr="00F531C0" w:rsidRDefault="00AF3387" w:rsidP="004F0105">
      <w:pPr>
        <w:pStyle w:val="ListParagraph"/>
        <w:numPr>
          <w:ilvl w:val="0"/>
          <w:numId w:val="79"/>
        </w:numPr>
        <w:spacing w:before="0"/>
        <w:ind w:right="60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cél: a. </w:t>
      </w:r>
      <w:r w:rsidRPr="00F531C0">
        <w:rPr>
          <w:rFonts w:ascii="Times New Roman" w:hAnsi="Times New Roman" w:cs="Times New Roman"/>
          <w:b/>
          <w:bCs/>
          <w:lang w:eastAsia="hu-HU"/>
        </w:rPr>
        <w:t>III. Béla kori erős magyar királyság visszaállítása</w:t>
      </w:r>
      <w:r w:rsidRPr="00F531C0">
        <w:rPr>
          <w:rFonts w:ascii="Times New Roman" w:hAnsi="Times New Roman" w:cs="Times New Roman"/>
          <w:lang w:eastAsia="hu-HU"/>
        </w:rPr>
        <w:t>, szemben apjának, II. Andrásnak (1205-1235) a gyenge hatalmával</w:t>
      </w:r>
    </w:p>
    <w:p w:rsidR="00AF3387" w:rsidRPr="00F531C0" w:rsidRDefault="00AF3387" w:rsidP="004F0105">
      <w:pPr>
        <w:numPr>
          <w:ilvl w:val="0"/>
          <w:numId w:val="79"/>
        </w:numPr>
        <w:tabs>
          <w:tab w:val="left" w:pos="171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leszámolás anyja, Gertrúd még élő gyilkosaival</w:t>
      </w:r>
    </w:p>
    <w:p w:rsidR="00AF3387" w:rsidRPr="00F531C0" w:rsidRDefault="00AF3387" w:rsidP="004F0105">
      <w:pPr>
        <w:numPr>
          <w:ilvl w:val="0"/>
          <w:numId w:val="79"/>
        </w:numPr>
        <w:tabs>
          <w:tab w:val="left" w:pos="19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leszámolás apja híveivel</w:t>
      </w:r>
      <w:r w:rsidRPr="00F531C0">
        <w:rPr>
          <w:rFonts w:ascii="Times New Roman" w:hAnsi="Times New Roman" w:cs="Times New Roman"/>
          <w:lang w:eastAsia="hu-HU"/>
        </w:rPr>
        <w:t>, akik ellene voltak, amikor ő hercegként II. András ellen harcolt.</w:t>
      </w:r>
    </w:p>
    <w:p w:rsidR="00AF3387" w:rsidRPr="00F531C0" w:rsidRDefault="00AF3387" w:rsidP="004F0105">
      <w:pPr>
        <w:numPr>
          <w:ilvl w:val="0"/>
          <w:numId w:val="79"/>
        </w:numPr>
        <w:tabs>
          <w:tab w:val="left" w:pos="19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királyi tekintély növelése Pl. a királyi tanácsban elégeti a bárók székeit</w:t>
      </w:r>
    </w:p>
    <w:p w:rsidR="00AF3387" w:rsidRPr="00F531C0" w:rsidRDefault="00AF3387" w:rsidP="004F0105">
      <w:pPr>
        <w:numPr>
          <w:ilvl w:val="0"/>
          <w:numId w:val="79"/>
        </w:numPr>
        <w:tabs>
          <w:tab w:val="left" w:pos="19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csak a főpapok és a hercegek ülhetnek le a jelenlétében</w:t>
      </w:r>
    </w:p>
    <w:p w:rsidR="00AF3387" w:rsidRPr="00F531C0" w:rsidRDefault="00AF3387" w:rsidP="004F0105">
      <w:pPr>
        <w:numPr>
          <w:ilvl w:val="0"/>
          <w:numId w:val="79"/>
        </w:numPr>
        <w:tabs>
          <w:tab w:val="left" w:pos="19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nem lehet már bemenni sem szabadon a királyhoz, csak kérvénnyel</w:t>
      </w:r>
    </w:p>
    <w:p w:rsidR="00AF3387" w:rsidRPr="00F531C0" w:rsidRDefault="00AF3387" w:rsidP="004F0105">
      <w:pPr>
        <w:numPr>
          <w:ilvl w:val="0"/>
          <w:numId w:val="79"/>
        </w:numPr>
        <w:tabs>
          <w:tab w:val="left" w:pos="19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legfontosabb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a királyi birtokállomány helyreállítása</w:t>
      </w:r>
      <w:r w:rsidRPr="00F531C0">
        <w:rPr>
          <w:rFonts w:ascii="Times New Roman" w:hAnsi="Times New Roman" w:cs="Times New Roman"/>
          <w:lang w:eastAsia="hu-HU"/>
        </w:rPr>
        <w:t xml:space="preserve">: felülvizsgálta a bárók, királyi szerviensek és várjobbágyok kezében levő földeket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ha úgy gondolta, hogy jogtalanul kapták, akkor visszavette</w:t>
      </w:r>
    </w:p>
    <w:p w:rsidR="00AF3387" w:rsidRPr="00F531C0" w:rsidRDefault="00AF3387" w:rsidP="004F0105">
      <w:pPr>
        <w:numPr>
          <w:ilvl w:val="0"/>
          <w:numId w:val="79"/>
        </w:numPr>
        <w:tabs>
          <w:tab w:val="left" w:pos="19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nem adományozott újabb birtokokat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nem fizetett a szolgálatokért a kunok befogadása: </w:t>
      </w:r>
      <w:r w:rsidRPr="00F531C0">
        <w:rPr>
          <w:rFonts w:ascii="Times New Roman" w:hAnsi="Times New Roman" w:cs="Times New Roman"/>
          <w:b/>
          <w:bCs/>
          <w:lang w:eastAsia="hu-HU"/>
        </w:rPr>
        <w:t>Kötöny kun fejedelem</w:t>
      </w:r>
      <w:r w:rsidRPr="00F531C0">
        <w:rPr>
          <w:rFonts w:ascii="Times New Roman" w:hAnsi="Times New Roman" w:cs="Times New Roman"/>
          <w:lang w:eastAsia="hu-HU"/>
        </w:rPr>
        <w:t xml:space="preserve"> az őket ért tatár támadás miatt bebocsátást kért az országba, és hajlandóak voltak felvenni a kereszténységet.</w:t>
      </w:r>
    </w:p>
    <w:p w:rsidR="00AF3387" w:rsidRPr="00F531C0" w:rsidRDefault="00AF3387" w:rsidP="004F0105">
      <w:pPr>
        <w:pStyle w:val="ListParagraph"/>
        <w:numPr>
          <w:ilvl w:val="0"/>
          <w:numId w:val="81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Béla befogadta őket, mert katonai támaszra számított a tatárok és a bárók ellen</w:t>
      </w:r>
    </w:p>
    <w:p w:rsidR="00AF3387" w:rsidRPr="00F531C0" w:rsidRDefault="00AF3387" w:rsidP="004F0105">
      <w:pPr>
        <w:pStyle w:val="ListParagraph"/>
        <w:numPr>
          <w:ilvl w:val="0"/>
          <w:numId w:val="81"/>
        </w:numPr>
        <w:spacing w:before="0" w:after="120"/>
        <w:ind w:right="2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DE</w:t>
      </w:r>
      <w:r w:rsidRPr="00F531C0">
        <w:rPr>
          <w:rFonts w:ascii="Times New Roman" w:hAnsi="Times New Roman" w:cs="Times New Roman"/>
          <w:b/>
          <w:bCs/>
          <w:lang w:eastAsia="hu-HU"/>
        </w:rPr>
        <w:t>: kun-magyar ellentét</w:t>
      </w:r>
    </w:p>
    <w:p w:rsidR="00AF3387" w:rsidRPr="00F531C0" w:rsidRDefault="00AF3387" w:rsidP="004F0105">
      <w:pPr>
        <w:pStyle w:val="ListParagraph"/>
        <w:numPr>
          <w:ilvl w:val="0"/>
          <w:numId w:val="81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Oka: </w:t>
      </w:r>
      <w:r w:rsidRPr="00F531C0">
        <w:rPr>
          <w:rFonts w:ascii="Times New Roman" w:hAnsi="Times New Roman" w:cs="Times New Roman"/>
          <w:b/>
          <w:bCs/>
          <w:lang w:eastAsia="hu-HU"/>
        </w:rPr>
        <w:t>kunok: még nomád életmód</w:t>
      </w:r>
      <w:r w:rsidRPr="00F531C0">
        <w:rPr>
          <w:rFonts w:ascii="Times New Roman" w:hAnsi="Times New Roman" w:cs="Times New Roman"/>
          <w:lang w:eastAsia="hu-HU"/>
        </w:rPr>
        <w:t xml:space="preserve">: legelőnek használják a már letelepedett magyarok földjeit, erőszakosak, s lélekben pogányok maradnak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>ez belső feszültségeket okozott.</w:t>
      </w:r>
    </w:p>
    <w:p w:rsidR="00AF3387" w:rsidRPr="00F531C0" w:rsidRDefault="00AF3387" w:rsidP="004F0105">
      <w:pPr>
        <w:pStyle w:val="ListParagraph"/>
        <w:numPr>
          <w:ilvl w:val="0"/>
          <w:numId w:val="81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alsó társadalmi rétegek elégedetlensége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bárók majd kihasználják a félelmüket a király ellen</w:t>
      </w:r>
    </w:p>
    <w:p w:rsidR="00AF3387" w:rsidRPr="00F531C0" w:rsidRDefault="00AF3387" w:rsidP="004F0105">
      <w:pPr>
        <w:pStyle w:val="ListParagraph"/>
        <w:numPr>
          <w:ilvl w:val="0"/>
          <w:numId w:val="81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király nem ítéli el a kunokat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tatár betörésért a magyar urak majd a kunokat okolták, és 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meggyilkolták Kötöny kun királyt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kunok pusztítva kivonultak az országból</w:t>
      </w:r>
    </w:p>
    <w:p w:rsidR="00AF3387" w:rsidRPr="00F531C0" w:rsidRDefault="00AF3387" w:rsidP="00916D55">
      <w:pPr>
        <w:tabs>
          <w:tab w:val="left" w:pos="1980"/>
        </w:tabs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tatárjárás híre:</w:t>
      </w:r>
      <w:r w:rsidRPr="00F531C0">
        <w:rPr>
          <w:rFonts w:ascii="Times New Roman" w:hAnsi="Times New Roman" w:cs="Times New Roman"/>
          <w:b/>
          <w:bCs/>
          <w:lang w:eastAsia="hu-HU"/>
        </w:rPr>
        <w:tab/>
      </w:r>
    </w:p>
    <w:p w:rsidR="00AF3387" w:rsidRPr="00F531C0" w:rsidRDefault="00AF3387" w:rsidP="004F0105">
      <w:pPr>
        <w:pStyle w:val="ListParagraph"/>
        <w:numPr>
          <w:ilvl w:val="0"/>
          <w:numId w:val="80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Dzsingisz kán meghódítja D-Ázsiát</w:t>
      </w:r>
    </w:p>
    <w:p w:rsidR="00AF3387" w:rsidRPr="00F531C0" w:rsidRDefault="00AF3387" w:rsidP="004F0105">
      <w:pPr>
        <w:pStyle w:val="ListParagraph"/>
        <w:numPr>
          <w:ilvl w:val="0"/>
          <w:numId w:val="80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utódai nyugat felé fordulnak</w:t>
      </w:r>
    </w:p>
    <w:p w:rsidR="00AF3387" w:rsidRPr="00F531C0" w:rsidRDefault="00AF3387" w:rsidP="004F0105">
      <w:pPr>
        <w:pStyle w:val="ListParagraph"/>
        <w:numPr>
          <w:ilvl w:val="0"/>
          <w:numId w:val="80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unoka, </w:t>
      </w:r>
      <w:r w:rsidRPr="00F531C0">
        <w:rPr>
          <w:rFonts w:ascii="Times New Roman" w:hAnsi="Times New Roman" w:cs="Times New Roman"/>
          <w:b/>
          <w:bCs/>
          <w:lang w:eastAsia="hu-HU"/>
        </w:rPr>
        <w:t>Batu kán elfoglalja K-Európát</w:t>
      </w:r>
    </w:p>
    <w:p w:rsidR="00AF3387" w:rsidRPr="00F531C0" w:rsidRDefault="00AF3387" w:rsidP="004F0105">
      <w:pPr>
        <w:pStyle w:val="ListParagraph"/>
        <w:numPr>
          <w:ilvl w:val="0"/>
          <w:numId w:val="80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1236</w:t>
      </w:r>
      <w:r w:rsidRPr="00F531C0">
        <w:rPr>
          <w:rFonts w:ascii="Times New Roman" w:hAnsi="Times New Roman" w:cs="Times New Roman"/>
          <w:lang w:eastAsia="hu-HU"/>
        </w:rPr>
        <w:t xml:space="preserve">-ban </w:t>
      </w:r>
      <w:r w:rsidRPr="00F531C0">
        <w:rPr>
          <w:rFonts w:ascii="Times New Roman" w:hAnsi="Times New Roman" w:cs="Times New Roman"/>
          <w:b/>
          <w:bCs/>
          <w:lang w:eastAsia="hu-HU"/>
        </w:rPr>
        <w:t>Julianus barát első útja</w:t>
      </w:r>
      <w:r w:rsidRPr="00F531C0">
        <w:rPr>
          <w:rFonts w:ascii="Times New Roman" w:hAnsi="Times New Roman" w:cs="Times New Roman"/>
          <w:lang w:eastAsia="hu-HU"/>
        </w:rPr>
        <w:t xml:space="preserve">: cél: a keleti magyarok megtalálása. Hazatért, és tájékoztatta az uralkodót arról, hogy a </w:t>
      </w:r>
      <w:r w:rsidRPr="00F531C0">
        <w:rPr>
          <w:rFonts w:ascii="Times New Roman" w:hAnsi="Times New Roman" w:cs="Times New Roman"/>
          <w:b/>
          <w:bCs/>
          <w:lang w:eastAsia="hu-HU"/>
        </w:rPr>
        <w:t>Volga folyó mentén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Magna Hungária</w:t>
      </w:r>
      <w:r w:rsidRPr="00F531C0">
        <w:rPr>
          <w:rFonts w:ascii="Times New Roman" w:hAnsi="Times New Roman" w:cs="Times New Roman"/>
          <w:lang w:eastAsia="hu-HU"/>
        </w:rPr>
        <w:t>) még élnek magyarok</w:t>
      </w:r>
      <w:r w:rsidRPr="00F531C0">
        <w:rPr>
          <w:rFonts w:ascii="Times New Roman" w:hAnsi="Times New Roman" w:cs="Times New Roman"/>
          <w:b/>
          <w:bCs/>
          <w:lang w:eastAsia="hu-HU"/>
        </w:rPr>
        <w:t>: magyar nyelv, de nomád életmód, pogányok.</w:t>
      </w:r>
      <w:r w:rsidRPr="00F531C0">
        <w:rPr>
          <w:rFonts w:ascii="Times New Roman" w:hAnsi="Times New Roman" w:cs="Times New Roman"/>
          <w:lang w:eastAsia="hu-HU"/>
        </w:rPr>
        <w:t xml:space="preserve"> DE: itt értesül a </w:t>
      </w:r>
      <w:r w:rsidRPr="00F531C0">
        <w:rPr>
          <w:rFonts w:ascii="Times New Roman" w:hAnsi="Times New Roman" w:cs="Times New Roman"/>
          <w:b/>
          <w:bCs/>
          <w:lang w:eastAsia="hu-HU"/>
        </w:rPr>
        <w:t>tatár előretörésről is</w:t>
      </w:r>
    </w:p>
    <w:p w:rsidR="00AF3387" w:rsidRPr="00F531C0" w:rsidRDefault="00AF3387" w:rsidP="004F0105">
      <w:pPr>
        <w:pStyle w:val="ListParagraph"/>
        <w:numPr>
          <w:ilvl w:val="0"/>
          <w:numId w:val="80"/>
        </w:numPr>
        <w:spacing w:before="0" w:after="120"/>
        <w:ind w:right="2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ezeket a magyarokat szerették volna egyesíteni az anyaországba, viszont Julianus második, későbbi útja során már nem találta meg őket, feltehetően mongol támadás áldozatai lettek</w:t>
      </w:r>
    </w:p>
    <w:p w:rsidR="00AF3387" w:rsidRPr="00F531C0" w:rsidRDefault="00AF3387" w:rsidP="0059781C">
      <w:pPr>
        <w:ind w:left="280" w:hanging="26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tatárjárás (1241-1242)</w:t>
      </w:r>
    </w:p>
    <w:p w:rsidR="00AF3387" w:rsidRPr="00F531C0" w:rsidRDefault="00AF3387" w:rsidP="004F0105">
      <w:pPr>
        <w:pStyle w:val="ListParagraph"/>
        <w:numPr>
          <w:ilvl w:val="0"/>
          <w:numId w:val="36"/>
        </w:numPr>
        <w:spacing w:before="0"/>
        <w:ind w:right="-4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Batu kán levele IV. Bélának: hódoljon be és a kunokat utasítsa ki! </w:t>
      </w:r>
    </w:p>
    <w:p w:rsidR="00AF3387" w:rsidRPr="00F531C0" w:rsidRDefault="00AF3387" w:rsidP="004F0105">
      <w:pPr>
        <w:pStyle w:val="ListParagraph"/>
        <w:numPr>
          <w:ilvl w:val="0"/>
          <w:numId w:val="36"/>
        </w:numPr>
        <w:spacing w:before="0"/>
        <w:ind w:right="348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1240</w:t>
      </w:r>
      <w:r w:rsidRPr="00F531C0">
        <w:rPr>
          <w:rFonts w:ascii="Times New Roman" w:hAnsi="Times New Roman" w:cs="Times New Roman"/>
          <w:lang w:eastAsia="hu-HU"/>
        </w:rPr>
        <w:t>: kijev eleste: csak a királyt rázza fel</w:t>
      </w:r>
    </w:p>
    <w:p w:rsidR="00AF3387" w:rsidRPr="00F531C0" w:rsidRDefault="00AF3387" w:rsidP="004F0105">
      <w:pPr>
        <w:pStyle w:val="ListParagraph"/>
        <w:numPr>
          <w:ilvl w:val="0"/>
          <w:numId w:val="36"/>
        </w:numPr>
        <w:spacing w:before="0"/>
        <w:ind w:right="348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támadás rosszkor jött, mert:</w:t>
      </w:r>
    </w:p>
    <w:p w:rsidR="00AF3387" w:rsidRPr="00F531C0" w:rsidRDefault="00AF3387" w:rsidP="004F0105">
      <w:pPr>
        <w:numPr>
          <w:ilvl w:val="0"/>
          <w:numId w:val="37"/>
        </w:numPr>
        <w:tabs>
          <w:tab w:val="left" w:pos="112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belső széthúzás</w:t>
      </w:r>
      <w:r w:rsidRPr="00F531C0">
        <w:rPr>
          <w:rFonts w:ascii="Times New Roman" w:hAnsi="Times New Roman" w:cs="Times New Roman"/>
          <w:lang w:eastAsia="hu-HU"/>
        </w:rPr>
        <w:t xml:space="preserve"> van az országban. </w:t>
      </w:r>
      <w:r w:rsidRPr="00F531C0">
        <w:rPr>
          <w:rFonts w:ascii="Times New Roman" w:hAnsi="Times New Roman" w:cs="Times New Roman"/>
          <w:b/>
          <w:bCs/>
          <w:lang w:eastAsia="hu-HU"/>
        </w:rPr>
        <w:t>Véres kard körbehordozása</w:t>
      </w:r>
      <w:r w:rsidRPr="00F531C0">
        <w:rPr>
          <w:rFonts w:ascii="Times New Roman" w:hAnsi="Times New Roman" w:cs="Times New Roman"/>
          <w:lang w:eastAsia="hu-HU"/>
        </w:rPr>
        <w:t>: bárók, királyi szerviensek, várjobbágyok hadba hívására szólít fel. DE: ők elégedetlenek a király politikájával, kívánják is neki a nehézségeket.</w:t>
      </w:r>
    </w:p>
    <w:p w:rsidR="00AF3387" w:rsidRPr="00F531C0" w:rsidRDefault="00AF3387" w:rsidP="004F0105">
      <w:pPr>
        <w:numPr>
          <w:ilvl w:val="0"/>
          <w:numId w:val="37"/>
        </w:numPr>
        <w:tabs>
          <w:tab w:val="left" w:pos="105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nincs hadsereg (mert nincs várkatonaság a </w:t>
      </w:r>
      <w:r w:rsidRPr="00F531C0">
        <w:rPr>
          <w:rFonts w:ascii="Times New Roman" w:hAnsi="Times New Roman" w:cs="Times New Roman"/>
          <w:b/>
          <w:bCs/>
          <w:lang w:eastAsia="hu-HU"/>
        </w:rPr>
        <w:t>vármegye-eladományozások</w:t>
      </w:r>
      <w:r w:rsidRPr="00F531C0">
        <w:rPr>
          <w:rFonts w:ascii="Times New Roman" w:hAnsi="Times New Roman" w:cs="Times New Roman"/>
          <w:lang w:eastAsia="hu-HU"/>
        </w:rPr>
        <w:t xml:space="preserve"> miatt)</w:t>
      </w:r>
    </w:p>
    <w:p w:rsidR="00AF3387" w:rsidRPr="00F531C0" w:rsidRDefault="00AF3387" w:rsidP="004F0105">
      <w:pPr>
        <w:numPr>
          <w:ilvl w:val="0"/>
          <w:numId w:val="37"/>
        </w:numPr>
        <w:tabs>
          <w:tab w:val="left" w:pos="116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terepviszonyokat nem tudjuk megfelelően kihasználni</w:t>
      </w:r>
    </w:p>
    <w:p w:rsidR="00AF3387" w:rsidRPr="00F531C0" w:rsidRDefault="00AF3387" w:rsidP="004F0105">
      <w:pPr>
        <w:numPr>
          <w:ilvl w:val="0"/>
          <w:numId w:val="38"/>
        </w:numPr>
        <w:tabs>
          <w:tab w:val="left" w:pos="953"/>
        </w:tabs>
        <w:spacing w:before="0"/>
        <w:ind w:right="30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külső segítség nincs, sőt, az osztrák herceg nyugaton még támad is    Magyarországra! Három irányból támadtak:</w:t>
      </w:r>
    </w:p>
    <w:p w:rsidR="00AF3387" w:rsidRPr="00F531C0" w:rsidRDefault="00AF3387" w:rsidP="004F0105">
      <w:pPr>
        <w:numPr>
          <w:ilvl w:val="0"/>
          <w:numId w:val="39"/>
        </w:numPr>
        <w:tabs>
          <w:tab w:val="left" w:pos="956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É-on Lengyelország felől (lengyel és német egyesített seregeket vertek szét)</w:t>
      </w:r>
    </w:p>
    <w:p w:rsidR="00AF3387" w:rsidRPr="00F531C0" w:rsidRDefault="00AF3387" w:rsidP="004F0105">
      <w:pPr>
        <w:numPr>
          <w:ilvl w:val="0"/>
          <w:numId w:val="39"/>
        </w:numPr>
        <w:tabs>
          <w:tab w:val="left" w:pos="952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D-en Erdély felől</w:t>
      </w:r>
      <w:r w:rsidRPr="00F531C0">
        <w:rPr>
          <w:rFonts w:ascii="Times New Roman" w:hAnsi="Times New Roman" w:cs="Times New Roman"/>
          <w:lang w:eastAsia="hu-HU"/>
        </w:rPr>
        <w:t xml:space="preserve">, vezető: </w:t>
      </w:r>
      <w:r w:rsidRPr="00F531C0">
        <w:rPr>
          <w:rFonts w:ascii="Times New Roman" w:hAnsi="Times New Roman" w:cs="Times New Roman"/>
          <w:b/>
          <w:bCs/>
          <w:lang w:eastAsia="hu-HU"/>
        </w:rPr>
        <w:t>Kádán</w:t>
      </w:r>
      <w:r w:rsidRPr="00F531C0">
        <w:rPr>
          <w:rFonts w:ascii="Times New Roman" w:hAnsi="Times New Roman" w:cs="Times New Roman"/>
          <w:lang w:eastAsia="hu-HU"/>
        </w:rPr>
        <w:t xml:space="preserve"> vezér legyőzi </w:t>
      </w:r>
      <w:r w:rsidRPr="00F531C0">
        <w:rPr>
          <w:rFonts w:ascii="Times New Roman" w:hAnsi="Times New Roman" w:cs="Times New Roman"/>
          <w:b/>
          <w:bCs/>
          <w:lang w:eastAsia="hu-HU"/>
        </w:rPr>
        <w:t>Pósa vajdát</w:t>
      </w:r>
      <w:r w:rsidRPr="00F531C0">
        <w:rPr>
          <w:rFonts w:ascii="Times New Roman" w:hAnsi="Times New Roman" w:cs="Times New Roman"/>
          <w:lang w:eastAsia="hu-HU"/>
        </w:rPr>
        <w:t>, elpusztítja Erdély városait. Nagy pusztítás, a túlélők mocsaras vidékre vagy erdőkbe menekültek</w:t>
      </w:r>
    </w:p>
    <w:p w:rsidR="00AF3387" w:rsidRPr="00F531C0" w:rsidRDefault="00AF3387" w:rsidP="004F0105">
      <w:pPr>
        <w:numPr>
          <w:ilvl w:val="0"/>
          <w:numId w:val="39"/>
        </w:numPr>
        <w:tabs>
          <w:tab w:val="left" w:pos="956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Vereckei-hágón</w:t>
      </w:r>
      <w:r w:rsidRPr="00F531C0">
        <w:rPr>
          <w:rFonts w:ascii="Times New Roman" w:hAnsi="Times New Roman" w:cs="Times New Roman"/>
          <w:lang w:eastAsia="hu-HU"/>
        </w:rPr>
        <w:t xml:space="preserve"> át: </w:t>
      </w:r>
      <w:r w:rsidRPr="00F531C0">
        <w:rPr>
          <w:rFonts w:ascii="Times New Roman" w:hAnsi="Times New Roman" w:cs="Times New Roman"/>
          <w:b/>
          <w:bCs/>
          <w:lang w:eastAsia="hu-HU"/>
        </w:rPr>
        <w:t>Batu kán</w:t>
      </w:r>
      <w:r w:rsidRPr="00F531C0">
        <w:rPr>
          <w:rFonts w:ascii="Times New Roman" w:hAnsi="Times New Roman" w:cs="Times New Roman"/>
          <w:lang w:eastAsia="hu-HU"/>
        </w:rPr>
        <w:t xml:space="preserve"> volt a vezető a fősereggel </w:t>
      </w:r>
      <w:r w:rsidRPr="00F531C0">
        <w:rPr>
          <w:rFonts w:ascii="Times New Roman" w:hAnsi="Times New Roman" w:cs="Times New Roman"/>
          <w:b/>
          <w:bCs/>
          <w:lang w:eastAsia="hu-HU"/>
        </w:rPr>
        <w:t>Tomaj Dénes nádor</w:t>
      </w:r>
      <w:r w:rsidRPr="00F531C0">
        <w:rPr>
          <w:rFonts w:ascii="Times New Roman" w:hAnsi="Times New Roman" w:cs="Times New Roman"/>
          <w:lang w:eastAsia="hu-HU"/>
        </w:rPr>
        <w:t xml:space="preserve"> megpróbálja feltartani, de vereséget szenved.</w:t>
      </w:r>
    </w:p>
    <w:p w:rsidR="00AF3387" w:rsidRPr="00F531C0" w:rsidRDefault="00AF3387" w:rsidP="005B0EFD">
      <w:pPr>
        <w:tabs>
          <w:tab w:val="left" w:pos="956"/>
        </w:tabs>
        <w:spacing w:before="0"/>
        <w:ind w:left="4608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ind w:right="30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IV. Béla</w:t>
      </w:r>
      <w:r w:rsidRPr="00F531C0">
        <w:rPr>
          <w:rFonts w:ascii="Times New Roman" w:hAnsi="Times New Roman" w:cs="Times New Roman"/>
          <w:lang w:eastAsia="hu-HU"/>
        </w:rPr>
        <w:t xml:space="preserve"> seregével Pesten gyülekezett, és csak saját erejére számíthatott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ind w:right="30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tatárok kijutottak az Alföldre</w:t>
      </w:r>
      <w:r w:rsidRPr="00F531C0">
        <w:rPr>
          <w:rFonts w:ascii="Times New Roman" w:hAnsi="Times New Roman" w:cs="Times New Roman"/>
          <w:lang w:eastAsia="hu-HU"/>
        </w:rPr>
        <w:t xml:space="preserve">, ezután </w:t>
      </w:r>
      <w:r w:rsidRPr="00F531C0">
        <w:rPr>
          <w:rFonts w:ascii="Times New Roman" w:hAnsi="Times New Roman" w:cs="Times New Roman"/>
          <w:b/>
          <w:bCs/>
          <w:lang w:eastAsia="hu-HU"/>
        </w:rPr>
        <w:t>Csák Ugrin</w:t>
      </w:r>
      <w:r w:rsidRPr="00F531C0">
        <w:rPr>
          <w:rFonts w:ascii="Times New Roman" w:hAnsi="Times New Roman" w:cs="Times New Roman"/>
          <w:lang w:eastAsia="hu-HU"/>
        </w:rPr>
        <w:t xml:space="preserve"> páncélosai a tatár sereg ellen mennek, de a mocsárba vesznek a nehéz páncél miatt, s a tatárok őket is lenyilazták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ind w:right="-4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Kunok</w:t>
      </w:r>
      <w:r w:rsidRPr="00F531C0">
        <w:rPr>
          <w:rFonts w:ascii="Times New Roman" w:hAnsi="Times New Roman" w:cs="Times New Roman"/>
          <w:lang w:eastAsia="hu-HU"/>
        </w:rPr>
        <w:t xml:space="preserve">: miután </w:t>
      </w:r>
      <w:r w:rsidRPr="00F531C0">
        <w:rPr>
          <w:rFonts w:ascii="Times New Roman" w:hAnsi="Times New Roman" w:cs="Times New Roman"/>
          <w:b/>
          <w:bCs/>
          <w:lang w:eastAsia="hu-HU"/>
        </w:rPr>
        <w:t>Kötönyt</w:t>
      </w:r>
      <w:r w:rsidRPr="00F531C0">
        <w:rPr>
          <w:rFonts w:ascii="Times New Roman" w:hAnsi="Times New Roman" w:cs="Times New Roman"/>
          <w:lang w:eastAsia="hu-HU"/>
        </w:rPr>
        <w:t xml:space="preserve"> a magyarok megölték, pusztítva kivonulnak az országból A magyar fősereg támad, s a tatárok vissza is vonulnak, mert nagyon erősnek hiszik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döntő ütközet </w:t>
      </w:r>
      <w:r w:rsidRPr="00F531C0">
        <w:rPr>
          <w:rFonts w:ascii="Times New Roman" w:hAnsi="Times New Roman" w:cs="Times New Roman"/>
          <w:b/>
          <w:bCs/>
          <w:lang w:eastAsia="hu-HU"/>
        </w:rPr>
        <w:t>1241. április 11</w:t>
      </w:r>
      <w:r w:rsidRPr="00F531C0">
        <w:rPr>
          <w:rFonts w:ascii="Times New Roman" w:hAnsi="Times New Roman" w:cs="Times New Roman"/>
          <w:lang w:eastAsia="hu-HU"/>
        </w:rPr>
        <w:t xml:space="preserve">-én került sor </w:t>
      </w:r>
      <w:r w:rsidRPr="00F531C0">
        <w:rPr>
          <w:rFonts w:ascii="Times New Roman" w:hAnsi="Times New Roman" w:cs="Times New Roman"/>
          <w:b/>
          <w:bCs/>
          <w:lang w:eastAsia="hu-HU"/>
        </w:rPr>
        <w:t>Muhinál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magyar hadtörténelem egyik nagy veresége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Forrás: </w:t>
      </w:r>
      <w:r w:rsidRPr="00F531C0">
        <w:rPr>
          <w:rFonts w:ascii="Times New Roman" w:hAnsi="Times New Roman" w:cs="Times New Roman"/>
          <w:b/>
          <w:bCs/>
          <w:lang w:eastAsia="hu-HU"/>
        </w:rPr>
        <w:t>Rogerius</w:t>
      </w:r>
      <w:r w:rsidRPr="00F531C0">
        <w:rPr>
          <w:rFonts w:ascii="Times New Roman" w:hAnsi="Times New Roman" w:cs="Times New Roman"/>
          <w:lang w:eastAsia="hu-HU"/>
        </w:rPr>
        <w:t>: „</w:t>
      </w:r>
      <w:r w:rsidRPr="00F531C0">
        <w:rPr>
          <w:rFonts w:ascii="Times New Roman" w:hAnsi="Times New Roman" w:cs="Times New Roman"/>
          <w:b/>
          <w:bCs/>
          <w:lang w:eastAsia="hu-HU"/>
        </w:rPr>
        <w:t>Siralmas ének</w:t>
      </w:r>
      <w:r w:rsidRPr="00F531C0">
        <w:rPr>
          <w:rFonts w:ascii="Times New Roman" w:hAnsi="Times New Roman" w:cs="Times New Roman"/>
          <w:lang w:eastAsia="hu-HU"/>
        </w:rPr>
        <w:t>" című műve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Csata</w:t>
      </w:r>
      <w:r w:rsidRPr="00F531C0">
        <w:rPr>
          <w:rFonts w:ascii="Times New Roman" w:hAnsi="Times New Roman" w:cs="Times New Roman"/>
          <w:lang w:eastAsia="hu-HU"/>
        </w:rPr>
        <w:t xml:space="preserve">: nagyjából egyenlő seregek a </w:t>
      </w:r>
      <w:r w:rsidRPr="00F531C0">
        <w:rPr>
          <w:rFonts w:ascii="Times New Roman" w:hAnsi="Times New Roman" w:cs="Times New Roman"/>
          <w:b/>
          <w:bCs/>
          <w:lang w:eastAsia="hu-HU"/>
        </w:rPr>
        <w:t>Sajó két partján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Magyarok</w:t>
      </w:r>
      <w:r w:rsidRPr="00F531C0">
        <w:rPr>
          <w:rFonts w:ascii="Times New Roman" w:hAnsi="Times New Roman" w:cs="Times New Roman"/>
          <w:lang w:eastAsia="hu-HU"/>
        </w:rPr>
        <w:t>: szűk szekérvár, benne zsúfolt sátortábor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Tatárok</w:t>
      </w:r>
      <w:r w:rsidRPr="00F531C0">
        <w:rPr>
          <w:rFonts w:ascii="Times New Roman" w:hAnsi="Times New Roman" w:cs="Times New Roman"/>
          <w:lang w:eastAsia="hu-HU"/>
        </w:rPr>
        <w:t>: gázlót találtak a Sajón, bekerítik a magyar sereget -nyílzápor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zsúfoltság miatt nincs hely harcrendbe állni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csapatok nagy része elesik, kisebb része </w:t>
      </w:r>
      <w:r w:rsidRPr="00F531C0">
        <w:rPr>
          <w:rFonts w:ascii="Times New Roman" w:hAnsi="Times New Roman" w:cs="Times New Roman"/>
          <w:b/>
          <w:bCs/>
          <w:lang w:eastAsia="hu-HU"/>
        </w:rPr>
        <w:t>elmenekül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király is elmenekül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felvidéken keresztül </w:t>
      </w:r>
      <w:r w:rsidRPr="00F531C0">
        <w:rPr>
          <w:rFonts w:ascii="Times New Roman" w:hAnsi="Times New Roman" w:cs="Times New Roman"/>
          <w:b/>
          <w:bCs/>
          <w:lang w:eastAsia="hu-HU"/>
        </w:rPr>
        <w:t>Ausztriába</w:t>
      </w:r>
      <w:r w:rsidRPr="00F531C0">
        <w:rPr>
          <w:rFonts w:ascii="Times New Roman" w:hAnsi="Times New Roman" w:cs="Times New Roman"/>
          <w:lang w:eastAsia="hu-HU"/>
        </w:rPr>
        <w:t xml:space="preserve"> megy, ahol </w:t>
      </w:r>
      <w:r w:rsidRPr="00F531C0">
        <w:rPr>
          <w:rFonts w:ascii="Times New Roman" w:hAnsi="Times New Roman" w:cs="Times New Roman"/>
          <w:b/>
          <w:bCs/>
          <w:lang w:eastAsia="hu-HU"/>
        </w:rPr>
        <w:t>Frigyestől</w:t>
      </w:r>
      <w:r w:rsidRPr="00F531C0">
        <w:rPr>
          <w:rFonts w:ascii="Times New Roman" w:hAnsi="Times New Roman" w:cs="Times New Roman"/>
          <w:lang w:eastAsia="hu-HU"/>
        </w:rPr>
        <w:t xml:space="preserve"> menedéket kér. 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Frigyes befogadja, de későbbi szabadon engedésekor megzsarolja, és </w:t>
      </w:r>
      <w:r w:rsidRPr="00F531C0">
        <w:rPr>
          <w:rFonts w:ascii="Times New Roman" w:hAnsi="Times New Roman" w:cs="Times New Roman"/>
          <w:b/>
          <w:bCs/>
          <w:lang w:eastAsia="hu-HU"/>
        </w:rPr>
        <w:t>három vármegyét meg pénzt kér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IV. Béla tovább menekül, </w:t>
      </w:r>
      <w:r w:rsidRPr="00F531C0">
        <w:rPr>
          <w:rFonts w:ascii="Times New Roman" w:hAnsi="Times New Roman" w:cs="Times New Roman"/>
          <w:b/>
          <w:bCs/>
          <w:lang w:eastAsia="hu-HU"/>
        </w:rPr>
        <w:t>Trau városába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tatárok elleni védekezés legjobb eszköze a </w:t>
      </w:r>
      <w:r w:rsidRPr="00F531C0">
        <w:rPr>
          <w:rFonts w:ascii="Times New Roman" w:hAnsi="Times New Roman" w:cs="Times New Roman"/>
          <w:b/>
          <w:bCs/>
          <w:lang w:eastAsia="hu-HU"/>
        </w:rPr>
        <w:t>kővárak építése</w:t>
      </w:r>
      <w:r w:rsidRPr="00F531C0">
        <w:rPr>
          <w:rFonts w:ascii="Times New Roman" w:hAnsi="Times New Roman" w:cs="Times New Roman"/>
          <w:lang w:eastAsia="hu-HU"/>
        </w:rPr>
        <w:t>, mert ezeket nem tudták elpusztítani (</w:t>
      </w:r>
      <w:r w:rsidRPr="00F531C0">
        <w:rPr>
          <w:rFonts w:ascii="Times New Roman" w:hAnsi="Times New Roman" w:cs="Times New Roman"/>
          <w:b/>
          <w:bCs/>
          <w:lang w:eastAsia="hu-HU"/>
        </w:rPr>
        <w:t>Pozsony, Komárom, Trencsén, Fülek</w:t>
      </w:r>
      <w:r w:rsidRPr="00F531C0">
        <w:rPr>
          <w:rFonts w:ascii="Times New Roman" w:hAnsi="Times New Roman" w:cs="Times New Roman"/>
          <w:lang w:eastAsia="hu-HU"/>
        </w:rPr>
        <w:t>), mert a tatároknál könnyűlovas harcmodor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Tél</w:t>
      </w:r>
      <w:r w:rsidRPr="00F531C0">
        <w:rPr>
          <w:rFonts w:ascii="Times New Roman" w:hAnsi="Times New Roman" w:cs="Times New Roman"/>
          <w:lang w:eastAsia="hu-HU"/>
        </w:rPr>
        <w:t>: átkelnek a befagyott Dunán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Székesfehérvár és Esztergom megmenekül, de nagy a pusztítás</w:t>
      </w:r>
    </w:p>
    <w:p w:rsidR="00AF3387" w:rsidRPr="00F531C0" w:rsidRDefault="00AF3387" w:rsidP="004F0105">
      <w:pPr>
        <w:pStyle w:val="ListParagraph"/>
        <w:numPr>
          <w:ilvl w:val="0"/>
          <w:numId w:val="40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tatárok</w:t>
      </w:r>
      <w:r w:rsidRPr="00F531C0">
        <w:rPr>
          <w:rFonts w:ascii="Times New Roman" w:hAnsi="Times New Roman" w:cs="Times New Roman"/>
          <w:lang w:eastAsia="hu-HU"/>
        </w:rPr>
        <w:t xml:space="preserve"> közben berendezkedtek az országba: </w:t>
      </w:r>
      <w:r w:rsidRPr="00F531C0">
        <w:rPr>
          <w:rFonts w:ascii="Times New Roman" w:hAnsi="Times New Roman" w:cs="Times New Roman"/>
          <w:b/>
          <w:bCs/>
          <w:lang w:eastAsia="hu-HU"/>
        </w:rPr>
        <w:t>rablás, gyilkolás</w:t>
      </w:r>
      <w:r w:rsidRPr="00F531C0">
        <w:rPr>
          <w:rFonts w:ascii="Times New Roman" w:hAnsi="Times New Roman" w:cs="Times New Roman"/>
          <w:lang w:eastAsia="hu-HU"/>
        </w:rPr>
        <w:t xml:space="preserve">,majd beszedik az adókat, és kitelelnek </w:t>
      </w:r>
      <w:r w:rsidRPr="00F531C0">
        <w:rPr>
          <w:rFonts w:ascii="Times New Roman" w:hAnsi="Times New Roman" w:cs="Times New Roman"/>
          <w:b/>
          <w:bCs/>
          <w:lang w:eastAsia="hu-HU"/>
        </w:rPr>
        <w:t>1242</w:t>
      </w:r>
      <w:r w:rsidRPr="00F531C0">
        <w:rPr>
          <w:rFonts w:ascii="Times New Roman" w:hAnsi="Times New Roman" w:cs="Times New Roman"/>
          <w:lang w:eastAsia="hu-HU"/>
        </w:rPr>
        <w:t>: hirtelen harc nélkül kivonulás. Oka:</w:t>
      </w:r>
    </w:p>
    <w:p w:rsidR="00AF3387" w:rsidRPr="00F531C0" w:rsidRDefault="00AF3387" w:rsidP="004F0105">
      <w:pPr>
        <w:pStyle w:val="ListParagraph"/>
        <w:numPr>
          <w:ilvl w:val="0"/>
          <w:numId w:val="41"/>
        </w:numPr>
        <w:tabs>
          <w:tab w:val="left" w:pos="1011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Ögödej nagykán halála</w:t>
      </w:r>
      <w:r w:rsidRPr="00F531C0">
        <w:rPr>
          <w:rFonts w:ascii="Times New Roman" w:hAnsi="Times New Roman" w:cs="Times New Roman"/>
          <w:lang w:eastAsia="hu-HU"/>
        </w:rPr>
        <w:t>: Batu is utód akar lenni, harc a vezetőségért</w:t>
      </w:r>
    </w:p>
    <w:p w:rsidR="00AF3387" w:rsidRPr="00F531C0" w:rsidRDefault="00AF3387" w:rsidP="004F0105">
      <w:pPr>
        <w:pStyle w:val="ListParagraph"/>
        <w:numPr>
          <w:ilvl w:val="0"/>
          <w:numId w:val="41"/>
        </w:numPr>
        <w:tabs>
          <w:tab w:val="left" w:pos="1030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ez a támadás csak egy rablás, félelemkeltés volt az igazi támadás előtt</w:t>
      </w:r>
    </w:p>
    <w:p w:rsidR="00AF3387" w:rsidRPr="00F531C0" w:rsidRDefault="00AF3387" w:rsidP="004F0105">
      <w:pPr>
        <w:pStyle w:val="ListParagraph"/>
        <w:numPr>
          <w:ilvl w:val="0"/>
          <w:numId w:val="41"/>
        </w:numPr>
        <w:tabs>
          <w:tab w:val="left" w:pos="1026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túl messze van Magyarország, nem tudnak szilárd hatalmat kiépíteni</w:t>
      </w:r>
    </w:p>
    <w:p w:rsidR="00AF3387" w:rsidRPr="00F531C0" w:rsidRDefault="00AF3387" w:rsidP="00576862">
      <w:pPr>
        <w:tabs>
          <w:tab w:val="left" w:pos="1026"/>
        </w:tabs>
        <w:spacing w:before="0"/>
        <w:ind w:left="2832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4F0105">
      <w:pPr>
        <w:pStyle w:val="ListParagraph"/>
        <w:numPr>
          <w:ilvl w:val="0"/>
          <w:numId w:val="42"/>
        </w:numPr>
        <w:spacing w:before="0" w:after="120"/>
        <w:ind w:right="98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pusztulás</w:t>
      </w:r>
      <w:r w:rsidRPr="00F531C0">
        <w:rPr>
          <w:rFonts w:ascii="Times New Roman" w:hAnsi="Times New Roman" w:cs="Times New Roman"/>
          <w:lang w:eastAsia="hu-HU"/>
        </w:rPr>
        <w:t>: 2 millió fő' 51 500 ezer-1 millió halott (25-50 %-os veszteség)</w:t>
      </w:r>
    </w:p>
    <w:p w:rsidR="00AF3387" w:rsidRPr="00F531C0" w:rsidRDefault="00AF3387" w:rsidP="004F0105">
      <w:pPr>
        <w:pStyle w:val="ListParagraph"/>
        <w:numPr>
          <w:ilvl w:val="0"/>
          <w:numId w:val="42"/>
        </w:numPr>
        <w:spacing w:before="0" w:after="120"/>
        <w:ind w:right="-4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de egyenetlen a megoszlás: a tatár sereg útjába: síkság, völgyek: magasabb az áldozatok száma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itt él a magyarság hegyekben, peremterületen: kisebb a veszteség</w:t>
      </w:r>
    </w:p>
    <w:p w:rsidR="00AF3387" w:rsidRPr="00F531C0" w:rsidRDefault="00AF3387" w:rsidP="004F0105">
      <w:pPr>
        <w:pStyle w:val="ListParagraph"/>
        <w:numPr>
          <w:ilvl w:val="0"/>
          <w:numId w:val="42"/>
        </w:numPr>
        <w:spacing w:before="0" w:after="120"/>
        <w:ind w:right="-4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itt élnek a szlávok, szászok</w:t>
      </w:r>
    </w:p>
    <w:p w:rsidR="00AF3387" w:rsidRPr="00F531C0" w:rsidRDefault="00AF3387" w:rsidP="004F0105">
      <w:pPr>
        <w:pStyle w:val="ListParagraph"/>
        <w:numPr>
          <w:ilvl w:val="0"/>
          <w:numId w:val="42"/>
        </w:numPr>
        <w:spacing w:before="0" w:after="120"/>
        <w:ind w:right="-4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pusztulás után éhezés</w:t>
      </w:r>
    </w:p>
    <w:p w:rsidR="00AF3387" w:rsidRPr="00F531C0" w:rsidRDefault="00AF3387" w:rsidP="004F0105">
      <w:pPr>
        <w:pStyle w:val="ListParagraph"/>
        <w:numPr>
          <w:ilvl w:val="0"/>
          <w:numId w:val="42"/>
        </w:numPr>
        <w:spacing w:before="0" w:after="120"/>
        <w:ind w:right="-4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Német évkönyv: „</w:t>
      </w:r>
      <w:r w:rsidRPr="00F531C0">
        <w:rPr>
          <w:rFonts w:ascii="Times New Roman" w:hAnsi="Times New Roman" w:cs="Times New Roman"/>
          <w:b/>
          <w:bCs/>
          <w:i/>
          <w:iCs/>
          <w:lang w:eastAsia="hu-HU"/>
        </w:rPr>
        <w:t>Magyarország 350 éves fennállás után elpusztult."</w:t>
      </w:r>
    </w:p>
    <w:p w:rsidR="00AF3387" w:rsidRPr="00F531C0" w:rsidRDefault="00AF3387" w:rsidP="0059781C">
      <w:pPr>
        <w:ind w:left="1140" w:hanging="280"/>
        <w:jc w:val="both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F34C39">
      <w:pPr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IV. Béla politikája a tatárjárás után: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11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lemond a királyi birtokok visszavételéről: nem vesz vissza újabb földeket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34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inkább a bárók megnyerésére birtokokat adományoz. Feltételt is szabott: katonaságot kell állítani és kővárakat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7206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kell építeni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tömegesen épülnek</w:t>
      </w:r>
      <w:r w:rsidRPr="00F531C0">
        <w:rPr>
          <w:rFonts w:ascii="Times New Roman" w:hAnsi="Times New Roman" w:cs="Times New Roman"/>
          <w:lang w:eastAsia="hu-HU"/>
        </w:rPr>
        <w:tab/>
        <w:t>.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22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királyi várépítés, városokat alapít: Budát (1258), Visegrádot, Sárospatakot, feltétel: falat kell építeni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akkor kiváltságokkal látta el a városokat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22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kiváltságokra Székesfehérvár volt a minta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3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 hadsereget is fejlesztette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22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</w:t>
      </w:r>
      <w:r w:rsidRPr="00F531C0">
        <w:rPr>
          <w:rFonts w:ascii="Times New Roman" w:hAnsi="Times New Roman" w:cs="Times New Roman"/>
          <w:lang w:eastAsia="hu-HU"/>
        </w:rPr>
        <w:t xml:space="preserve">: béke a szomszédokkal. Keleten szövetségeseket keres, megállapodik </w:t>
      </w:r>
      <w:r w:rsidRPr="00F531C0">
        <w:rPr>
          <w:rFonts w:ascii="Times New Roman" w:hAnsi="Times New Roman" w:cs="Times New Roman"/>
          <w:b/>
          <w:bCs/>
          <w:lang w:eastAsia="hu-HU"/>
        </w:rPr>
        <w:t>Lengyelországgal</w:t>
      </w:r>
      <w:r w:rsidRPr="00F531C0">
        <w:rPr>
          <w:rFonts w:ascii="Times New Roman" w:hAnsi="Times New Roman" w:cs="Times New Roman"/>
          <w:lang w:eastAsia="hu-HU"/>
        </w:rPr>
        <w:t xml:space="preserve"> és </w:t>
      </w:r>
      <w:r w:rsidRPr="00F531C0">
        <w:rPr>
          <w:rFonts w:ascii="Times New Roman" w:hAnsi="Times New Roman" w:cs="Times New Roman"/>
          <w:b/>
          <w:bCs/>
          <w:lang w:eastAsia="hu-HU"/>
        </w:rPr>
        <w:t>a halicsi fejedelemséggel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házasságok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>minden a tatárok elleni védekezést szolgálja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19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újra benépesítik az országot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„</w:t>
      </w:r>
      <w:r w:rsidRPr="00F531C0">
        <w:rPr>
          <w:rFonts w:ascii="Times New Roman" w:hAnsi="Times New Roman" w:cs="Times New Roman"/>
          <w:b/>
          <w:bCs/>
          <w:i/>
          <w:iCs/>
          <w:lang w:eastAsia="hu-HU"/>
        </w:rPr>
        <w:t>második honalapító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1019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Célja: </w:t>
      </w:r>
      <w:r w:rsidRPr="00F531C0">
        <w:rPr>
          <w:rFonts w:ascii="Times New Roman" w:hAnsi="Times New Roman" w:cs="Times New Roman"/>
          <w:b/>
          <w:bCs/>
          <w:lang w:eastAsia="hu-HU"/>
        </w:rPr>
        <w:t>földművelés és határvédelem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949"/>
        </w:tabs>
        <w:spacing w:before="0"/>
        <w:ind w:right="-43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kunok visszahívása</w:t>
      </w:r>
      <w:r w:rsidRPr="00F531C0">
        <w:rPr>
          <w:rFonts w:ascii="Times New Roman" w:hAnsi="Times New Roman" w:cs="Times New Roman"/>
          <w:lang w:eastAsia="hu-HU"/>
        </w:rPr>
        <w:t xml:space="preserve">: az Alföld elpusztult vidékeire: Nagykunság, Kiskunság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jászok (alánok) a Jászságba, ők még beolvadnak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spacing w:before="0"/>
        <w:ind w:right="30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DE: a nemzetiségi szerkezet átrendeződik, mert vannak, akik már nem olvadnak be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</w:t>
      </w:r>
      <w:r w:rsidRPr="00F531C0">
        <w:rPr>
          <w:rFonts w:ascii="Times New Roman" w:hAnsi="Times New Roman" w:cs="Times New Roman"/>
          <w:b/>
          <w:bCs/>
          <w:lang w:eastAsia="hu-HU"/>
        </w:rPr>
        <w:t>magyarság aránya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75-80 %-ra csökken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960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szászok továbbra is jönnek a felvidéki Szepességbe és D-Erdélybe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945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románok (vlachok, oláhok): Erdély hegyeibe</w:t>
      </w:r>
    </w:p>
    <w:p w:rsidR="00AF3387" w:rsidRPr="00F531C0" w:rsidRDefault="00AF3387" w:rsidP="004F0105">
      <w:pPr>
        <w:pStyle w:val="ListParagraph"/>
        <w:numPr>
          <w:ilvl w:val="0"/>
          <w:numId w:val="43"/>
        </w:numPr>
        <w:tabs>
          <w:tab w:val="left" w:pos="952"/>
        </w:tabs>
        <w:spacing w:before="0" w:after="12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nyugati szlávok a Felvidékre</w:t>
      </w:r>
    </w:p>
    <w:p w:rsidR="00AF3387" w:rsidRPr="00F531C0" w:rsidRDefault="00AF3387" w:rsidP="00F34C39">
      <w:pPr>
        <w:pStyle w:val="ListParagraph"/>
        <w:tabs>
          <w:tab w:val="left" w:pos="952"/>
        </w:tabs>
        <w:spacing w:before="0" w:after="120"/>
        <w:jc w:val="both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F34C39">
      <w:pPr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Társadalom a XIII. század második felében: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spacing w:before="0"/>
        <w:ind w:right="30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Bárók</w:t>
      </w:r>
      <w:r w:rsidRPr="00F531C0">
        <w:rPr>
          <w:rFonts w:ascii="Times New Roman" w:hAnsi="Times New Roman" w:cs="Times New Roman"/>
          <w:lang w:eastAsia="hu-HU"/>
        </w:rPr>
        <w:t xml:space="preserve">: (főurak), trónviszályok (pl. IV. Béla és fia, István közt) idején sok földet kaptak, meg akarták szerezni a környező kisebb területeket (elcseréli vagy erőszakkal elveszi) és egy nagy tömbbe szervezi a földtulajdonait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tartományurak lesznek. Legfontosabb, országos tisztségek megszerzése. </w:t>
      </w:r>
      <w:r w:rsidRPr="00F531C0">
        <w:rPr>
          <w:rFonts w:ascii="Times New Roman" w:hAnsi="Times New Roman" w:cs="Times New Roman"/>
          <w:b/>
          <w:bCs/>
          <w:lang w:eastAsia="hu-HU"/>
        </w:rPr>
        <w:t>Immunitás</w:t>
      </w:r>
      <w:r w:rsidRPr="00F531C0">
        <w:rPr>
          <w:rFonts w:ascii="Times New Roman" w:hAnsi="Times New Roman" w:cs="Times New Roman"/>
          <w:lang w:eastAsia="hu-HU"/>
        </w:rPr>
        <w:t>: a bárói birtokok nem tartoztak a király fennhatósága alá. pl</w:t>
      </w:r>
      <w:r w:rsidRPr="00F531C0">
        <w:rPr>
          <w:rFonts w:ascii="Times New Roman" w:hAnsi="Times New Roman" w:cs="Times New Roman"/>
          <w:b/>
          <w:bCs/>
          <w:lang w:eastAsia="hu-HU"/>
        </w:rPr>
        <w:t>. Csák, Kőszegi, Aba, Kán családok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spacing w:before="0"/>
        <w:ind w:right="30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Köznemesség</w:t>
      </w:r>
      <w:r w:rsidRPr="00F531C0">
        <w:rPr>
          <w:rFonts w:ascii="Times New Roman" w:hAnsi="Times New Roman" w:cs="Times New Roman"/>
          <w:lang w:eastAsia="hu-HU"/>
        </w:rPr>
        <w:t xml:space="preserve">: királyi </w:t>
      </w:r>
      <w:r w:rsidRPr="00F531C0">
        <w:rPr>
          <w:rFonts w:ascii="Times New Roman" w:hAnsi="Times New Roman" w:cs="Times New Roman"/>
          <w:b/>
          <w:bCs/>
          <w:lang w:eastAsia="hu-HU"/>
        </w:rPr>
        <w:t>szerviensek</w:t>
      </w:r>
      <w:r w:rsidRPr="00F531C0">
        <w:rPr>
          <w:rFonts w:ascii="Times New Roman" w:hAnsi="Times New Roman" w:cs="Times New Roman"/>
          <w:lang w:eastAsia="hu-HU"/>
        </w:rPr>
        <w:t xml:space="preserve"> + </w:t>
      </w:r>
      <w:r w:rsidRPr="00F531C0">
        <w:rPr>
          <w:rFonts w:ascii="Times New Roman" w:hAnsi="Times New Roman" w:cs="Times New Roman"/>
          <w:b/>
          <w:bCs/>
          <w:lang w:eastAsia="hu-HU"/>
        </w:rPr>
        <w:t>várjobbágyok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1267</w:t>
      </w:r>
      <w:r w:rsidRPr="00F531C0">
        <w:rPr>
          <w:rFonts w:ascii="Times New Roman" w:hAnsi="Times New Roman" w:cs="Times New Roman"/>
          <w:lang w:eastAsia="hu-HU"/>
        </w:rPr>
        <w:t>-es törvények (</w:t>
      </w:r>
      <w:r w:rsidRPr="00F531C0">
        <w:rPr>
          <w:rFonts w:ascii="Times New Roman" w:hAnsi="Times New Roman" w:cs="Times New Roman"/>
          <w:b/>
          <w:bCs/>
          <w:lang w:eastAsia="hu-HU"/>
        </w:rPr>
        <w:t>az Aranybulla 2. megújítása</w:t>
      </w:r>
      <w:r w:rsidRPr="00F531C0">
        <w:rPr>
          <w:rFonts w:ascii="Times New Roman" w:hAnsi="Times New Roman" w:cs="Times New Roman"/>
          <w:lang w:eastAsia="hu-HU"/>
        </w:rPr>
        <w:t>): a királyi törvénylátó napokon érdekeiket képviselhetik követek útján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tabs>
          <w:tab w:val="left" w:pos="956"/>
        </w:tabs>
        <w:spacing w:before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familiaritás</w:t>
      </w:r>
      <w:r w:rsidRPr="00F531C0">
        <w:rPr>
          <w:rFonts w:ascii="Times New Roman" w:hAnsi="Times New Roman" w:cs="Times New Roman"/>
          <w:lang w:eastAsia="hu-HU"/>
        </w:rPr>
        <w:t xml:space="preserve">: a bárók kiterjesztették a hatalmukat a közelükben lévő köznemesekre: </w:t>
      </w:r>
      <w:r w:rsidRPr="00F531C0">
        <w:rPr>
          <w:rFonts w:ascii="Times New Roman" w:hAnsi="Times New Roman" w:cs="Times New Roman"/>
          <w:b/>
          <w:bCs/>
          <w:lang w:eastAsia="hu-HU"/>
        </w:rPr>
        <w:t>szolgálniuk kell a bandériumokban</w:t>
      </w:r>
      <w:r w:rsidRPr="00F531C0">
        <w:rPr>
          <w:rFonts w:ascii="Times New Roman" w:hAnsi="Times New Roman" w:cs="Times New Roman"/>
          <w:lang w:eastAsia="hu-HU"/>
        </w:rPr>
        <w:t>, igazgatják a birtokaikat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tabs>
          <w:tab w:val="left" w:pos="956"/>
        </w:tabs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tágabb értelemben a báró családi körébe tartozik. DE: ez kényszerből van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nem hűbérese, mert az önkéntes!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tabs>
          <w:tab w:val="left" w:pos="9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szervienseket nem védték meg a nagybirtokosok önkényétől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szervezkedésre kényszerültek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tabs>
          <w:tab w:val="left" w:pos="9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1232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kehidai oklevél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a Zala megyei szerviensek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szolgabírót választanak maguk közül</w:t>
      </w:r>
      <w:r w:rsidRPr="00F531C0">
        <w:rPr>
          <w:rFonts w:ascii="Times New Roman" w:hAnsi="Times New Roman" w:cs="Times New Roman"/>
          <w:lang w:eastAsia="hu-HU"/>
        </w:rPr>
        <w:t xml:space="preserve"> az érdekeik védelmére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tabs>
          <w:tab w:val="left" w:pos="9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nemesi vármegye kezdete</w:t>
      </w:r>
      <w:r w:rsidRPr="00F531C0">
        <w:rPr>
          <w:rFonts w:ascii="Times New Roman" w:hAnsi="Times New Roman" w:cs="Times New Roman"/>
          <w:lang w:eastAsia="hu-HU"/>
        </w:rPr>
        <w:t xml:space="preserve">: a vármegyei nemesség érdekvédelmi és önkormányzati szervezete, amely alulról szerveződik: </w:t>
      </w:r>
      <w:r w:rsidRPr="00F531C0">
        <w:rPr>
          <w:rFonts w:ascii="Times New Roman" w:hAnsi="Times New Roman" w:cs="Times New Roman"/>
          <w:b/>
          <w:bCs/>
          <w:lang w:eastAsia="hu-HU"/>
        </w:rPr>
        <w:t>a király nevezi ki a főispánt</w:t>
      </w:r>
      <w:r w:rsidRPr="00F531C0">
        <w:rPr>
          <w:rFonts w:ascii="Times New Roman" w:hAnsi="Times New Roman" w:cs="Times New Roman"/>
          <w:lang w:eastAsia="hu-HU"/>
        </w:rPr>
        <w:t xml:space="preserve">, de a </w:t>
      </w:r>
      <w:r w:rsidRPr="00F531C0">
        <w:rPr>
          <w:rFonts w:ascii="Times New Roman" w:hAnsi="Times New Roman" w:cs="Times New Roman"/>
          <w:b/>
          <w:bCs/>
          <w:lang w:eastAsia="hu-HU"/>
        </w:rPr>
        <w:t>megye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tisztségviselőit a nemesség választja</w:t>
      </w:r>
      <w:r w:rsidRPr="00F531C0">
        <w:rPr>
          <w:rFonts w:ascii="Times New Roman" w:hAnsi="Times New Roman" w:cs="Times New Roman"/>
          <w:lang w:eastAsia="hu-HU"/>
        </w:rPr>
        <w:t>: alispán, szolgabírák.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tabs>
          <w:tab w:val="left" w:pos="89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az öt sarkalatos nemesi jog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városi polgárság:</w:t>
      </w:r>
      <w:r w:rsidRPr="00F531C0">
        <w:rPr>
          <w:rFonts w:ascii="Times New Roman" w:hAnsi="Times New Roman" w:cs="Times New Roman"/>
          <w:lang w:eastAsia="hu-HU"/>
        </w:rPr>
        <w:t xml:space="preserve"> számuk nő, de arányuk nem változik. Önálló társadalmi réteg lesz.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jobbágyság:</w:t>
      </w:r>
      <w:r w:rsidRPr="00F531C0">
        <w:rPr>
          <w:rFonts w:ascii="Times New Roman" w:hAnsi="Times New Roman" w:cs="Times New Roman"/>
          <w:lang w:eastAsia="hu-HU"/>
        </w:rPr>
        <w:t xml:space="preserve"> jogilag egységes jobbágyság, tatárjárás után népességcsökkenés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munkaerőhiány, földesurak engedményeket tettek: 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adómentesség, szabad költözködés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így jöttek be a telepesek (</w:t>
      </w:r>
      <w:r w:rsidRPr="00F531C0">
        <w:rPr>
          <w:rFonts w:ascii="Times New Roman" w:hAnsi="Times New Roman" w:cs="Times New Roman"/>
          <w:b/>
          <w:bCs/>
          <w:lang w:eastAsia="hu-HU"/>
        </w:rPr>
        <w:t>hospesek</w:t>
      </w:r>
      <w:r w:rsidRPr="00F531C0">
        <w:rPr>
          <w:rFonts w:ascii="Times New Roman" w:hAnsi="Times New Roman" w:cs="Times New Roman"/>
          <w:lang w:eastAsia="hu-HU"/>
        </w:rPr>
        <w:t>)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ezután a hospesek jogát kapta mindenki</w:t>
      </w:r>
    </w:p>
    <w:p w:rsidR="00AF3387" w:rsidRPr="00F531C0" w:rsidRDefault="00AF3387" w:rsidP="004F0105">
      <w:pPr>
        <w:pStyle w:val="ListParagraph"/>
        <w:numPr>
          <w:ilvl w:val="0"/>
          <w:numId w:val="44"/>
        </w:numPr>
        <w:tabs>
          <w:tab w:val="left" w:pos="9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jogilag egységes jobbágyság</w:t>
      </w:r>
      <w:r w:rsidRPr="00F531C0">
        <w:rPr>
          <w:rFonts w:ascii="Times New Roman" w:hAnsi="Times New Roman" w:cs="Times New Roman"/>
          <w:lang w:eastAsia="hu-HU"/>
        </w:rPr>
        <w:t>:</w:t>
      </w:r>
    </w:p>
    <w:p w:rsidR="00AF3387" w:rsidRPr="00F531C0" w:rsidRDefault="00AF3387" w:rsidP="004F0105">
      <w:pPr>
        <w:pStyle w:val="ListParagraph"/>
        <w:numPr>
          <w:ilvl w:val="0"/>
          <w:numId w:val="45"/>
        </w:numPr>
        <w:tabs>
          <w:tab w:val="left" w:pos="9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földjére örökjogot formál</w:t>
      </w:r>
      <w:r w:rsidRPr="00F531C0">
        <w:rPr>
          <w:rFonts w:ascii="Times New Roman" w:hAnsi="Times New Roman" w:cs="Times New Roman"/>
          <w:lang w:eastAsia="hu-HU"/>
        </w:rPr>
        <w:t>: ő és utódai művelik, de nem adhatja el</w:t>
      </w:r>
    </w:p>
    <w:p w:rsidR="00AF3387" w:rsidRPr="00F531C0" w:rsidRDefault="00AF3387" w:rsidP="004F0105">
      <w:pPr>
        <w:pStyle w:val="ListParagraph"/>
        <w:numPr>
          <w:ilvl w:val="0"/>
          <w:numId w:val="45"/>
        </w:numPr>
        <w:tabs>
          <w:tab w:val="left" w:pos="9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szolgáltatások a földesúr felé</w:t>
      </w:r>
      <w:r w:rsidRPr="00F531C0">
        <w:rPr>
          <w:rFonts w:ascii="Times New Roman" w:hAnsi="Times New Roman" w:cs="Times New Roman"/>
          <w:lang w:eastAsia="hu-HU"/>
        </w:rPr>
        <w:t>: ajándék (</w:t>
      </w:r>
      <w:r w:rsidRPr="00F531C0">
        <w:rPr>
          <w:rFonts w:ascii="Times New Roman" w:hAnsi="Times New Roman" w:cs="Times New Roman"/>
          <w:b/>
          <w:bCs/>
          <w:lang w:eastAsia="hu-HU"/>
        </w:rPr>
        <w:t>terrágium</w:t>
      </w:r>
      <w:r w:rsidRPr="00F531C0">
        <w:rPr>
          <w:rFonts w:ascii="Times New Roman" w:hAnsi="Times New Roman" w:cs="Times New Roman"/>
          <w:lang w:eastAsia="hu-HU"/>
        </w:rPr>
        <w:t>), terményadó, pénzadó (</w:t>
      </w:r>
      <w:r w:rsidRPr="00F531C0">
        <w:rPr>
          <w:rFonts w:ascii="Times New Roman" w:hAnsi="Times New Roman" w:cs="Times New Roman"/>
          <w:b/>
          <w:bCs/>
          <w:lang w:eastAsia="hu-HU"/>
        </w:rPr>
        <w:t>cenzus</w:t>
      </w:r>
      <w:r w:rsidRPr="00F531C0">
        <w:rPr>
          <w:rFonts w:ascii="Times New Roman" w:hAnsi="Times New Roman" w:cs="Times New Roman"/>
          <w:lang w:eastAsia="hu-HU"/>
        </w:rPr>
        <w:t>), robot</w:t>
      </w:r>
    </w:p>
    <w:p w:rsidR="00AF3387" w:rsidRPr="00F531C0" w:rsidRDefault="00AF3387" w:rsidP="004F0105">
      <w:pPr>
        <w:pStyle w:val="ListParagraph"/>
        <w:numPr>
          <w:ilvl w:val="0"/>
          <w:numId w:val="45"/>
        </w:numPr>
        <w:tabs>
          <w:tab w:val="left" w:pos="92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szabad költözködési joguk volt</w:t>
      </w:r>
      <w:r w:rsidRPr="00F531C0">
        <w:rPr>
          <w:rFonts w:ascii="Times New Roman" w:hAnsi="Times New Roman" w:cs="Times New Roman"/>
          <w:lang w:eastAsia="hu-HU"/>
        </w:rPr>
        <w:t>, DE: úriszék ítélt felettük + egyház felé: dézsma (</w:t>
      </w:r>
      <w:r w:rsidRPr="00F531C0">
        <w:rPr>
          <w:rFonts w:ascii="Times New Roman" w:hAnsi="Times New Roman" w:cs="Times New Roman"/>
          <w:b/>
          <w:bCs/>
          <w:lang w:eastAsia="hu-HU"/>
        </w:rPr>
        <w:t>tized</w:t>
      </w:r>
      <w:r w:rsidRPr="00F531C0">
        <w:rPr>
          <w:rFonts w:ascii="Times New Roman" w:hAnsi="Times New Roman" w:cs="Times New Roman"/>
          <w:lang w:eastAsia="hu-HU"/>
        </w:rPr>
        <w:t xml:space="preserve">) </w:t>
      </w:r>
    </w:p>
    <w:p w:rsidR="00AF3387" w:rsidRPr="00F531C0" w:rsidRDefault="00AF3387" w:rsidP="0059781C">
      <w:pPr>
        <w:spacing w:before="0"/>
        <w:ind w:right="160" w:firstLine="300"/>
        <w:rPr>
          <w:rFonts w:ascii="Times New Roman" w:hAnsi="Times New Roman" w:cs="Times New Roman"/>
          <w:lang w:eastAsia="hu-HU"/>
        </w:rPr>
      </w:pPr>
    </w:p>
    <w:p w:rsidR="00AF3387" w:rsidRPr="00F531C0" w:rsidRDefault="00AF3387" w:rsidP="005111F6">
      <w:pPr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V. István (1270-1272)</w:t>
      </w:r>
    </w:p>
    <w:p w:rsidR="00AF3387" w:rsidRPr="00F531C0" w:rsidRDefault="00AF3387" w:rsidP="004F0105">
      <w:pPr>
        <w:pStyle w:val="ListParagraph"/>
        <w:numPr>
          <w:ilvl w:val="0"/>
          <w:numId w:val="35"/>
        </w:numPr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apja, IV. Béla</w:t>
      </w:r>
      <w:r w:rsidRPr="00F531C0">
        <w:rPr>
          <w:rFonts w:ascii="Times New Roman" w:hAnsi="Times New Roman" w:cs="Times New Roman"/>
          <w:lang w:eastAsia="hu-HU"/>
        </w:rPr>
        <w:t xml:space="preserve"> hívei fellázadnak ellene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mikor a király nem tartózkodik a fővárosban az Árpád-házi kincseket Prágába</w:t>
      </w:r>
    </w:p>
    <w:p w:rsidR="00AF3387" w:rsidRPr="00F531C0" w:rsidRDefault="00AF3387" w:rsidP="004F0105">
      <w:pPr>
        <w:pStyle w:val="ListParagraph"/>
        <w:numPr>
          <w:ilvl w:val="0"/>
          <w:numId w:val="35"/>
        </w:numPr>
        <w:spacing w:before="0"/>
        <w:ind w:right="1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1272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Dalmáciában</w:t>
      </w:r>
      <w:r w:rsidRPr="00F531C0">
        <w:rPr>
          <w:rFonts w:ascii="Times New Roman" w:hAnsi="Times New Roman" w:cs="Times New Roman"/>
          <w:lang w:eastAsia="hu-HU"/>
        </w:rPr>
        <w:t xml:space="preserve"> feleségül veszi </w:t>
      </w:r>
      <w:r w:rsidRPr="00F531C0">
        <w:rPr>
          <w:rFonts w:ascii="Times New Roman" w:hAnsi="Times New Roman" w:cs="Times New Roman"/>
          <w:b/>
          <w:bCs/>
          <w:lang w:eastAsia="hu-HU"/>
        </w:rPr>
        <w:t>Anjou Károly</w:t>
      </w:r>
      <w:r w:rsidRPr="00F531C0">
        <w:rPr>
          <w:rFonts w:ascii="Times New Roman" w:hAnsi="Times New Roman" w:cs="Times New Roman"/>
          <w:lang w:eastAsia="hu-HU"/>
        </w:rPr>
        <w:t xml:space="preserve"> leányát, </w:t>
      </w:r>
      <w:r w:rsidRPr="00F531C0">
        <w:rPr>
          <w:rFonts w:ascii="Times New Roman" w:hAnsi="Times New Roman" w:cs="Times New Roman"/>
          <w:b/>
          <w:bCs/>
          <w:lang w:eastAsia="hu-HU"/>
        </w:rPr>
        <w:t>Máriát</w:t>
      </w:r>
      <w:r w:rsidRPr="00F531C0">
        <w:rPr>
          <w:rFonts w:ascii="Times New Roman" w:hAnsi="Times New Roman" w:cs="Times New Roman"/>
          <w:lang w:eastAsia="hu-HU"/>
        </w:rPr>
        <w:t xml:space="preserve">; hazafelé menet a főurak egy része elrabolja fiát, Lászlót (10 éves), hogy megzsarolják, de a király szíve nem bírja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meghal </w:t>
      </w:r>
    </w:p>
    <w:p w:rsidR="00AF3387" w:rsidRPr="00F531C0" w:rsidRDefault="00AF3387" w:rsidP="005111F6">
      <w:pPr>
        <w:pStyle w:val="ListParagraph"/>
        <w:spacing w:before="0"/>
        <w:ind w:right="16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5111F6">
      <w:pPr>
        <w:spacing w:before="0"/>
        <w:ind w:right="1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IV.  (Kun) László (1272-1290)</w:t>
      </w:r>
    </w:p>
    <w:p w:rsidR="00AF3387" w:rsidRPr="00F531C0" w:rsidRDefault="00AF3387" w:rsidP="004F0105">
      <w:pPr>
        <w:pStyle w:val="ListParagraph"/>
        <w:numPr>
          <w:ilvl w:val="0"/>
          <w:numId w:val="31"/>
        </w:numPr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10 évesen kerül a trónra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helyette bárók kormányoznak (Csák és Kőszegi nemzettség)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belső harcok keletkeznek, anarchia alakul ki, mert a bárók egymás ellen harcoltak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nincs közbiztonság</w:t>
      </w:r>
    </w:p>
    <w:p w:rsidR="00AF3387" w:rsidRPr="00F531C0" w:rsidRDefault="00AF3387" w:rsidP="004F0105">
      <w:pPr>
        <w:pStyle w:val="ListParagraph"/>
        <w:numPr>
          <w:ilvl w:val="0"/>
          <w:numId w:val="31"/>
        </w:numPr>
        <w:tabs>
          <w:tab w:val="left" w:pos="658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Rákos mezején gyűlés: a főpapok hívják össze</w:t>
      </w:r>
    </w:p>
    <w:p w:rsidR="00AF3387" w:rsidRPr="00F531C0" w:rsidRDefault="00AF3387" w:rsidP="004F0105">
      <w:pPr>
        <w:pStyle w:val="ListParagraph"/>
        <w:numPr>
          <w:ilvl w:val="0"/>
          <w:numId w:val="31"/>
        </w:numPr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bárók köznemesek, főpapok, szász és kun küldöttek vettek részt cél - rendet tegyenek az országban</w:t>
      </w:r>
    </w:p>
    <w:p w:rsidR="00AF3387" w:rsidRPr="00F531C0" w:rsidRDefault="00AF3387" w:rsidP="004F0105">
      <w:pPr>
        <w:pStyle w:val="ListParagraph"/>
        <w:numPr>
          <w:ilvl w:val="0"/>
          <w:numId w:val="31"/>
        </w:numPr>
        <w:spacing w:before="0"/>
        <w:ind w:right="31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nagykorúsították a királyt, hogy tegyen rendet, de nem sikerült neki pápai segítség: Fülöp (legátus- pápai küldött) segítette a gyűlést</w:t>
      </w:r>
    </w:p>
    <w:p w:rsidR="00AF3387" w:rsidRPr="00F531C0" w:rsidRDefault="00AF3387" w:rsidP="004F0105">
      <w:pPr>
        <w:numPr>
          <w:ilvl w:val="0"/>
          <w:numId w:val="32"/>
        </w:numPr>
        <w:tabs>
          <w:tab w:val="left" w:pos="636"/>
        </w:tabs>
        <w:spacing w:before="0"/>
        <w:ind w:right="4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elment a kunokhoz: rábeszélte Lászlót a kun törvényekre- </w:t>
      </w:r>
      <w:r w:rsidRPr="00F531C0">
        <w:rPr>
          <w:rFonts w:ascii="Times New Roman" w:hAnsi="Times New Roman" w:cs="Times New Roman"/>
          <w:b/>
          <w:bCs/>
          <w:lang w:eastAsia="hu-HU"/>
        </w:rPr>
        <w:t>életmód váltás, keresztelkedés,</w:t>
      </w:r>
      <w:r w:rsidRPr="00F531C0">
        <w:rPr>
          <w:rFonts w:ascii="Times New Roman" w:hAnsi="Times New Roman" w:cs="Times New Roman"/>
          <w:lang w:eastAsia="hu-HU"/>
        </w:rPr>
        <w:t xml:space="preserve"> letelepedés kényszeríti Lászlót a kun lázadás leverésére</w:t>
      </w:r>
    </w:p>
    <w:p w:rsidR="00AF3387" w:rsidRPr="00F531C0" w:rsidRDefault="00AF3387" w:rsidP="004F0105">
      <w:pPr>
        <w:numPr>
          <w:ilvl w:val="0"/>
          <w:numId w:val="32"/>
        </w:numPr>
        <w:tabs>
          <w:tab w:val="left" w:pos="651"/>
        </w:tabs>
        <w:spacing w:before="0"/>
        <w:ind w:right="4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1282 Hód-tavi csata</w:t>
      </w:r>
      <w:r w:rsidRPr="00F531C0">
        <w:rPr>
          <w:rFonts w:ascii="Times New Roman" w:hAnsi="Times New Roman" w:cs="Times New Roman"/>
          <w:lang w:eastAsia="hu-HU"/>
        </w:rPr>
        <w:t>: László győz, a kunok egy része elvándorol az orszából, az itt maradottak nem szerették a királyt, és nem szolgálták</w:t>
      </w:r>
    </w:p>
    <w:p w:rsidR="00AF3387" w:rsidRPr="00F531C0" w:rsidRDefault="00AF3387" w:rsidP="004F0105">
      <w:pPr>
        <w:numPr>
          <w:ilvl w:val="0"/>
          <w:numId w:val="32"/>
        </w:numPr>
        <w:tabs>
          <w:tab w:val="left" w:pos="651"/>
        </w:tabs>
        <w:spacing w:before="0"/>
        <w:ind w:right="4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1290</w:t>
      </w:r>
      <w:r w:rsidRPr="00F531C0">
        <w:rPr>
          <w:rFonts w:ascii="Times New Roman" w:hAnsi="Times New Roman" w:cs="Times New Roman"/>
          <w:lang w:eastAsia="hu-HU"/>
        </w:rPr>
        <w:t xml:space="preserve">: Kun László </w:t>
      </w:r>
      <w:r w:rsidRPr="00F531C0">
        <w:rPr>
          <w:rFonts w:ascii="Times New Roman" w:hAnsi="Times New Roman" w:cs="Times New Roman"/>
          <w:b/>
          <w:bCs/>
          <w:lang w:eastAsia="hu-HU"/>
        </w:rPr>
        <w:t>Körösszegen</w:t>
      </w:r>
      <w:r w:rsidRPr="00F531C0">
        <w:rPr>
          <w:rFonts w:ascii="Times New Roman" w:hAnsi="Times New Roman" w:cs="Times New Roman"/>
          <w:lang w:eastAsia="hu-HU"/>
        </w:rPr>
        <w:t xml:space="preserve"> halt meg kunok ölték meg a sátrában</w:t>
      </w:r>
    </w:p>
    <w:p w:rsidR="00AF3387" w:rsidRPr="00F531C0" w:rsidRDefault="00AF3387" w:rsidP="0041743E">
      <w:pPr>
        <w:spacing w:before="0"/>
        <w:ind w:left="36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41743E">
      <w:pPr>
        <w:spacing w:before="0"/>
        <w:ind w:left="3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:rsidR="00AF3387" w:rsidRPr="00F531C0" w:rsidRDefault="00AF3387" w:rsidP="004F0105">
      <w:pPr>
        <w:numPr>
          <w:ilvl w:val="0"/>
          <w:numId w:val="33"/>
        </w:numPr>
        <w:tabs>
          <w:tab w:val="left" w:pos="677"/>
        </w:tabs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Morva mezei csata</w:t>
      </w:r>
      <w:r w:rsidRPr="00F531C0">
        <w:rPr>
          <w:rFonts w:ascii="Times New Roman" w:hAnsi="Times New Roman" w:cs="Times New Roman"/>
          <w:lang w:eastAsia="hu-HU"/>
        </w:rPr>
        <w:t xml:space="preserve">: magyar csapatok segítségével </w:t>
      </w:r>
      <w:r w:rsidRPr="00F531C0">
        <w:rPr>
          <w:rFonts w:ascii="Times New Roman" w:hAnsi="Times New Roman" w:cs="Times New Roman"/>
          <w:b/>
          <w:bCs/>
          <w:lang w:eastAsia="hu-HU"/>
        </w:rPr>
        <w:t>Habsburg Rudolf</w:t>
      </w:r>
      <w:r w:rsidRPr="00F531C0">
        <w:rPr>
          <w:rFonts w:ascii="Times New Roman" w:hAnsi="Times New Roman" w:cs="Times New Roman"/>
          <w:lang w:eastAsia="hu-HU"/>
        </w:rPr>
        <w:t xml:space="preserve"> legyőzi a cseh királyt, </w:t>
      </w:r>
      <w:r w:rsidRPr="00F531C0">
        <w:rPr>
          <w:rFonts w:ascii="Times New Roman" w:hAnsi="Times New Roman" w:cs="Times New Roman"/>
          <w:b/>
          <w:bCs/>
          <w:lang w:eastAsia="hu-HU"/>
        </w:rPr>
        <w:t>Ottokárt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a </w:t>
      </w:r>
      <w:r w:rsidRPr="00F531C0">
        <w:rPr>
          <w:rFonts w:ascii="Times New Roman" w:hAnsi="Times New Roman" w:cs="Times New Roman"/>
          <w:b/>
          <w:bCs/>
          <w:lang w:eastAsia="hu-HU"/>
        </w:rPr>
        <w:t>Habsburgok megkapják Ausztriát</w:t>
      </w:r>
    </w:p>
    <w:p w:rsidR="00AF3387" w:rsidRPr="00F531C0" w:rsidRDefault="00AF3387" w:rsidP="0041743E">
      <w:pPr>
        <w:tabs>
          <w:tab w:val="left" w:pos="6425"/>
        </w:tabs>
        <w:spacing w:before="0"/>
        <w:ind w:right="160"/>
        <w:rPr>
          <w:rFonts w:ascii="Times New Roman" w:hAnsi="Times New Roman" w:cs="Times New Roman"/>
          <w:b/>
          <w:bCs/>
          <w:lang w:eastAsia="hu-HU"/>
        </w:rPr>
      </w:pPr>
    </w:p>
    <w:p w:rsidR="00AF3387" w:rsidRPr="00F531C0" w:rsidRDefault="00AF3387" w:rsidP="0041743E">
      <w:pPr>
        <w:tabs>
          <w:tab w:val="left" w:pos="6425"/>
        </w:tabs>
        <w:spacing w:before="0"/>
        <w:ind w:right="16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III. András (1290-1301)</w:t>
      </w:r>
    </w:p>
    <w:p w:rsidR="00AF3387" w:rsidRPr="00F531C0" w:rsidRDefault="00AF3387" w:rsidP="004F0105">
      <w:pPr>
        <w:pStyle w:val="ListParagraph"/>
        <w:numPr>
          <w:ilvl w:val="0"/>
          <w:numId w:val="34"/>
        </w:numPr>
        <w:tabs>
          <w:tab w:val="left" w:pos="6425"/>
        </w:tabs>
        <w:spacing w:before="0"/>
        <w:ind w:right="16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1285</w:t>
      </w:r>
      <w:r w:rsidRPr="00F531C0">
        <w:rPr>
          <w:rFonts w:ascii="Times New Roman" w:hAnsi="Times New Roman" w:cs="Times New Roman"/>
          <w:lang w:eastAsia="hu-HU"/>
        </w:rPr>
        <w:t xml:space="preserve"> utolsó tatár támadás: visszaverik </w:t>
      </w:r>
      <w:r w:rsidRPr="00F531C0">
        <w:rPr>
          <w:rFonts w:ascii="Times New Roman" w:hAnsi="Times New Roman" w:cs="Times New Roman"/>
          <w:b/>
          <w:bCs/>
          <w:lang w:eastAsia="hu-HU"/>
        </w:rPr>
        <w:t>III. András (1290-1301)</w:t>
      </w:r>
    </w:p>
    <w:p w:rsidR="00AF3387" w:rsidRPr="00F531C0" w:rsidRDefault="00AF3387" w:rsidP="004F0105">
      <w:pPr>
        <w:pStyle w:val="ListParagraph"/>
        <w:numPr>
          <w:ilvl w:val="0"/>
          <w:numId w:val="34"/>
        </w:numPr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apja</w:t>
      </w:r>
      <w:r w:rsidRPr="00F531C0">
        <w:rPr>
          <w:rFonts w:ascii="Times New Roman" w:hAnsi="Times New Roman" w:cs="Times New Roman"/>
          <w:b/>
          <w:bCs/>
          <w:lang w:eastAsia="hu-HU"/>
        </w:rPr>
        <w:t>: (utószülött) István</w:t>
      </w:r>
    </w:p>
    <w:p w:rsidR="00AF3387" w:rsidRPr="00F531C0" w:rsidRDefault="00AF3387" w:rsidP="004F0105">
      <w:pPr>
        <w:pStyle w:val="ListParagraph"/>
        <w:numPr>
          <w:ilvl w:val="0"/>
          <w:numId w:val="34"/>
        </w:numPr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II. András magyar király el nem ismert fia</w:t>
      </w:r>
    </w:p>
    <w:p w:rsidR="00AF3387" w:rsidRPr="00F531C0" w:rsidRDefault="00AF3387" w:rsidP="004F0105">
      <w:pPr>
        <w:pStyle w:val="ListParagraph"/>
        <w:numPr>
          <w:ilvl w:val="0"/>
          <w:numId w:val="34"/>
        </w:numPr>
        <w:spacing w:before="0"/>
        <w:ind w:right="46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hatalom már a bárók kezében volt, a királynak az elfoglalt tartományrészeken semmi hatalma sem volt </w:t>
      </w:r>
    </w:p>
    <w:p w:rsidR="00AF3387" w:rsidRPr="00F531C0" w:rsidRDefault="00AF3387" w:rsidP="004F0105">
      <w:pPr>
        <w:pStyle w:val="ListParagraph"/>
        <w:numPr>
          <w:ilvl w:val="0"/>
          <w:numId w:val="34"/>
        </w:numPr>
        <w:spacing w:before="0"/>
        <w:ind w:right="46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1298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törvények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az egyházat és a köznemességet próbálta megerősíteni</w:t>
      </w:r>
      <w:r w:rsidRPr="00F531C0">
        <w:rPr>
          <w:rFonts w:ascii="Times New Roman" w:hAnsi="Times New Roman" w:cs="Times New Roman"/>
          <w:lang w:eastAsia="hu-HU"/>
        </w:rPr>
        <w:t xml:space="preserve"> (a királyi tanácsban több szerepet kapnak), de a fejlemény elmarad, mert nincs igazi hatalma a királynak</w:t>
      </w:r>
    </w:p>
    <w:p w:rsidR="00AF3387" w:rsidRPr="00F531C0" w:rsidRDefault="00AF3387" w:rsidP="0059781C">
      <w:pPr>
        <w:rPr>
          <w:rFonts w:ascii="Times New Roman" w:hAnsi="Times New Roman" w:cs="Times New Roman"/>
        </w:rPr>
      </w:pPr>
    </w:p>
    <w:p w:rsidR="00AF3387" w:rsidRPr="00F531C0" w:rsidRDefault="00AF3387" w:rsidP="0059781C">
      <w:pPr>
        <w:rPr>
          <w:rFonts w:ascii="Times New Roman" w:hAnsi="Times New Roman" w:cs="Times New Roman"/>
        </w:rPr>
      </w:pPr>
      <w:r w:rsidRPr="00F531C0">
        <w:rPr>
          <w:rFonts w:ascii="Times New Roman" w:hAnsi="Times New Roman" w:cs="Times New Roman"/>
        </w:rPr>
        <w:t>Történelem II.: 37. oldaltól a 66. oldalig!</w:t>
      </w:r>
    </w:p>
    <w:sectPr w:rsidR="00AF3387" w:rsidRPr="00F531C0" w:rsidSect="001113E4">
      <w:headerReference w:type="default" r:id="rId7"/>
      <w:footerReference w:type="default" r:id="rId8"/>
      <w:pgSz w:w="11909" w:h="16834"/>
      <w:pgMar w:top="1417" w:right="1440" w:bottom="1417" w:left="1440" w:header="0" w:footer="0" w:gutter="0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387" w:rsidRDefault="00AF3387" w:rsidP="0059781C">
      <w:pPr>
        <w:spacing w:before="0" w:line="240" w:lineRule="auto"/>
      </w:pPr>
      <w:r>
        <w:separator/>
      </w:r>
    </w:p>
  </w:endnote>
  <w:endnote w:type="continuationSeparator" w:id="1">
    <w:p w:rsidR="00AF3387" w:rsidRDefault="00AF3387" w:rsidP="005978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387" w:rsidRDefault="00AF3387">
    <w:pPr>
      <w:pStyle w:val="Footer"/>
      <w:jc w:val="center"/>
    </w:pPr>
    <w:fldSimple w:instr=" PAGE   \* MERGEFORMAT ">
      <w:r>
        <w:rPr>
          <w:noProof/>
        </w:rPr>
        <w:t>1</w:t>
      </w:r>
    </w:fldSimple>
  </w:p>
  <w:p w:rsidR="00AF3387" w:rsidRDefault="00AF33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387" w:rsidRDefault="00AF3387" w:rsidP="0059781C">
      <w:pPr>
        <w:spacing w:before="0" w:line="240" w:lineRule="auto"/>
      </w:pPr>
      <w:r>
        <w:separator/>
      </w:r>
    </w:p>
  </w:footnote>
  <w:footnote w:type="continuationSeparator" w:id="1">
    <w:p w:rsidR="00AF3387" w:rsidRDefault="00AF3387" w:rsidP="0059781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387" w:rsidRPr="00CD4FE7" w:rsidRDefault="00AF3387" w:rsidP="00CD4FE7">
    <w:pPr>
      <w:pStyle w:val="Header"/>
      <w:spacing w:before="480"/>
      <w:rPr>
        <w:rFonts w:ascii="Times New Roman" w:hAnsi="Times New Roman" w:cs="Times New Roman"/>
        <w:b/>
        <w:bCs/>
        <w:sz w:val="24"/>
        <w:szCs w:val="24"/>
      </w:rPr>
    </w:pPr>
    <w:r w:rsidRPr="00CD4FE7">
      <w:rPr>
        <w:rFonts w:ascii="Times New Roman" w:hAnsi="Times New Roman" w:cs="Times New Roman"/>
        <w:b/>
        <w:bCs/>
        <w:sz w:val="24"/>
        <w:szCs w:val="24"/>
      </w:rPr>
      <w:t>13. Árpád-házi uralkodók politikai életpályája (Géza és Szent István, Szent László, Könyves Kálmán, IV. Béla)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7295"/>
    <w:multiLevelType w:val="hybridMultilevel"/>
    <w:tmpl w:val="01FC9E64"/>
    <w:lvl w:ilvl="0" w:tplc="040E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1">
    <w:nsid w:val="09AA7C89"/>
    <w:multiLevelType w:val="hybridMultilevel"/>
    <w:tmpl w:val="F026A55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D82D0E"/>
    <w:multiLevelType w:val="hybridMultilevel"/>
    <w:tmpl w:val="5656758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BA44580"/>
    <w:multiLevelType w:val="hybridMultilevel"/>
    <w:tmpl w:val="057E0F0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FF277ED"/>
    <w:multiLevelType w:val="hybridMultilevel"/>
    <w:tmpl w:val="249498A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0054F10"/>
    <w:multiLevelType w:val="hybridMultilevel"/>
    <w:tmpl w:val="69767366"/>
    <w:lvl w:ilvl="0" w:tplc="9710AF60">
      <w:start w:val="1"/>
      <w:numFmt w:val="decimal"/>
      <w:lvlText w:val="%1."/>
      <w:lvlJc w:val="left"/>
      <w:pPr>
        <w:ind w:left="1460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2180" w:hanging="360"/>
      </w:pPr>
    </w:lvl>
    <w:lvl w:ilvl="2" w:tplc="040E001B">
      <w:start w:val="1"/>
      <w:numFmt w:val="lowerRoman"/>
      <w:lvlText w:val="%3."/>
      <w:lvlJc w:val="right"/>
      <w:pPr>
        <w:ind w:left="2900" w:hanging="180"/>
      </w:pPr>
    </w:lvl>
    <w:lvl w:ilvl="3" w:tplc="040E000F">
      <w:start w:val="1"/>
      <w:numFmt w:val="decimal"/>
      <w:lvlText w:val="%4."/>
      <w:lvlJc w:val="left"/>
      <w:pPr>
        <w:ind w:left="3620" w:hanging="360"/>
      </w:pPr>
    </w:lvl>
    <w:lvl w:ilvl="4" w:tplc="040E0019">
      <w:start w:val="1"/>
      <w:numFmt w:val="lowerLetter"/>
      <w:lvlText w:val="%5."/>
      <w:lvlJc w:val="left"/>
      <w:pPr>
        <w:ind w:left="4340" w:hanging="360"/>
      </w:pPr>
    </w:lvl>
    <w:lvl w:ilvl="5" w:tplc="040E001B">
      <w:start w:val="1"/>
      <w:numFmt w:val="lowerRoman"/>
      <w:lvlText w:val="%6."/>
      <w:lvlJc w:val="right"/>
      <w:pPr>
        <w:ind w:left="5060" w:hanging="180"/>
      </w:pPr>
    </w:lvl>
    <w:lvl w:ilvl="6" w:tplc="040E000F">
      <w:start w:val="1"/>
      <w:numFmt w:val="decimal"/>
      <w:lvlText w:val="%7."/>
      <w:lvlJc w:val="left"/>
      <w:pPr>
        <w:ind w:left="5780" w:hanging="360"/>
      </w:pPr>
    </w:lvl>
    <w:lvl w:ilvl="7" w:tplc="040E0019">
      <w:start w:val="1"/>
      <w:numFmt w:val="lowerLetter"/>
      <w:lvlText w:val="%8."/>
      <w:lvlJc w:val="left"/>
      <w:pPr>
        <w:ind w:left="6500" w:hanging="360"/>
      </w:pPr>
    </w:lvl>
    <w:lvl w:ilvl="8" w:tplc="040E001B">
      <w:start w:val="1"/>
      <w:numFmt w:val="lowerRoman"/>
      <w:lvlText w:val="%9."/>
      <w:lvlJc w:val="right"/>
      <w:pPr>
        <w:ind w:left="7220" w:hanging="180"/>
      </w:pPr>
    </w:lvl>
  </w:abstractNum>
  <w:abstractNum w:abstractNumId="6">
    <w:nsid w:val="126E2E2B"/>
    <w:multiLevelType w:val="hybridMultilevel"/>
    <w:tmpl w:val="54EC7A24"/>
    <w:lvl w:ilvl="0" w:tplc="1BCE264A">
      <w:start w:val="1"/>
      <w:numFmt w:val="decimal"/>
      <w:lvlText w:val="%1."/>
      <w:lvlJc w:val="left"/>
      <w:pPr>
        <w:ind w:left="2844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3564" w:hanging="360"/>
      </w:pPr>
    </w:lvl>
    <w:lvl w:ilvl="2" w:tplc="040E001B">
      <w:start w:val="1"/>
      <w:numFmt w:val="lowerRoman"/>
      <w:lvlText w:val="%3."/>
      <w:lvlJc w:val="right"/>
      <w:pPr>
        <w:ind w:left="4284" w:hanging="180"/>
      </w:pPr>
    </w:lvl>
    <w:lvl w:ilvl="3" w:tplc="040E000F">
      <w:start w:val="1"/>
      <w:numFmt w:val="decimal"/>
      <w:lvlText w:val="%4."/>
      <w:lvlJc w:val="left"/>
      <w:pPr>
        <w:ind w:left="5004" w:hanging="360"/>
      </w:pPr>
    </w:lvl>
    <w:lvl w:ilvl="4" w:tplc="040E0019">
      <w:start w:val="1"/>
      <w:numFmt w:val="lowerLetter"/>
      <w:lvlText w:val="%5."/>
      <w:lvlJc w:val="left"/>
      <w:pPr>
        <w:ind w:left="5724" w:hanging="360"/>
      </w:pPr>
    </w:lvl>
    <w:lvl w:ilvl="5" w:tplc="040E001B">
      <w:start w:val="1"/>
      <w:numFmt w:val="lowerRoman"/>
      <w:lvlText w:val="%6."/>
      <w:lvlJc w:val="right"/>
      <w:pPr>
        <w:ind w:left="6444" w:hanging="180"/>
      </w:pPr>
    </w:lvl>
    <w:lvl w:ilvl="6" w:tplc="040E000F">
      <w:start w:val="1"/>
      <w:numFmt w:val="decimal"/>
      <w:lvlText w:val="%7."/>
      <w:lvlJc w:val="left"/>
      <w:pPr>
        <w:ind w:left="7164" w:hanging="360"/>
      </w:pPr>
    </w:lvl>
    <w:lvl w:ilvl="7" w:tplc="040E0019">
      <w:start w:val="1"/>
      <w:numFmt w:val="lowerLetter"/>
      <w:lvlText w:val="%8."/>
      <w:lvlJc w:val="left"/>
      <w:pPr>
        <w:ind w:left="7884" w:hanging="360"/>
      </w:pPr>
    </w:lvl>
    <w:lvl w:ilvl="8" w:tplc="040E001B">
      <w:start w:val="1"/>
      <w:numFmt w:val="lowerRoman"/>
      <w:lvlText w:val="%9."/>
      <w:lvlJc w:val="right"/>
      <w:pPr>
        <w:ind w:left="8604" w:hanging="180"/>
      </w:pPr>
    </w:lvl>
  </w:abstractNum>
  <w:abstractNum w:abstractNumId="7">
    <w:nsid w:val="13C77597"/>
    <w:multiLevelType w:val="hybridMultilevel"/>
    <w:tmpl w:val="C5887C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4582556"/>
    <w:multiLevelType w:val="hybridMultilevel"/>
    <w:tmpl w:val="EC5ACA4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4746836"/>
    <w:multiLevelType w:val="hybridMultilevel"/>
    <w:tmpl w:val="17D466A8"/>
    <w:lvl w:ilvl="0" w:tplc="D43EE0C6">
      <w:start w:val="1"/>
      <w:numFmt w:val="decimal"/>
      <w:lvlText w:val="%1."/>
      <w:lvlJc w:val="left"/>
      <w:pPr>
        <w:ind w:left="2844" w:hanging="360"/>
      </w:pPr>
      <w:rPr>
        <w:rFonts w:hint="default"/>
        <w:b/>
        <w:bCs/>
      </w:rPr>
    </w:lvl>
    <w:lvl w:ilvl="1" w:tplc="040E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2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50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4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604" w:hanging="360"/>
      </w:pPr>
      <w:rPr>
        <w:rFonts w:ascii="Wingdings" w:hAnsi="Wingdings" w:cs="Wingdings" w:hint="default"/>
      </w:rPr>
    </w:lvl>
  </w:abstractNum>
  <w:abstractNum w:abstractNumId="10">
    <w:nsid w:val="15BE49B1"/>
    <w:multiLevelType w:val="hybridMultilevel"/>
    <w:tmpl w:val="A5B20822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>
    <w:nsid w:val="15C975EA"/>
    <w:multiLevelType w:val="hybridMultilevel"/>
    <w:tmpl w:val="DDA4682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2">
    <w:nsid w:val="18F64A33"/>
    <w:multiLevelType w:val="hybridMultilevel"/>
    <w:tmpl w:val="A2C83D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A4F20"/>
    <w:multiLevelType w:val="hybridMultilevel"/>
    <w:tmpl w:val="7C14AAC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1B2B75E2"/>
    <w:multiLevelType w:val="hybridMultilevel"/>
    <w:tmpl w:val="5524B62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>
    <w:nsid w:val="1C226F5A"/>
    <w:multiLevelType w:val="hybridMultilevel"/>
    <w:tmpl w:val="5FF800A4"/>
    <w:lvl w:ilvl="0" w:tplc="040E000B">
      <w:start w:val="1"/>
      <w:numFmt w:val="bullet"/>
      <w:lvlText w:val=""/>
      <w:lvlJc w:val="left"/>
      <w:pPr>
        <w:ind w:left="1037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77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197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37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57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97" w:hanging="360"/>
      </w:pPr>
      <w:rPr>
        <w:rFonts w:ascii="Wingdings" w:hAnsi="Wingdings" w:cs="Wingdings" w:hint="default"/>
      </w:rPr>
    </w:lvl>
  </w:abstractNum>
  <w:abstractNum w:abstractNumId="16">
    <w:nsid w:val="1C6B782B"/>
    <w:multiLevelType w:val="hybridMultilevel"/>
    <w:tmpl w:val="B3C4EC0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1D916AC8"/>
    <w:multiLevelType w:val="hybridMultilevel"/>
    <w:tmpl w:val="9378FDD0"/>
    <w:lvl w:ilvl="0" w:tplc="C30E8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9F6444"/>
    <w:multiLevelType w:val="hybridMultilevel"/>
    <w:tmpl w:val="C6760F8A"/>
    <w:lvl w:ilvl="0" w:tplc="040E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9">
    <w:nsid w:val="1F610E2C"/>
    <w:multiLevelType w:val="hybridMultilevel"/>
    <w:tmpl w:val="A98611D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1FF5229B"/>
    <w:multiLevelType w:val="hybridMultilevel"/>
    <w:tmpl w:val="77BAB6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1B714BB"/>
    <w:multiLevelType w:val="hybridMultilevel"/>
    <w:tmpl w:val="0DC8353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5B0722"/>
    <w:multiLevelType w:val="hybridMultilevel"/>
    <w:tmpl w:val="2ED62D34"/>
    <w:lvl w:ilvl="0" w:tplc="A2424AA8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3912" w:hanging="360"/>
      </w:pPr>
    </w:lvl>
    <w:lvl w:ilvl="2" w:tplc="040E001B">
      <w:start w:val="1"/>
      <w:numFmt w:val="lowerRoman"/>
      <w:lvlText w:val="%3."/>
      <w:lvlJc w:val="right"/>
      <w:pPr>
        <w:ind w:left="4632" w:hanging="180"/>
      </w:pPr>
    </w:lvl>
    <w:lvl w:ilvl="3" w:tplc="040E000F">
      <w:start w:val="1"/>
      <w:numFmt w:val="decimal"/>
      <w:lvlText w:val="%4."/>
      <w:lvlJc w:val="left"/>
      <w:pPr>
        <w:ind w:left="5352" w:hanging="360"/>
      </w:pPr>
    </w:lvl>
    <w:lvl w:ilvl="4" w:tplc="040E0019">
      <w:start w:val="1"/>
      <w:numFmt w:val="lowerLetter"/>
      <w:lvlText w:val="%5."/>
      <w:lvlJc w:val="left"/>
      <w:pPr>
        <w:ind w:left="6072" w:hanging="360"/>
      </w:pPr>
    </w:lvl>
    <w:lvl w:ilvl="5" w:tplc="040E001B">
      <w:start w:val="1"/>
      <w:numFmt w:val="lowerRoman"/>
      <w:lvlText w:val="%6."/>
      <w:lvlJc w:val="right"/>
      <w:pPr>
        <w:ind w:left="6792" w:hanging="180"/>
      </w:pPr>
    </w:lvl>
    <w:lvl w:ilvl="6" w:tplc="040E000F">
      <w:start w:val="1"/>
      <w:numFmt w:val="decimal"/>
      <w:lvlText w:val="%7."/>
      <w:lvlJc w:val="left"/>
      <w:pPr>
        <w:ind w:left="7512" w:hanging="360"/>
      </w:pPr>
    </w:lvl>
    <w:lvl w:ilvl="7" w:tplc="040E0019">
      <w:start w:val="1"/>
      <w:numFmt w:val="lowerLetter"/>
      <w:lvlText w:val="%8."/>
      <w:lvlJc w:val="left"/>
      <w:pPr>
        <w:ind w:left="8232" w:hanging="360"/>
      </w:pPr>
    </w:lvl>
    <w:lvl w:ilvl="8" w:tplc="040E001B">
      <w:start w:val="1"/>
      <w:numFmt w:val="lowerRoman"/>
      <w:lvlText w:val="%9."/>
      <w:lvlJc w:val="right"/>
      <w:pPr>
        <w:ind w:left="8952" w:hanging="180"/>
      </w:pPr>
    </w:lvl>
  </w:abstractNum>
  <w:abstractNum w:abstractNumId="23">
    <w:nsid w:val="26FB2162"/>
    <w:multiLevelType w:val="hybridMultilevel"/>
    <w:tmpl w:val="CBD8B9DE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4">
    <w:nsid w:val="276216D3"/>
    <w:multiLevelType w:val="hybridMultilevel"/>
    <w:tmpl w:val="AC1C41DE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5">
    <w:nsid w:val="2C1C660C"/>
    <w:multiLevelType w:val="hybridMultilevel"/>
    <w:tmpl w:val="4A9CAF82"/>
    <w:lvl w:ilvl="0" w:tplc="040E000B">
      <w:start w:val="1"/>
      <w:numFmt w:val="bullet"/>
      <w:lvlText w:val=""/>
      <w:lvlJc w:val="left"/>
      <w:pPr>
        <w:ind w:left="74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26">
    <w:nsid w:val="2D3D25DB"/>
    <w:multiLevelType w:val="hybridMultilevel"/>
    <w:tmpl w:val="023C39BE"/>
    <w:lvl w:ilvl="0" w:tplc="040E0017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E000B">
      <w:start w:val="1"/>
      <w:numFmt w:val="bullet"/>
      <w:lvlText w:val=""/>
      <w:lvlJc w:val="left"/>
      <w:pPr>
        <w:ind w:left="6072" w:hanging="360"/>
      </w:pPr>
      <w:rPr>
        <w:rFonts w:ascii="Wingdings" w:hAnsi="Wingdings" w:cs="Wingdings" w:hint="default"/>
      </w:rPr>
    </w:lvl>
    <w:lvl w:ilvl="5" w:tplc="040E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27">
    <w:nsid w:val="2D4D1FF5"/>
    <w:multiLevelType w:val="hybridMultilevel"/>
    <w:tmpl w:val="4D0E9364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8">
    <w:nsid w:val="2F3F42C6"/>
    <w:multiLevelType w:val="hybridMultilevel"/>
    <w:tmpl w:val="A75AC026"/>
    <w:lvl w:ilvl="0" w:tplc="09EC1A44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>
      <w:start w:val="1"/>
      <w:numFmt w:val="lowerLetter"/>
      <w:lvlText w:val="%5."/>
      <w:lvlJc w:val="left"/>
      <w:pPr>
        <w:ind w:left="3948" w:hanging="360"/>
      </w:pPr>
    </w:lvl>
    <w:lvl w:ilvl="5" w:tplc="040E001B">
      <w:start w:val="1"/>
      <w:numFmt w:val="lowerRoman"/>
      <w:lvlText w:val="%6."/>
      <w:lvlJc w:val="right"/>
      <w:pPr>
        <w:ind w:left="4668" w:hanging="180"/>
      </w:pPr>
    </w:lvl>
    <w:lvl w:ilvl="6" w:tplc="040E000F">
      <w:start w:val="1"/>
      <w:numFmt w:val="decimal"/>
      <w:lvlText w:val="%7."/>
      <w:lvlJc w:val="left"/>
      <w:pPr>
        <w:ind w:left="5388" w:hanging="360"/>
      </w:pPr>
    </w:lvl>
    <w:lvl w:ilvl="7" w:tplc="040E0019">
      <w:start w:val="1"/>
      <w:numFmt w:val="lowerLetter"/>
      <w:lvlText w:val="%8."/>
      <w:lvlJc w:val="left"/>
      <w:pPr>
        <w:ind w:left="6108" w:hanging="360"/>
      </w:pPr>
    </w:lvl>
    <w:lvl w:ilvl="8" w:tplc="040E001B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30D931C2"/>
    <w:multiLevelType w:val="hybridMultilevel"/>
    <w:tmpl w:val="38628B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33451F2E"/>
    <w:multiLevelType w:val="hybridMultilevel"/>
    <w:tmpl w:val="D02834AE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1">
    <w:nsid w:val="33812AAF"/>
    <w:multiLevelType w:val="hybridMultilevel"/>
    <w:tmpl w:val="91061FC6"/>
    <w:lvl w:ilvl="0" w:tplc="040E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2">
    <w:nsid w:val="36713AAC"/>
    <w:multiLevelType w:val="hybridMultilevel"/>
    <w:tmpl w:val="1A6AC9F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3">
    <w:nsid w:val="367F57EB"/>
    <w:multiLevelType w:val="hybridMultilevel"/>
    <w:tmpl w:val="2B66434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4">
    <w:nsid w:val="376B5214"/>
    <w:multiLevelType w:val="hybridMultilevel"/>
    <w:tmpl w:val="0F9424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3B56100D"/>
    <w:multiLevelType w:val="hybridMultilevel"/>
    <w:tmpl w:val="C9CAFD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3D7503F9"/>
    <w:multiLevelType w:val="hybridMultilevel"/>
    <w:tmpl w:val="98D0DAAC"/>
    <w:lvl w:ilvl="0" w:tplc="8CF88792">
      <w:start w:val="1"/>
      <w:numFmt w:val="decimal"/>
      <w:lvlText w:val="%1."/>
      <w:lvlJc w:val="left"/>
      <w:pPr>
        <w:ind w:left="3552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4272" w:hanging="360"/>
      </w:pPr>
    </w:lvl>
    <w:lvl w:ilvl="2" w:tplc="040E001B">
      <w:start w:val="1"/>
      <w:numFmt w:val="lowerRoman"/>
      <w:lvlText w:val="%3."/>
      <w:lvlJc w:val="right"/>
      <w:pPr>
        <w:ind w:left="4992" w:hanging="180"/>
      </w:pPr>
    </w:lvl>
    <w:lvl w:ilvl="3" w:tplc="040E000F">
      <w:start w:val="1"/>
      <w:numFmt w:val="decimal"/>
      <w:lvlText w:val="%4."/>
      <w:lvlJc w:val="left"/>
      <w:pPr>
        <w:ind w:left="5712" w:hanging="360"/>
      </w:pPr>
    </w:lvl>
    <w:lvl w:ilvl="4" w:tplc="040E0019">
      <w:start w:val="1"/>
      <w:numFmt w:val="lowerLetter"/>
      <w:lvlText w:val="%5."/>
      <w:lvlJc w:val="left"/>
      <w:pPr>
        <w:ind w:left="6432" w:hanging="360"/>
      </w:pPr>
    </w:lvl>
    <w:lvl w:ilvl="5" w:tplc="040E001B">
      <w:start w:val="1"/>
      <w:numFmt w:val="lowerRoman"/>
      <w:lvlText w:val="%6."/>
      <w:lvlJc w:val="right"/>
      <w:pPr>
        <w:ind w:left="7152" w:hanging="180"/>
      </w:pPr>
    </w:lvl>
    <w:lvl w:ilvl="6" w:tplc="040E000F">
      <w:start w:val="1"/>
      <w:numFmt w:val="decimal"/>
      <w:lvlText w:val="%7."/>
      <w:lvlJc w:val="left"/>
      <w:pPr>
        <w:ind w:left="7872" w:hanging="360"/>
      </w:pPr>
    </w:lvl>
    <w:lvl w:ilvl="7" w:tplc="040E0019">
      <w:start w:val="1"/>
      <w:numFmt w:val="lowerLetter"/>
      <w:lvlText w:val="%8."/>
      <w:lvlJc w:val="left"/>
      <w:pPr>
        <w:ind w:left="8592" w:hanging="360"/>
      </w:pPr>
    </w:lvl>
    <w:lvl w:ilvl="8" w:tplc="040E001B">
      <w:start w:val="1"/>
      <w:numFmt w:val="lowerRoman"/>
      <w:lvlText w:val="%9."/>
      <w:lvlJc w:val="right"/>
      <w:pPr>
        <w:ind w:left="9312" w:hanging="180"/>
      </w:pPr>
    </w:lvl>
  </w:abstractNum>
  <w:abstractNum w:abstractNumId="37">
    <w:nsid w:val="445D6001"/>
    <w:multiLevelType w:val="hybridMultilevel"/>
    <w:tmpl w:val="A97EF0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45A057B6"/>
    <w:multiLevelType w:val="hybridMultilevel"/>
    <w:tmpl w:val="76647E2C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9">
    <w:nsid w:val="48BC1EF6"/>
    <w:multiLevelType w:val="hybridMultilevel"/>
    <w:tmpl w:val="1356311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49587C60"/>
    <w:multiLevelType w:val="hybridMultilevel"/>
    <w:tmpl w:val="82D2307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49F56DD5"/>
    <w:multiLevelType w:val="hybridMultilevel"/>
    <w:tmpl w:val="AECC6CC2"/>
    <w:lvl w:ilvl="0" w:tplc="040E0001">
      <w:start w:val="1"/>
      <w:numFmt w:val="bullet"/>
      <w:lvlText w:val=""/>
      <w:lvlJc w:val="left"/>
      <w:pPr>
        <w:ind w:left="4608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604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676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820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892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10368" w:hanging="360"/>
      </w:pPr>
      <w:rPr>
        <w:rFonts w:ascii="Wingdings" w:hAnsi="Wingdings" w:cs="Wingdings" w:hint="default"/>
      </w:rPr>
    </w:lvl>
  </w:abstractNum>
  <w:abstractNum w:abstractNumId="42">
    <w:nsid w:val="4B541707"/>
    <w:multiLevelType w:val="hybridMultilevel"/>
    <w:tmpl w:val="25C8D7B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4D0D2C90"/>
    <w:multiLevelType w:val="hybridMultilevel"/>
    <w:tmpl w:val="96D4E3E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4">
    <w:nsid w:val="4D865AF6"/>
    <w:multiLevelType w:val="hybridMultilevel"/>
    <w:tmpl w:val="92BCD788"/>
    <w:lvl w:ilvl="0" w:tplc="040E000B">
      <w:start w:val="1"/>
      <w:numFmt w:val="bullet"/>
      <w:lvlText w:val=""/>
      <w:lvlJc w:val="left"/>
      <w:pPr>
        <w:ind w:left="1872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 w:tplc="040E000B">
      <w:start w:val="1"/>
      <w:numFmt w:val="bullet"/>
      <w:lvlText w:val=""/>
      <w:lvlJc w:val="left"/>
      <w:pPr>
        <w:ind w:left="4752" w:hanging="360"/>
      </w:pPr>
      <w:rPr>
        <w:rFonts w:ascii="Wingdings" w:hAnsi="Wingdings" w:cs="Wingdings" w:hint="default"/>
      </w:rPr>
    </w:lvl>
    <w:lvl w:ilvl="5" w:tplc="040E0005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45">
    <w:nsid w:val="504C47D3"/>
    <w:multiLevelType w:val="hybridMultilevel"/>
    <w:tmpl w:val="5DA4CC6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>
    <w:nsid w:val="5079721D"/>
    <w:multiLevelType w:val="hybridMultilevel"/>
    <w:tmpl w:val="0164B05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>
    <w:nsid w:val="514755BF"/>
    <w:multiLevelType w:val="hybridMultilevel"/>
    <w:tmpl w:val="A8B23B5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>
    <w:nsid w:val="544815C1"/>
    <w:multiLevelType w:val="hybridMultilevel"/>
    <w:tmpl w:val="69E8655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>
    <w:nsid w:val="547C53B6"/>
    <w:multiLevelType w:val="hybridMultilevel"/>
    <w:tmpl w:val="ED428370"/>
    <w:lvl w:ilvl="0" w:tplc="E0526DB4">
      <w:start w:val="1"/>
      <w:numFmt w:val="decimal"/>
      <w:lvlText w:val="%1."/>
      <w:lvlJc w:val="left"/>
      <w:pPr>
        <w:ind w:left="2844" w:hanging="360"/>
      </w:pPr>
      <w:rPr>
        <w:rFonts w:hint="default"/>
        <w:b/>
        <w:bCs/>
      </w:rPr>
    </w:lvl>
    <w:lvl w:ilvl="1" w:tplc="040E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2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50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4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604" w:hanging="360"/>
      </w:pPr>
      <w:rPr>
        <w:rFonts w:ascii="Wingdings" w:hAnsi="Wingdings" w:cs="Wingdings" w:hint="default"/>
      </w:rPr>
    </w:lvl>
  </w:abstractNum>
  <w:abstractNum w:abstractNumId="50">
    <w:nsid w:val="551B4303"/>
    <w:multiLevelType w:val="hybridMultilevel"/>
    <w:tmpl w:val="F34A0C4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>
    <w:nsid w:val="62B4654B"/>
    <w:multiLevelType w:val="hybridMultilevel"/>
    <w:tmpl w:val="7A14EF9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>
    <w:nsid w:val="63D83408"/>
    <w:multiLevelType w:val="hybridMultilevel"/>
    <w:tmpl w:val="8586D3C2"/>
    <w:lvl w:ilvl="0" w:tplc="040E000B">
      <w:start w:val="1"/>
      <w:numFmt w:val="bullet"/>
      <w:lvlText w:val=""/>
      <w:lvlJc w:val="left"/>
      <w:pPr>
        <w:ind w:left="213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53">
    <w:nsid w:val="65705521"/>
    <w:multiLevelType w:val="hybridMultilevel"/>
    <w:tmpl w:val="29A64CC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>
    <w:nsid w:val="66BD252F"/>
    <w:multiLevelType w:val="hybridMultilevel"/>
    <w:tmpl w:val="819E27B2"/>
    <w:lvl w:ilvl="0" w:tplc="040E000B">
      <w:start w:val="1"/>
      <w:numFmt w:val="bullet"/>
      <w:lvlText w:val=""/>
      <w:lvlJc w:val="left"/>
      <w:pPr>
        <w:ind w:left="2484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55">
    <w:nsid w:val="680B3B56"/>
    <w:multiLevelType w:val="hybridMultilevel"/>
    <w:tmpl w:val="EECCB3C6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B">
      <w:start w:val="1"/>
      <w:numFmt w:val="bullet"/>
      <w:lvlText w:val=""/>
      <w:lvlJc w:val="left"/>
      <w:pPr>
        <w:ind w:left="4656" w:hanging="360"/>
      </w:pPr>
      <w:rPr>
        <w:rFonts w:ascii="Wingdings" w:hAnsi="Wingdings" w:cs="Wingdings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6">
    <w:nsid w:val="68746D57"/>
    <w:multiLevelType w:val="hybridMultilevel"/>
    <w:tmpl w:val="F0C8C3A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7">
    <w:nsid w:val="6A662A45"/>
    <w:multiLevelType w:val="hybridMultilevel"/>
    <w:tmpl w:val="CAF6C3FE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8">
    <w:nsid w:val="6A8C39C6"/>
    <w:multiLevelType w:val="hybridMultilevel"/>
    <w:tmpl w:val="437C52E6"/>
    <w:lvl w:ilvl="0" w:tplc="040E000B">
      <w:start w:val="1"/>
      <w:numFmt w:val="bullet"/>
      <w:lvlText w:val=""/>
      <w:lvlJc w:val="left"/>
      <w:pPr>
        <w:ind w:left="390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53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60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75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82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9660" w:hanging="360"/>
      </w:pPr>
      <w:rPr>
        <w:rFonts w:ascii="Wingdings" w:hAnsi="Wingdings" w:cs="Wingdings" w:hint="default"/>
      </w:rPr>
    </w:lvl>
  </w:abstractNum>
  <w:abstractNum w:abstractNumId="59">
    <w:nsid w:val="6AD6740D"/>
    <w:multiLevelType w:val="hybridMultilevel"/>
    <w:tmpl w:val="E17C05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0">
    <w:nsid w:val="6B6561CD"/>
    <w:multiLevelType w:val="hybridMultilevel"/>
    <w:tmpl w:val="5C103150"/>
    <w:lvl w:ilvl="0" w:tplc="040E000B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1">
    <w:nsid w:val="6BF2704D"/>
    <w:multiLevelType w:val="hybridMultilevel"/>
    <w:tmpl w:val="93F6E1E0"/>
    <w:lvl w:ilvl="0" w:tplc="040E000B">
      <w:start w:val="1"/>
      <w:numFmt w:val="bullet"/>
      <w:lvlText w:val=""/>
      <w:lvlJc w:val="left"/>
      <w:pPr>
        <w:ind w:left="740" w:hanging="360"/>
      </w:pPr>
      <w:rPr>
        <w:rFonts w:ascii="Wingdings" w:hAnsi="Wingdings" w:cs="Wingdings" w:hint="default"/>
      </w:rPr>
    </w:lvl>
    <w:lvl w:ilvl="1" w:tplc="E766DC58">
      <w:start w:val="1008"/>
      <w:numFmt w:val="bullet"/>
      <w:lvlText w:val=""/>
      <w:lvlJc w:val="left"/>
      <w:pPr>
        <w:ind w:left="1460" w:hanging="360"/>
      </w:pPr>
      <w:rPr>
        <w:rFonts w:ascii="Wingdings" w:eastAsia="Times New Roman" w:hAnsi="Wingdings" w:hint="default"/>
      </w:rPr>
    </w:lvl>
    <w:lvl w:ilvl="2" w:tplc="040E0005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62">
    <w:nsid w:val="6E2D0BEE"/>
    <w:multiLevelType w:val="hybridMultilevel"/>
    <w:tmpl w:val="AAEA82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EB200B3"/>
    <w:multiLevelType w:val="hybridMultilevel"/>
    <w:tmpl w:val="D78829E4"/>
    <w:lvl w:ilvl="0" w:tplc="9710AF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58226E48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DF6139"/>
    <w:multiLevelType w:val="hybridMultilevel"/>
    <w:tmpl w:val="0A54A1E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>
    <w:nsid w:val="741C1991"/>
    <w:multiLevelType w:val="hybridMultilevel"/>
    <w:tmpl w:val="00BA5D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6">
    <w:nsid w:val="75DE0D12"/>
    <w:multiLevelType w:val="hybridMultilevel"/>
    <w:tmpl w:val="60E6DC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7">
    <w:nsid w:val="763D40AE"/>
    <w:multiLevelType w:val="hybridMultilevel"/>
    <w:tmpl w:val="B2CCC49C"/>
    <w:lvl w:ilvl="0" w:tplc="51D82810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3912" w:hanging="360"/>
      </w:pPr>
    </w:lvl>
    <w:lvl w:ilvl="2" w:tplc="040E001B">
      <w:start w:val="1"/>
      <w:numFmt w:val="lowerRoman"/>
      <w:lvlText w:val="%3."/>
      <w:lvlJc w:val="right"/>
      <w:pPr>
        <w:ind w:left="4632" w:hanging="180"/>
      </w:pPr>
    </w:lvl>
    <w:lvl w:ilvl="3" w:tplc="040E000F">
      <w:start w:val="1"/>
      <w:numFmt w:val="decimal"/>
      <w:lvlText w:val="%4."/>
      <w:lvlJc w:val="left"/>
      <w:pPr>
        <w:ind w:left="5352" w:hanging="360"/>
      </w:pPr>
    </w:lvl>
    <w:lvl w:ilvl="4" w:tplc="040E0019">
      <w:start w:val="1"/>
      <w:numFmt w:val="lowerLetter"/>
      <w:lvlText w:val="%5."/>
      <w:lvlJc w:val="left"/>
      <w:pPr>
        <w:ind w:left="6072" w:hanging="360"/>
      </w:pPr>
    </w:lvl>
    <w:lvl w:ilvl="5" w:tplc="040E001B">
      <w:start w:val="1"/>
      <w:numFmt w:val="lowerRoman"/>
      <w:lvlText w:val="%6."/>
      <w:lvlJc w:val="right"/>
      <w:pPr>
        <w:ind w:left="6792" w:hanging="180"/>
      </w:pPr>
    </w:lvl>
    <w:lvl w:ilvl="6" w:tplc="040E000F">
      <w:start w:val="1"/>
      <w:numFmt w:val="decimal"/>
      <w:lvlText w:val="%7."/>
      <w:lvlJc w:val="left"/>
      <w:pPr>
        <w:ind w:left="7512" w:hanging="360"/>
      </w:pPr>
    </w:lvl>
    <w:lvl w:ilvl="7" w:tplc="040E0019">
      <w:start w:val="1"/>
      <w:numFmt w:val="lowerLetter"/>
      <w:lvlText w:val="%8."/>
      <w:lvlJc w:val="left"/>
      <w:pPr>
        <w:ind w:left="8232" w:hanging="360"/>
      </w:pPr>
    </w:lvl>
    <w:lvl w:ilvl="8" w:tplc="040E001B">
      <w:start w:val="1"/>
      <w:numFmt w:val="lowerRoman"/>
      <w:lvlText w:val="%9."/>
      <w:lvlJc w:val="right"/>
      <w:pPr>
        <w:ind w:left="8952" w:hanging="180"/>
      </w:pPr>
    </w:lvl>
  </w:abstractNum>
  <w:abstractNum w:abstractNumId="68">
    <w:nsid w:val="76EC1C15"/>
    <w:multiLevelType w:val="hybridMultilevel"/>
    <w:tmpl w:val="0500351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9">
    <w:nsid w:val="78727E4C"/>
    <w:multiLevelType w:val="hybridMultilevel"/>
    <w:tmpl w:val="075A613A"/>
    <w:lvl w:ilvl="0" w:tplc="040E000B">
      <w:start w:val="1"/>
      <w:numFmt w:val="bullet"/>
      <w:lvlText w:val=""/>
      <w:lvlJc w:val="left"/>
      <w:pPr>
        <w:ind w:left="74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70">
    <w:nsid w:val="793A08E5"/>
    <w:multiLevelType w:val="hybridMultilevel"/>
    <w:tmpl w:val="E05832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9952E15"/>
    <w:multiLevelType w:val="hybridMultilevel"/>
    <w:tmpl w:val="1D34BE44"/>
    <w:lvl w:ilvl="0" w:tplc="040E000B">
      <w:start w:val="1"/>
      <w:numFmt w:val="bullet"/>
      <w:lvlText w:val=""/>
      <w:lvlJc w:val="left"/>
      <w:pPr>
        <w:ind w:left="74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72">
    <w:nsid w:val="7A5F5168"/>
    <w:multiLevelType w:val="hybridMultilevel"/>
    <w:tmpl w:val="ADCE58D2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3">
    <w:nsid w:val="7BA35EA5"/>
    <w:multiLevelType w:val="hybridMultilevel"/>
    <w:tmpl w:val="3F785DAC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4">
    <w:nsid w:val="7BA53B53"/>
    <w:multiLevelType w:val="hybridMultilevel"/>
    <w:tmpl w:val="58B6A4C8"/>
    <w:lvl w:ilvl="0" w:tplc="040E000B">
      <w:start w:val="1"/>
      <w:numFmt w:val="bullet"/>
      <w:lvlText w:val=""/>
      <w:lvlJc w:val="left"/>
      <w:pPr>
        <w:ind w:left="740" w:hanging="360"/>
      </w:pPr>
      <w:rPr>
        <w:rFonts w:ascii="Wingdings" w:hAnsi="Wingdings" w:cs="Wingdings" w:hint="default"/>
      </w:rPr>
    </w:lvl>
    <w:lvl w:ilvl="1" w:tplc="E766DC58">
      <w:start w:val="1008"/>
      <w:numFmt w:val="bullet"/>
      <w:lvlText w:val=""/>
      <w:lvlJc w:val="left"/>
      <w:pPr>
        <w:ind w:left="1460" w:hanging="360"/>
      </w:pPr>
      <w:rPr>
        <w:rFonts w:ascii="Wingdings" w:eastAsia="Times New Roman" w:hAnsi="Wingdings" w:hint="default"/>
      </w:rPr>
    </w:lvl>
    <w:lvl w:ilvl="2" w:tplc="040E0005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75">
    <w:nsid w:val="7BBE0C42"/>
    <w:multiLevelType w:val="hybridMultilevel"/>
    <w:tmpl w:val="C558438C"/>
    <w:lvl w:ilvl="0" w:tplc="040E000B">
      <w:start w:val="1"/>
      <w:numFmt w:val="bullet"/>
      <w:lvlText w:val=""/>
      <w:lvlJc w:val="left"/>
      <w:pPr>
        <w:ind w:left="74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76">
    <w:nsid w:val="7D5F75F9"/>
    <w:multiLevelType w:val="hybridMultilevel"/>
    <w:tmpl w:val="33DA9B02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7">
    <w:nsid w:val="7D7A7DB9"/>
    <w:multiLevelType w:val="multilevel"/>
    <w:tmpl w:val="41BC54C6"/>
    <w:lvl w:ilvl="0">
      <w:start w:val="4"/>
      <w:numFmt w:val="decimal"/>
      <w:lvlText w:val="%1."/>
      <w:lvlJc w:val="left"/>
      <w:pPr>
        <w:ind w:left="2484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2."/>
      <w:lvlJc w:val="left"/>
      <w:pPr>
        <w:ind w:left="2484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78">
    <w:nsid w:val="7EE14B71"/>
    <w:multiLevelType w:val="hybridMultilevel"/>
    <w:tmpl w:val="01C40ED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9">
    <w:nsid w:val="7F3A2D0F"/>
    <w:multiLevelType w:val="hybridMultilevel"/>
    <w:tmpl w:val="82624EEA"/>
    <w:lvl w:ilvl="0" w:tplc="F2264A56">
      <w:start w:val="1"/>
      <w:numFmt w:val="bullet"/>
      <w:lvlText w:val=""/>
      <w:lvlJc w:val="left"/>
      <w:pPr>
        <w:ind w:left="3552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992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5712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7152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7872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9312" w:hanging="360"/>
      </w:pPr>
      <w:rPr>
        <w:rFonts w:ascii="Wingdings" w:hAnsi="Wingdings" w:cs="Wingdings" w:hint="default"/>
      </w:rPr>
    </w:lvl>
  </w:abstractNum>
  <w:abstractNum w:abstractNumId="80">
    <w:nsid w:val="7FD42A55"/>
    <w:multiLevelType w:val="hybridMultilevel"/>
    <w:tmpl w:val="56987504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4"/>
  </w:num>
  <w:num w:numId="3">
    <w:abstractNumId w:val="61"/>
  </w:num>
  <w:num w:numId="4">
    <w:abstractNumId w:val="0"/>
  </w:num>
  <w:num w:numId="5">
    <w:abstractNumId w:val="25"/>
  </w:num>
  <w:num w:numId="6">
    <w:abstractNumId w:val="69"/>
  </w:num>
  <w:num w:numId="7">
    <w:abstractNumId w:val="18"/>
  </w:num>
  <w:num w:numId="8">
    <w:abstractNumId w:val="32"/>
  </w:num>
  <w:num w:numId="9">
    <w:abstractNumId w:val="74"/>
  </w:num>
  <w:num w:numId="10">
    <w:abstractNumId w:val="75"/>
  </w:num>
  <w:num w:numId="11">
    <w:abstractNumId w:val="5"/>
  </w:num>
  <w:num w:numId="12">
    <w:abstractNumId w:val="47"/>
  </w:num>
  <w:num w:numId="13">
    <w:abstractNumId w:val="4"/>
  </w:num>
  <w:num w:numId="14">
    <w:abstractNumId w:val="2"/>
  </w:num>
  <w:num w:numId="15">
    <w:abstractNumId w:val="72"/>
  </w:num>
  <w:num w:numId="16">
    <w:abstractNumId w:val="8"/>
  </w:num>
  <w:num w:numId="17">
    <w:abstractNumId w:val="43"/>
  </w:num>
  <w:num w:numId="18">
    <w:abstractNumId w:val="28"/>
  </w:num>
  <w:num w:numId="19">
    <w:abstractNumId w:val="55"/>
  </w:num>
  <w:num w:numId="20">
    <w:abstractNumId w:val="26"/>
  </w:num>
  <w:num w:numId="21">
    <w:abstractNumId w:val="44"/>
  </w:num>
  <w:num w:numId="22">
    <w:abstractNumId w:val="54"/>
  </w:num>
  <w:num w:numId="23">
    <w:abstractNumId w:val="65"/>
  </w:num>
  <w:num w:numId="24">
    <w:abstractNumId w:val="20"/>
  </w:num>
  <w:num w:numId="25">
    <w:abstractNumId w:val="62"/>
  </w:num>
  <w:num w:numId="26">
    <w:abstractNumId w:val="58"/>
  </w:num>
  <w:num w:numId="27">
    <w:abstractNumId w:val="60"/>
  </w:num>
  <w:num w:numId="28">
    <w:abstractNumId w:val="1"/>
  </w:num>
  <w:num w:numId="29">
    <w:abstractNumId w:val="40"/>
  </w:num>
  <w:num w:numId="30">
    <w:abstractNumId w:val="48"/>
  </w:num>
  <w:num w:numId="31">
    <w:abstractNumId w:val="78"/>
  </w:num>
  <w:num w:numId="32">
    <w:abstractNumId w:val="37"/>
  </w:num>
  <w:num w:numId="33">
    <w:abstractNumId w:val="15"/>
  </w:num>
  <w:num w:numId="34">
    <w:abstractNumId w:val="19"/>
  </w:num>
  <w:num w:numId="35">
    <w:abstractNumId w:val="34"/>
  </w:num>
  <w:num w:numId="36">
    <w:abstractNumId w:val="71"/>
  </w:num>
  <w:num w:numId="37">
    <w:abstractNumId w:val="6"/>
  </w:num>
  <w:num w:numId="38">
    <w:abstractNumId w:val="77"/>
  </w:num>
  <w:num w:numId="39">
    <w:abstractNumId w:val="41"/>
  </w:num>
  <w:num w:numId="40">
    <w:abstractNumId w:val="53"/>
  </w:num>
  <w:num w:numId="41">
    <w:abstractNumId w:val="67"/>
  </w:num>
  <w:num w:numId="42">
    <w:abstractNumId w:val="66"/>
  </w:num>
  <w:num w:numId="43">
    <w:abstractNumId w:val="46"/>
  </w:num>
  <w:num w:numId="44">
    <w:abstractNumId w:val="59"/>
  </w:num>
  <w:num w:numId="45">
    <w:abstractNumId w:val="49"/>
  </w:num>
  <w:num w:numId="46">
    <w:abstractNumId w:val="38"/>
  </w:num>
  <w:num w:numId="47">
    <w:abstractNumId w:val="76"/>
  </w:num>
  <w:num w:numId="48">
    <w:abstractNumId w:val="30"/>
  </w:num>
  <w:num w:numId="49">
    <w:abstractNumId w:val="39"/>
  </w:num>
  <w:num w:numId="50">
    <w:abstractNumId w:val="36"/>
  </w:num>
  <w:num w:numId="51">
    <w:abstractNumId w:val="3"/>
  </w:num>
  <w:num w:numId="52">
    <w:abstractNumId w:val="50"/>
  </w:num>
  <w:num w:numId="53">
    <w:abstractNumId w:val="52"/>
  </w:num>
  <w:num w:numId="54">
    <w:abstractNumId w:val="70"/>
  </w:num>
  <w:num w:numId="55">
    <w:abstractNumId w:val="73"/>
  </w:num>
  <w:num w:numId="56">
    <w:abstractNumId w:val="79"/>
  </w:num>
  <w:num w:numId="57">
    <w:abstractNumId w:val="7"/>
  </w:num>
  <w:num w:numId="58">
    <w:abstractNumId w:val="68"/>
  </w:num>
  <w:num w:numId="59">
    <w:abstractNumId w:val="45"/>
  </w:num>
  <w:num w:numId="60">
    <w:abstractNumId w:val="21"/>
  </w:num>
  <w:num w:numId="61">
    <w:abstractNumId w:val="27"/>
  </w:num>
  <w:num w:numId="62">
    <w:abstractNumId w:val="31"/>
  </w:num>
  <w:num w:numId="63">
    <w:abstractNumId w:val="80"/>
  </w:num>
  <w:num w:numId="64">
    <w:abstractNumId w:val="56"/>
  </w:num>
  <w:num w:numId="65">
    <w:abstractNumId w:val="14"/>
  </w:num>
  <w:num w:numId="66">
    <w:abstractNumId w:val="22"/>
  </w:num>
  <w:num w:numId="67">
    <w:abstractNumId w:val="10"/>
  </w:num>
  <w:num w:numId="68">
    <w:abstractNumId w:val="23"/>
  </w:num>
  <w:num w:numId="69">
    <w:abstractNumId w:val="57"/>
  </w:num>
  <w:num w:numId="70">
    <w:abstractNumId w:val="33"/>
  </w:num>
  <w:num w:numId="71">
    <w:abstractNumId w:val="9"/>
  </w:num>
  <w:num w:numId="72">
    <w:abstractNumId w:val="35"/>
  </w:num>
  <w:num w:numId="73">
    <w:abstractNumId w:val="42"/>
  </w:num>
  <w:num w:numId="74">
    <w:abstractNumId w:val="51"/>
  </w:num>
  <w:num w:numId="75">
    <w:abstractNumId w:val="12"/>
  </w:num>
  <w:num w:numId="76">
    <w:abstractNumId w:val="63"/>
  </w:num>
  <w:num w:numId="77">
    <w:abstractNumId w:val="17"/>
  </w:num>
  <w:num w:numId="78">
    <w:abstractNumId w:val="13"/>
  </w:num>
  <w:num w:numId="79">
    <w:abstractNumId w:val="29"/>
  </w:num>
  <w:num w:numId="80">
    <w:abstractNumId w:val="16"/>
  </w:num>
  <w:num w:numId="81">
    <w:abstractNumId w:val="6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13E4"/>
    <w:rsid w:val="0001108B"/>
    <w:rsid w:val="00015C80"/>
    <w:rsid w:val="000464EF"/>
    <w:rsid w:val="00076D60"/>
    <w:rsid w:val="000D3301"/>
    <w:rsid w:val="000F164C"/>
    <w:rsid w:val="0010123D"/>
    <w:rsid w:val="001018F9"/>
    <w:rsid w:val="00106BAA"/>
    <w:rsid w:val="00110E59"/>
    <w:rsid w:val="001113E4"/>
    <w:rsid w:val="00160307"/>
    <w:rsid w:val="00161EB3"/>
    <w:rsid w:val="00163790"/>
    <w:rsid w:val="001A42E2"/>
    <w:rsid w:val="001D7092"/>
    <w:rsid w:val="001E07A8"/>
    <w:rsid w:val="001F55D5"/>
    <w:rsid w:val="00253A2B"/>
    <w:rsid w:val="0032341F"/>
    <w:rsid w:val="003658D1"/>
    <w:rsid w:val="00370C34"/>
    <w:rsid w:val="003B3706"/>
    <w:rsid w:val="003E4865"/>
    <w:rsid w:val="0041743E"/>
    <w:rsid w:val="00440795"/>
    <w:rsid w:val="004B14BA"/>
    <w:rsid w:val="004F0105"/>
    <w:rsid w:val="005111F6"/>
    <w:rsid w:val="005377D9"/>
    <w:rsid w:val="00576862"/>
    <w:rsid w:val="00590DB0"/>
    <w:rsid w:val="0059781C"/>
    <w:rsid w:val="005A24DD"/>
    <w:rsid w:val="005B0EFD"/>
    <w:rsid w:val="005D43B1"/>
    <w:rsid w:val="006E1EAA"/>
    <w:rsid w:val="006F0465"/>
    <w:rsid w:val="00737B55"/>
    <w:rsid w:val="0079461E"/>
    <w:rsid w:val="007D7C36"/>
    <w:rsid w:val="007E3D66"/>
    <w:rsid w:val="00800698"/>
    <w:rsid w:val="0081618C"/>
    <w:rsid w:val="00817242"/>
    <w:rsid w:val="008402F8"/>
    <w:rsid w:val="00847651"/>
    <w:rsid w:val="008A22E5"/>
    <w:rsid w:val="008F73A6"/>
    <w:rsid w:val="00903EA1"/>
    <w:rsid w:val="00916D55"/>
    <w:rsid w:val="00933DDF"/>
    <w:rsid w:val="00993C86"/>
    <w:rsid w:val="00A874B1"/>
    <w:rsid w:val="00A97345"/>
    <w:rsid w:val="00AA2A21"/>
    <w:rsid w:val="00AC117F"/>
    <w:rsid w:val="00AE4DC6"/>
    <w:rsid w:val="00AF3387"/>
    <w:rsid w:val="00AF3622"/>
    <w:rsid w:val="00B0224B"/>
    <w:rsid w:val="00B0748A"/>
    <w:rsid w:val="00B14DEA"/>
    <w:rsid w:val="00B500D8"/>
    <w:rsid w:val="00B505E7"/>
    <w:rsid w:val="00B66598"/>
    <w:rsid w:val="00B874FF"/>
    <w:rsid w:val="00BB7844"/>
    <w:rsid w:val="00BF61F0"/>
    <w:rsid w:val="00BF7BE3"/>
    <w:rsid w:val="00C00DD5"/>
    <w:rsid w:val="00C965AD"/>
    <w:rsid w:val="00CB288C"/>
    <w:rsid w:val="00CD4FE7"/>
    <w:rsid w:val="00D00793"/>
    <w:rsid w:val="00D02BF7"/>
    <w:rsid w:val="00D43934"/>
    <w:rsid w:val="00D47ABF"/>
    <w:rsid w:val="00D744AA"/>
    <w:rsid w:val="00DE6478"/>
    <w:rsid w:val="00E714B5"/>
    <w:rsid w:val="00F333D4"/>
    <w:rsid w:val="00F34C39"/>
    <w:rsid w:val="00F45457"/>
    <w:rsid w:val="00F531C0"/>
    <w:rsid w:val="00FA317E"/>
    <w:rsid w:val="00FF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07"/>
    <w:pPr>
      <w:spacing w:before="12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9781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781C"/>
  </w:style>
  <w:style w:type="paragraph" w:styleId="Footer">
    <w:name w:val="footer"/>
    <w:basedOn w:val="Normal"/>
    <w:link w:val="FooterChar"/>
    <w:uiPriority w:val="99"/>
    <w:rsid w:val="0059781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9781C"/>
  </w:style>
  <w:style w:type="paragraph" w:styleId="ListParagraph">
    <w:name w:val="List Paragraph"/>
    <w:basedOn w:val="Normal"/>
    <w:uiPriority w:val="99"/>
    <w:qFormat/>
    <w:rsid w:val="0059781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1351</TotalTime>
  <Pages>17</Pages>
  <Words>4465</Words>
  <Characters>30811</Characters>
  <Application>Microsoft Office Outlook</Application>
  <DocSecurity>0</DocSecurity>
  <Lines>0</Lines>
  <Paragraphs>0</Paragraphs>
  <ScaleCrop>false</ScaleCrop>
  <Company>ACSJ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kurdi</cp:lastModifiedBy>
  <cp:revision>46</cp:revision>
  <dcterms:created xsi:type="dcterms:W3CDTF">2010-12-22T15:07:00Z</dcterms:created>
  <dcterms:modified xsi:type="dcterms:W3CDTF">2013-12-12T19:00:00Z</dcterms:modified>
</cp:coreProperties>
</file>